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9240DE">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3FA04BA2" w14:textId="6045F6CE" w:rsidR="00147930" w:rsidRDefault="00147930" w:rsidP="005F2133">
      <w:pPr>
        <w:spacing w:after="160" w:line="259" w:lineRule="auto"/>
        <w:rPr>
          <w:rFonts w:ascii="Arial" w:hAnsi="Arial" w:cs="Arial"/>
          <w:b/>
          <w:bCs/>
          <w:sz w:val="64"/>
          <w:szCs w:val="64"/>
        </w:rPr>
      </w:pPr>
    </w:p>
    <w:p w14:paraId="771A3132" w14:textId="38A24264" w:rsidR="00147930" w:rsidRPr="00147930" w:rsidRDefault="00147930" w:rsidP="005F2133">
      <w:pPr>
        <w:spacing w:after="160" w:line="259" w:lineRule="auto"/>
        <w:rPr>
          <w:rFonts w:ascii="Arial" w:hAnsi="Arial" w:cs="Arial"/>
          <w:b/>
          <w:bCs/>
          <w:sz w:val="64"/>
          <w:szCs w:val="64"/>
        </w:rPr>
      </w:pPr>
      <w:r>
        <w:rPr>
          <w:rFonts w:ascii="Arial" w:hAnsi="Arial" w:cs="Arial"/>
          <w:b/>
          <w:bCs/>
          <w:sz w:val="64"/>
          <w:szCs w:val="64"/>
        </w:rPr>
        <w:t>Application Note: Elektronica autonome buggy</w:t>
      </w:r>
    </w:p>
    <w:p w14:paraId="5DEA8693" w14:textId="77777777" w:rsidR="00147930" w:rsidRDefault="00147930" w:rsidP="005F2133">
      <w:pPr>
        <w:spacing w:after="160" w:line="259" w:lineRule="auto"/>
        <w:rPr>
          <w:rFonts w:ascii="Arial" w:hAnsi="Arial" w:cs="Arial"/>
          <w:b/>
          <w:bCs/>
          <w:sz w:val="30"/>
          <w:szCs w:val="30"/>
        </w:rPr>
      </w:pPr>
    </w:p>
    <w:p w14:paraId="3EA06E2B" w14:textId="15DC64C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Content>
          <w:r w:rsidR="00350FC6" w:rsidRPr="00971CA1">
            <w:rPr>
              <w:rFonts w:ascii="Arial" w:hAnsi="Arial" w:cs="Arial"/>
              <w:sz w:val="30"/>
              <w:szCs w:val="30"/>
            </w:rPr>
            <w:t xml:space="preserve">Project </w:t>
          </w:r>
          <w:r w:rsidR="00147930">
            <w:rPr>
              <w:rFonts w:ascii="Arial" w:hAnsi="Arial" w:cs="Arial"/>
              <w:sz w:val="30"/>
              <w:szCs w:val="30"/>
            </w:rPr>
            <w:t>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285628AD" w14:textId="0C632C99" w:rsidR="00147930" w:rsidRDefault="00147930" w:rsidP="00377519">
                            <w:pPr>
                              <w:spacing w:before="40" w:after="0"/>
                              <w:rPr>
                                <w:rFonts w:ascii="Arial" w:hAnsi="Arial" w:cs="Arial"/>
                                <w:sz w:val="32"/>
                                <w:szCs w:val="32"/>
                              </w:rPr>
                            </w:pPr>
                          </w:p>
                          <w:p w14:paraId="53B2A274" w14:textId="77777777" w:rsidR="00147930" w:rsidRDefault="00147930" w:rsidP="00377519">
                            <w:pPr>
                              <w:spacing w:before="40" w:after="0"/>
                              <w:rPr>
                                <w:rFonts w:ascii="Arial" w:hAnsi="Arial" w:cs="Arial"/>
                                <w:sz w:val="32"/>
                                <w:szCs w:val="32"/>
                              </w:rPr>
                            </w:pPr>
                          </w:p>
                          <w:p w14:paraId="0F4E56C6" w14:textId="34DF18AB"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w:t>
                            </w:r>
                            <w:r w:rsidRPr="00C61237">
                              <w:rPr>
                                <w:rFonts w:ascii="Arial" w:hAnsi="Arial" w:cs="Arial"/>
                                <w:sz w:val="26"/>
                                <w:szCs w:val="26"/>
                                <w:lang w:val="en-US"/>
                              </w:rPr>
                              <w:tab/>
                              <w:t>Kazim Bozca</w:t>
                            </w:r>
                          </w:p>
                          <w:p w14:paraId="69EA67BE" w14:textId="6DC234F4" w:rsidR="00377519" w:rsidRPr="00C61237" w:rsidRDefault="00377519" w:rsidP="00147930">
                            <w:pPr>
                              <w:spacing w:before="40" w:after="0"/>
                              <w:rPr>
                                <w:rFonts w:ascii="Arial" w:hAnsi="Arial" w:cs="Arial"/>
                                <w:sz w:val="26"/>
                                <w:szCs w:val="26"/>
                                <w:lang w:val="fr-BE"/>
                              </w:rPr>
                            </w:pPr>
                            <w:r w:rsidRPr="00C61237">
                              <w:rPr>
                                <w:rFonts w:ascii="Arial" w:hAnsi="Arial" w:cs="Arial"/>
                                <w:sz w:val="26"/>
                                <w:szCs w:val="26"/>
                                <w:lang w:val="en-US"/>
                              </w:rPr>
                              <w:tab/>
                            </w:r>
                            <w:r w:rsidRPr="00C61237">
                              <w:rPr>
                                <w:rFonts w:ascii="Arial" w:hAnsi="Arial" w:cs="Arial"/>
                                <w:sz w:val="26"/>
                                <w:szCs w:val="26"/>
                                <w:lang w:val="en-US"/>
                              </w:rPr>
                              <w:tab/>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285628AD" w14:textId="0C632C99" w:rsidR="00147930" w:rsidRDefault="00147930" w:rsidP="00377519">
                      <w:pPr>
                        <w:spacing w:before="40" w:after="0"/>
                        <w:rPr>
                          <w:rFonts w:ascii="Arial" w:hAnsi="Arial" w:cs="Arial"/>
                          <w:sz w:val="32"/>
                          <w:szCs w:val="32"/>
                        </w:rPr>
                      </w:pPr>
                    </w:p>
                    <w:p w14:paraId="53B2A274" w14:textId="77777777" w:rsidR="00147930" w:rsidRDefault="00147930" w:rsidP="00377519">
                      <w:pPr>
                        <w:spacing w:before="40" w:after="0"/>
                        <w:rPr>
                          <w:rFonts w:ascii="Arial" w:hAnsi="Arial" w:cs="Arial"/>
                          <w:sz w:val="32"/>
                          <w:szCs w:val="32"/>
                        </w:rPr>
                      </w:pPr>
                    </w:p>
                    <w:p w14:paraId="0F4E56C6" w14:textId="34DF18AB"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w:t>
                      </w:r>
                      <w:r w:rsidRPr="00C61237">
                        <w:rPr>
                          <w:rFonts w:ascii="Arial" w:hAnsi="Arial" w:cs="Arial"/>
                          <w:sz w:val="26"/>
                          <w:szCs w:val="26"/>
                          <w:lang w:val="en-US"/>
                        </w:rPr>
                        <w:tab/>
                        <w:t>Kazim Bozca</w:t>
                      </w:r>
                    </w:p>
                    <w:p w14:paraId="69EA67BE" w14:textId="6DC234F4" w:rsidR="00377519" w:rsidRPr="00C61237" w:rsidRDefault="00377519" w:rsidP="00147930">
                      <w:pPr>
                        <w:spacing w:before="40" w:after="0"/>
                        <w:rPr>
                          <w:rFonts w:ascii="Arial" w:hAnsi="Arial" w:cs="Arial"/>
                          <w:sz w:val="26"/>
                          <w:szCs w:val="26"/>
                          <w:lang w:val="fr-BE"/>
                        </w:rPr>
                      </w:pPr>
                      <w:r w:rsidRPr="00C61237">
                        <w:rPr>
                          <w:rFonts w:ascii="Arial" w:hAnsi="Arial" w:cs="Arial"/>
                          <w:sz w:val="26"/>
                          <w:szCs w:val="26"/>
                          <w:lang w:val="en-US"/>
                        </w:rPr>
                        <w:tab/>
                      </w:r>
                      <w:r w:rsidRPr="00C61237">
                        <w:rPr>
                          <w:rFonts w:ascii="Arial" w:hAnsi="Arial" w:cs="Arial"/>
                          <w:sz w:val="26"/>
                          <w:szCs w:val="26"/>
                          <w:lang w:val="en-US"/>
                        </w:rPr>
                        <w:tab/>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9240DE"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lang w:val="nl-NL"/>
        </w:rPr>
        <w:id w:val="1693567125"/>
        <w:docPartObj>
          <w:docPartGallery w:val="Table of Contents"/>
          <w:docPartUnique/>
        </w:docPartObj>
      </w:sdtPr>
      <w:sdtEndPr>
        <w:rPr>
          <w:rFonts w:ascii="Calibri Light" w:eastAsiaTheme="minorEastAsia" w:hAnsi="Calibri Light" w:cstheme="minorBidi"/>
          <w:bCs/>
          <w:color w:val="000000" w:themeColor="text1"/>
          <w:sz w:val="22"/>
          <w:szCs w:val="22"/>
        </w:rPr>
      </w:sdtEndPr>
      <w:sdtContent>
        <w:p w14:paraId="7E6B2DF4" w14:textId="0BEA317B" w:rsidR="00147930" w:rsidRDefault="00147930">
          <w:pPr>
            <w:pStyle w:val="Kopvaninhoudsopgave"/>
          </w:pPr>
          <w:r>
            <w:rPr>
              <w:lang w:val="nl-NL"/>
            </w:rPr>
            <w:t>Inhoud</w:t>
          </w:r>
        </w:p>
        <w:p w14:paraId="409FBD6C" w14:textId="3ED374D2" w:rsidR="00430A6D" w:rsidRDefault="00147930">
          <w:pPr>
            <w:pStyle w:val="Inhopg1"/>
            <w:rPr>
              <w:rFonts w:asciiTheme="minorHAnsi" w:hAnsiTheme="minorHAnsi"/>
              <w:b w:val="0"/>
              <w:color w:val="auto"/>
              <w:lang w:eastAsia="nl-BE"/>
            </w:rPr>
          </w:pPr>
          <w:r>
            <w:fldChar w:fldCharType="begin"/>
          </w:r>
          <w:r>
            <w:instrText xml:space="preserve"> TOC \o "1-3" \h \z \u </w:instrText>
          </w:r>
          <w:r>
            <w:fldChar w:fldCharType="separate"/>
          </w:r>
          <w:hyperlink w:anchor="_Toc39578312" w:history="1">
            <w:r w:rsidR="00430A6D" w:rsidRPr="00B8741B">
              <w:rPr>
                <w:rStyle w:val="Hyperlink"/>
              </w:rPr>
              <w:t>2</w:t>
            </w:r>
            <w:r w:rsidR="00430A6D">
              <w:rPr>
                <w:rFonts w:asciiTheme="minorHAnsi" w:hAnsiTheme="minorHAnsi"/>
                <w:b w:val="0"/>
                <w:color w:val="auto"/>
                <w:lang w:eastAsia="nl-BE"/>
              </w:rPr>
              <w:tab/>
            </w:r>
            <w:r w:rsidR="00430A6D" w:rsidRPr="00B8741B">
              <w:rPr>
                <w:rStyle w:val="Hyperlink"/>
              </w:rPr>
              <w:t>Inleiding</w:t>
            </w:r>
            <w:r w:rsidR="00430A6D">
              <w:rPr>
                <w:webHidden/>
              </w:rPr>
              <w:tab/>
            </w:r>
            <w:r w:rsidR="00430A6D">
              <w:rPr>
                <w:webHidden/>
              </w:rPr>
              <w:fldChar w:fldCharType="begin"/>
            </w:r>
            <w:r w:rsidR="00430A6D">
              <w:rPr>
                <w:webHidden/>
              </w:rPr>
              <w:instrText xml:space="preserve"> PAGEREF _Toc39578312 \h </w:instrText>
            </w:r>
            <w:r w:rsidR="00430A6D">
              <w:rPr>
                <w:webHidden/>
              </w:rPr>
            </w:r>
            <w:r w:rsidR="00430A6D">
              <w:rPr>
                <w:webHidden/>
              </w:rPr>
              <w:fldChar w:fldCharType="separate"/>
            </w:r>
            <w:r w:rsidR="00430A6D">
              <w:rPr>
                <w:webHidden/>
              </w:rPr>
              <w:t>2</w:t>
            </w:r>
            <w:r w:rsidR="00430A6D">
              <w:rPr>
                <w:webHidden/>
              </w:rPr>
              <w:fldChar w:fldCharType="end"/>
            </w:r>
          </w:hyperlink>
        </w:p>
        <w:p w14:paraId="4B32B06D" w14:textId="27FBE27E" w:rsidR="00430A6D" w:rsidRDefault="00430A6D">
          <w:pPr>
            <w:pStyle w:val="Inhopg2"/>
            <w:tabs>
              <w:tab w:val="left" w:pos="880"/>
              <w:tab w:val="right" w:leader="dot" w:pos="9062"/>
            </w:tabs>
            <w:rPr>
              <w:rFonts w:asciiTheme="minorHAnsi" w:hAnsiTheme="minorHAnsi"/>
              <w:noProof/>
              <w:color w:val="auto"/>
              <w:lang w:eastAsia="nl-BE"/>
            </w:rPr>
          </w:pPr>
          <w:hyperlink w:anchor="_Toc39578313" w:history="1">
            <w:r w:rsidRPr="00B8741B">
              <w:rPr>
                <w:rStyle w:val="Hyperlink"/>
                <w:noProof/>
              </w:rPr>
              <w:t>2.1</w:t>
            </w:r>
            <w:r>
              <w:rPr>
                <w:rFonts w:asciiTheme="minorHAnsi" w:hAnsiTheme="minorHAnsi"/>
                <w:noProof/>
                <w:color w:val="auto"/>
                <w:lang w:eastAsia="nl-BE"/>
              </w:rPr>
              <w:tab/>
            </w:r>
            <w:r w:rsidRPr="00B8741B">
              <w:rPr>
                <w:rStyle w:val="Hyperlink"/>
                <w:noProof/>
              </w:rPr>
              <w:t>De PCB voor de relays</w:t>
            </w:r>
            <w:r>
              <w:rPr>
                <w:noProof/>
                <w:webHidden/>
              </w:rPr>
              <w:tab/>
            </w:r>
            <w:r>
              <w:rPr>
                <w:noProof/>
                <w:webHidden/>
              </w:rPr>
              <w:fldChar w:fldCharType="begin"/>
            </w:r>
            <w:r>
              <w:rPr>
                <w:noProof/>
                <w:webHidden/>
              </w:rPr>
              <w:instrText xml:space="preserve"> PAGEREF _Toc39578313 \h </w:instrText>
            </w:r>
            <w:r>
              <w:rPr>
                <w:noProof/>
                <w:webHidden/>
              </w:rPr>
            </w:r>
            <w:r>
              <w:rPr>
                <w:noProof/>
                <w:webHidden/>
              </w:rPr>
              <w:fldChar w:fldCharType="separate"/>
            </w:r>
            <w:r>
              <w:rPr>
                <w:noProof/>
                <w:webHidden/>
              </w:rPr>
              <w:t>2</w:t>
            </w:r>
            <w:r>
              <w:rPr>
                <w:noProof/>
                <w:webHidden/>
              </w:rPr>
              <w:fldChar w:fldCharType="end"/>
            </w:r>
          </w:hyperlink>
        </w:p>
        <w:p w14:paraId="72A7176B" w14:textId="3FE2B581" w:rsidR="00430A6D" w:rsidRDefault="00430A6D">
          <w:pPr>
            <w:pStyle w:val="Inhopg3"/>
            <w:tabs>
              <w:tab w:val="left" w:pos="1320"/>
              <w:tab w:val="right" w:leader="dot" w:pos="9062"/>
            </w:tabs>
            <w:rPr>
              <w:rFonts w:asciiTheme="minorHAnsi" w:hAnsiTheme="minorHAnsi"/>
              <w:noProof/>
              <w:color w:val="auto"/>
              <w:lang w:eastAsia="nl-BE"/>
            </w:rPr>
          </w:pPr>
          <w:hyperlink w:anchor="_Toc39578314" w:history="1">
            <w:r w:rsidRPr="00B8741B">
              <w:rPr>
                <w:rStyle w:val="Hyperlink"/>
                <w:noProof/>
              </w:rPr>
              <w:t>2.1.1</w:t>
            </w:r>
            <w:r>
              <w:rPr>
                <w:rFonts w:asciiTheme="minorHAnsi" w:hAnsiTheme="minorHAnsi"/>
                <w:noProof/>
                <w:color w:val="auto"/>
                <w:lang w:eastAsia="nl-BE"/>
              </w:rPr>
              <w:tab/>
            </w:r>
            <w:r w:rsidRPr="00B8741B">
              <w:rPr>
                <w:rStyle w:val="Hyperlink"/>
                <w:noProof/>
              </w:rPr>
              <w:t>Het schema</w:t>
            </w:r>
            <w:r>
              <w:rPr>
                <w:noProof/>
                <w:webHidden/>
              </w:rPr>
              <w:tab/>
            </w:r>
            <w:r>
              <w:rPr>
                <w:noProof/>
                <w:webHidden/>
              </w:rPr>
              <w:fldChar w:fldCharType="begin"/>
            </w:r>
            <w:r>
              <w:rPr>
                <w:noProof/>
                <w:webHidden/>
              </w:rPr>
              <w:instrText xml:space="preserve"> PAGEREF _Toc39578314 \h </w:instrText>
            </w:r>
            <w:r>
              <w:rPr>
                <w:noProof/>
                <w:webHidden/>
              </w:rPr>
            </w:r>
            <w:r>
              <w:rPr>
                <w:noProof/>
                <w:webHidden/>
              </w:rPr>
              <w:fldChar w:fldCharType="separate"/>
            </w:r>
            <w:r>
              <w:rPr>
                <w:noProof/>
                <w:webHidden/>
              </w:rPr>
              <w:t>2</w:t>
            </w:r>
            <w:r>
              <w:rPr>
                <w:noProof/>
                <w:webHidden/>
              </w:rPr>
              <w:fldChar w:fldCharType="end"/>
            </w:r>
          </w:hyperlink>
        </w:p>
        <w:p w14:paraId="0F3A4B33" w14:textId="3A1A5C1C" w:rsidR="00430A6D" w:rsidRDefault="00430A6D">
          <w:pPr>
            <w:pStyle w:val="Inhopg3"/>
            <w:tabs>
              <w:tab w:val="left" w:pos="1320"/>
              <w:tab w:val="right" w:leader="dot" w:pos="9062"/>
            </w:tabs>
            <w:rPr>
              <w:rFonts w:asciiTheme="minorHAnsi" w:hAnsiTheme="minorHAnsi"/>
              <w:noProof/>
              <w:color w:val="auto"/>
              <w:lang w:eastAsia="nl-BE"/>
            </w:rPr>
          </w:pPr>
          <w:hyperlink w:anchor="_Toc39578315" w:history="1">
            <w:r w:rsidRPr="00B8741B">
              <w:rPr>
                <w:rStyle w:val="Hyperlink"/>
                <w:noProof/>
              </w:rPr>
              <w:t>2.1.2</w:t>
            </w:r>
            <w:r>
              <w:rPr>
                <w:rFonts w:asciiTheme="minorHAnsi" w:hAnsiTheme="minorHAnsi"/>
                <w:noProof/>
                <w:color w:val="auto"/>
                <w:lang w:eastAsia="nl-BE"/>
              </w:rPr>
              <w:tab/>
            </w:r>
            <w:r w:rsidRPr="00B8741B">
              <w:rPr>
                <w:rStyle w:val="Hyperlink"/>
                <w:noProof/>
              </w:rPr>
              <w:t>Relays</w:t>
            </w:r>
            <w:r>
              <w:rPr>
                <w:noProof/>
                <w:webHidden/>
              </w:rPr>
              <w:tab/>
            </w:r>
            <w:r>
              <w:rPr>
                <w:noProof/>
                <w:webHidden/>
              </w:rPr>
              <w:fldChar w:fldCharType="begin"/>
            </w:r>
            <w:r>
              <w:rPr>
                <w:noProof/>
                <w:webHidden/>
              </w:rPr>
              <w:instrText xml:space="preserve"> PAGEREF _Toc39578315 \h </w:instrText>
            </w:r>
            <w:r>
              <w:rPr>
                <w:noProof/>
                <w:webHidden/>
              </w:rPr>
            </w:r>
            <w:r>
              <w:rPr>
                <w:noProof/>
                <w:webHidden/>
              </w:rPr>
              <w:fldChar w:fldCharType="separate"/>
            </w:r>
            <w:r>
              <w:rPr>
                <w:noProof/>
                <w:webHidden/>
              </w:rPr>
              <w:t>2</w:t>
            </w:r>
            <w:r>
              <w:rPr>
                <w:noProof/>
                <w:webHidden/>
              </w:rPr>
              <w:fldChar w:fldCharType="end"/>
            </w:r>
          </w:hyperlink>
        </w:p>
        <w:p w14:paraId="4A63A996" w14:textId="24EE0C3C" w:rsidR="00430A6D" w:rsidRDefault="00430A6D">
          <w:pPr>
            <w:pStyle w:val="Inhopg3"/>
            <w:tabs>
              <w:tab w:val="left" w:pos="1320"/>
              <w:tab w:val="right" w:leader="dot" w:pos="9062"/>
            </w:tabs>
            <w:rPr>
              <w:rFonts w:asciiTheme="minorHAnsi" w:hAnsiTheme="minorHAnsi"/>
              <w:noProof/>
              <w:color w:val="auto"/>
              <w:lang w:eastAsia="nl-BE"/>
            </w:rPr>
          </w:pPr>
          <w:hyperlink w:anchor="_Toc39578316" w:history="1">
            <w:r w:rsidRPr="00B8741B">
              <w:rPr>
                <w:rStyle w:val="Hyperlink"/>
                <w:noProof/>
              </w:rPr>
              <w:t>2.1.3</w:t>
            </w:r>
            <w:r>
              <w:rPr>
                <w:rFonts w:asciiTheme="minorHAnsi" w:hAnsiTheme="minorHAnsi"/>
                <w:noProof/>
                <w:color w:val="auto"/>
                <w:lang w:eastAsia="nl-BE"/>
              </w:rPr>
              <w:tab/>
            </w:r>
            <w:r w:rsidRPr="00B8741B">
              <w:rPr>
                <w:rStyle w:val="Hyperlink"/>
                <w:noProof/>
              </w:rPr>
              <w:t>Headers</w:t>
            </w:r>
            <w:r>
              <w:rPr>
                <w:noProof/>
                <w:webHidden/>
              </w:rPr>
              <w:tab/>
            </w:r>
            <w:r>
              <w:rPr>
                <w:noProof/>
                <w:webHidden/>
              </w:rPr>
              <w:fldChar w:fldCharType="begin"/>
            </w:r>
            <w:r>
              <w:rPr>
                <w:noProof/>
                <w:webHidden/>
              </w:rPr>
              <w:instrText xml:space="preserve"> PAGEREF _Toc39578316 \h </w:instrText>
            </w:r>
            <w:r>
              <w:rPr>
                <w:noProof/>
                <w:webHidden/>
              </w:rPr>
            </w:r>
            <w:r>
              <w:rPr>
                <w:noProof/>
                <w:webHidden/>
              </w:rPr>
              <w:fldChar w:fldCharType="separate"/>
            </w:r>
            <w:r>
              <w:rPr>
                <w:noProof/>
                <w:webHidden/>
              </w:rPr>
              <w:t>4</w:t>
            </w:r>
            <w:r>
              <w:rPr>
                <w:noProof/>
                <w:webHidden/>
              </w:rPr>
              <w:fldChar w:fldCharType="end"/>
            </w:r>
          </w:hyperlink>
        </w:p>
        <w:p w14:paraId="6C6DB2F6" w14:textId="490AC180" w:rsidR="00430A6D" w:rsidRDefault="00430A6D">
          <w:pPr>
            <w:pStyle w:val="Inhopg3"/>
            <w:tabs>
              <w:tab w:val="left" w:pos="1320"/>
              <w:tab w:val="right" w:leader="dot" w:pos="9062"/>
            </w:tabs>
            <w:rPr>
              <w:rFonts w:asciiTheme="minorHAnsi" w:hAnsiTheme="minorHAnsi"/>
              <w:noProof/>
              <w:color w:val="auto"/>
              <w:lang w:eastAsia="nl-BE"/>
            </w:rPr>
          </w:pPr>
          <w:hyperlink w:anchor="_Toc39578317" w:history="1">
            <w:r w:rsidRPr="00B8741B">
              <w:rPr>
                <w:rStyle w:val="Hyperlink"/>
                <w:noProof/>
              </w:rPr>
              <w:t>2.1.4</w:t>
            </w:r>
            <w:r>
              <w:rPr>
                <w:rFonts w:asciiTheme="minorHAnsi" w:hAnsiTheme="minorHAnsi"/>
                <w:noProof/>
                <w:color w:val="auto"/>
                <w:lang w:eastAsia="nl-BE"/>
              </w:rPr>
              <w:tab/>
            </w:r>
            <w:r w:rsidRPr="00B8741B">
              <w:rPr>
                <w:rStyle w:val="Hyperlink"/>
                <w:noProof/>
              </w:rPr>
              <w:t>Flyback diodes</w:t>
            </w:r>
            <w:r>
              <w:rPr>
                <w:noProof/>
                <w:webHidden/>
              </w:rPr>
              <w:tab/>
            </w:r>
            <w:r>
              <w:rPr>
                <w:noProof/>
                <w:webHidden/>
              </w:rPr>
              <w:fldChar w:fldCharType="begin"/>
            </w:r>
            <w:r>
              <w:rPr>
                <w:noProof/>
                <w:webHidden/>
              </w:rPr>
              <w:instrText xml:space="preserve"> PAGEREF _Toc39578317 \h </w:instrText>
            </w:r>
            <w:r>
              <w:rPr>
                <w:noProof/>
                <w:webHidden/>
              </w:rPr>
            </w:r>
            <w:r>
              <w:rPr>
                <w:noProof/>
                <w:webHidden/>
              </w:rPr>
              <w:fldChar w:fldCharType="separate"/>
            </w:r>
            <w:r>
              <w:rPr>
                <w:noProof/>
                <w:webHidden/>
              </w:rPr>
              <w:t>5</w:t>
            </w:r>
            <w:r>
              <w:rPr>
                <w:noProof/>
                <w:webHidden/>
              </w:rPr>
              <w:fldChar w:fldCharType="end"/>
            </w:r>
          </w:hyperlink>
        </w:p>
        <w:p w14:paraId="47776E8B" w14:textId="0CD36158" w:rsidR="00430A6D" w:rsidRDefault="00430A6D">
          <w:pPr>
            <w:pStyle w:val="Inhopg3"/>
            <w:tabs>
              <w:tab w:val="left" w:pos="1320"/>
              <w:tab w:val="right" w:leader="dot" w:pos="9062"/>
            </w:tabs>
            <w:rPr>
              <w:rFonts w:asciiTheme="minorHAnsi" w:hAnsiTheme="minorHAnsi"/>
              <w:noProof/>
              <w:color w:val="auto"/>
              <w:lang w:eastAsia="nl-BE"/>
            </w:rPr>
          </w:pPr>
          <w:hyperlink w:anchor="_Toc39578318" w:history="1">
            <w:r w:rsidRPr="00B8741B">
              <w:rPr>
                <w:rStyle w:val="Hyperlink"/>
                <w:noProof/>
              </w:rPr>
              <w:t>2.1.5</w:t>
            </w:r>
            <w:r>
              <w:rPr>
                <w:rFonts w:asciiTheme="minorHAnsi" w:hAnsiTheme="minorHAnsi"/>
                <w:noProof/>
                <w:color w:val="auto"/>
                <w:lang w:eastAsia="nl-BE"/>
              </w:rPr>
              <w:tab/>
            </w:r>
            <w:r w:rsidRPr="00B8741B">
              <w:rPr>
                <w:rStyle w:val="Hyperlink"/>
                <w:noProof/>
              </w:rPr>
              <w:t>De PCB ontwep</w:t>
            </w:r>
            <w:r>
              <w:rPr>
                <w:noProof/>
                <w:webHidden/>
              </w:rPr>
              <w:tab/>
            </w:r>
            <w:r>
              <w:rPr>
                <w:noProof/>
                <w:webHidden/>
              </w:rPr>
              <w:fldChar w:fldCharType="begin"/>
            </w:r>
            <w:r>
              <w:rPr>
                <w:noProof/>
                <w:webHidden/>
              </w:rPr>
              <w:instrText xml:space="preserve"> PAGEREF _Toc39578318 \h </w:instrText>
            </w:r>
            <w:r>
              <w:rPr>
                <w:noProof/>
                <w:webHidden/>
              </w:rPr>
            </w:r>
            <w:r>
              <w:rPr>
                <w:noProof/>
                <w:webHidden/>
              </w:rPr>
              <w:fldChar w:fldCharType="separate"/>
            </w:r>
            <w:r>
              <w:rPr>
                <w:noProof/>
                <w:webHidden/>
              </w:rPr>
              <w:t>5</w:t>
            </w:r>
            <w:r>
              <w:rPr>
                <w:noProof/>
                <w:webHidden/>
              </w:rPr>
              <w:fldChar w:fldCharType="end"/>
            </w:r>
          </w:hyperlink>
        </w:p>
        <w:p w14:paraId="70CEF7B4" w14:textId="4BD8A8FB" w:rsidR="00147930" w:rsidRDefault="00147930">
          <w:r>
            <w:rPr>
              <w:b/>
              <w:bCs/>
              <w:lang w:val="nl-NL"/>
            </w:rPr>
            <w:fldChar w:fldCharType="end"/>
          </w:r>
        </w:p>
      </w:sdtContent>
    </w:sdt>
    <w:p w14:paraId="5861C03F" w14:textId="7FE31BE7" w:rsidR="00147930" w:rsidRPr="00430A6D" w:rsidRDefault="00147930" w:rsidP="00430A6D">
      <w:pPr>
        <w:spacing w:after="160" w:line="259" w:lineRule="auto"/>
        <w:rPr>
          <w:rFonts w:ascii="Calibri" w:eastAsiaTheme="majorEastAsia" w:hAnsi="Calibri" w:cstheme="majorBidi"/>
          <w:b/>
          <w:color w:val="009900"/>
          <w:sz w:val="34"/>
          <w:szCs w:val="30"/>
        </w:rPr>
      </w:pPr>
      <w:r>
        <w:br w:type="page"/>
      </w:r>
    </w:p>
    <w:p w14:paraId="3919240D" w14:textId="46B26DCB" w:rsidR="00147930" w:rsidRDefault="00147930" w:rsidP="00430A6D">
      <w:pPr>
        <w:pStyle w:val="Kop1"/>
      </w:pPr>
      <w:bookmarkStart w:id="0" w:name="_Toc39578312"/>
      <w:r w:rsidRPr="00A807A9">
        <w:lastRenderedPageBreak/>
        <w:t>Inleiding</w:t>
      </w:r>
      <w:bookmarkEnd w:id="0"/>
    </w:p>
    <w:p w14:paraId="462AEEC5" w14:textId="77777777" w:rsidR="00430A6D" w:rsidRPr="00430A6D" w:rsidRDefault="00430A6D" w:rsidP="00430A6D"/>
    <w:p w14:paraId="1488E788" w14:textId="77777777" w:rsidR="00147930" w:rsidRPr="00A807A9" w:rsidRDefault="00147930" w:rsidP="00147930">
      <w:r w:rsidRPr="00A807A9">
        <w:t xml:space="preserve">Deze </w:t>
      </w:r>
      <w:r>
        <w:t>A</w:t>
      </w:r>
      <w:r w:rsidRPr="00A807A9">
        <w:t xml:space="preserve">pplication </w:t>
      </w:r>
      <w:r>
        <w:t>N</w:t>
      </w:r>
      <w:r w:rsidRPr="00A807A9">
        <w:t xml:space="preserve">ote </w:t>
      </w:r>
      <w:r>
        <w:t>bespreekt de technische gegevens van het volledige elektronica bord.</w:t>
      </w:r>
    </w:p>
    <w:p w14:paraId="632719F5" w14:textId="77777777" w:rsidR="00147930" w:rsidRPr="00A807A9" w:rsidRDefault="00147930" w:rsidP="00147930"/>
    <w:p w14:paraId="35B34145" w14:textId="2C8DDF59" w:rsidR="00147930" w:rsidRPr="00EF34B9" w:rsidRDefault="00147930" w:rsidP="00147930">
      <w:pPr>
        <w:pStyle w:val="Kop2"/>
      </w:pPr>
      <w:bookmarkStart w:id="1" w:name="_Toc39578313"/>
      <w:r w:rsidRPr="00EF34B9">
        <w:t>De PCB voor de relays</w:t>
      </w:r>
      <w:bookmarkEnd w:id="1"/>
    </w:p>
    <w:p w14:paraId="38DBD1A7" w14:textId="77777777" w:rsidR="00147930" w:rsidRPr="00EF34B9" w:rsidRDefault="00147930" w:rsidP="00147930">
      <w:pPr>
        <w:pStyle w:val="Kop3"/>
      </w:pPr>
      <w:bookmarkStart w:id="2" w:name="_Toc39578314"/>
      <w:r w:rsidRPr="00EF34B9">
        <w:t>Het schema</w:t>
      </w:r>
      <w:bookmarkEnd w:id="2"/>
      <w:r w:rsidRPr="00EF34B9">
        <w:br/>
      </w:r>
    </w:p>
    <w:p w14:paraId="6406C87C" w14:textId="77777777" w:rsidR="00147930" w:rsidRDefault="00147930" w:rsidP="00147930">
      <w:r>
        <w:t>Raadpleeg het pdf bestand voor het volledige schema.</w:t>
      </w:r>
    </w:p>
    <w:p w14:paraId="73462E8F" w14:textId="77777777" w:rsidR="00147930" w:rsidRDefault="00147930" w:rsidP="00147930"/>
    <w:p w14:paraId="66752B45" w14:textId="77777777" w:rsidR="00147930" w:rsidRDefault="00147930" w:rsidP="00147930">
      <w:r>
        <w:t>Het schema bevat volgende componenten:</w:t>
      </w:r>
    </w:p>
    <w:p w14:paraId="3809D1B4" w14:textId="77777777" w:rsidR="00147930" w:rsidRDefault="00147930" w:rsidP="00147930">
      <w:pPr>
        <w:pStyle w:val="Lijstalinea"/>
        <w:numPr>
          <w:ilvl w:val="0"/>
          <w:numId w:val="45"/>
        </w:numPr>
        <w:spacing w:after="160" w:line="259" w:lineRule="auto"/>
      </w:pPr>
      <w:r>
        <w:t>Relays</w:t>
      </w:r>
    </w:p>
    <w:p w14:paraId="6BBEC5D9" w14:textId="77777777" w:rsidR="00147930" w:rsidRDefault="00147930" w:rsidP="00147930">
      <w:pPr>
        <w:pStyle w:val="Lijstalinea"/>
        <w:numPr>
          <w:ilvl w:val="0"/>
          <w:numId w:val="45"/>
        </w:numPr>
        <w:spacing w:after="160" w:line="259" w:lineRule="auto"/>
      </w:pPr>
      <w:r>
        <w:t>Headers</w:t>
      </w:r>
    </w:p>
    <w:p w14:paraId="10B8FF69" w14:textId="77777777" w:rsidR="00147930" w:rsidRDefault="00147930" w:rsidP="00147930">
      <w:pPr>
        <w:pStyle w:val="Lijstalinea"/>
        <w:numPr>
          <w:ilvl w:val="0"/>
          <w:numId w:val="45"/>
        </w:numPr>
        <w:spacing w:after="160" w:line="259" w:lineRule="auto"/>
      </w:pPr>
      <w:r>
        <w:t>Flyback diodes</w:t>
      </w:r>
    </w:p>
    <w:p w14:paraId="242B1013" w14:textId="77777777" w:rsidR="00147930" w:rsidRDefault="00147930" w:rsidP="00147930"/>
    <w:p w14:paraId="62AC7E6E" w14:textId="63991688" w:rsidR="00147930" w:rsidRDefault="00147930" w:rsidP="00147930">
      <w:pPr>
        <w:pStyle w:val="Kop3"/>
      </w:pPr>
      <w:bookmarkStart w:id="3" w:name="_Toc39578315"/>
      <w:r>
        <w:t>Relays</w:t>
      </w:r>
      <w:bookmarkEnd w:id="3"/>
    </w:p>
    <w:p w14:paraId="0E7B29D1" w14:textId="77777777" w:rsidR="00147930" w:rsidRDefault="00147930" w:rsidP="00147930">
      <w:pPr>
        <w:pStyle w:val="Kop4"/>
      </w:pPr>
      <w:r>
        <w:t>Enkel polige relay</w:t>
      </w:r>
    </w:p>
    <w:p w14:paraId="25FFE0F6" w14:textId="77777777" w:rsidR="00147930" w:rsidRDefault="00147930" w:rsidP="00147930"/>
    <w:p w14:paraId="64661362" w14:textId="77777777" w:rsidR="00147930" w:rsidRDefault="00147930" w:rsidP="00147930">
      <w:r>
        <w:t>Specificaties:</w:t>
      </w:r>
    </w:p>
    <w:p w14:paraId="3B028486" w14:textId="77777777" w:rsidR="00147930" w:rsidRDefault="00147930" w:rsidP="00147930">
      <w:pPr>
        <w:pStyle w:val="Lijstalinea"/>
        <w:numPr>
          <w:ilvl w:val="0"/>
          <w:numId w:val="46"/>
        </w:numPr>
        <w:spacing w:after="160" w:line="259" w:lineRule="auto"/>
      </w:pPr>
      <w:r>
        <w:t xml:space="preserve">Nominale spanning: </w:t>
      </w:r>
      <w:r>
        <w:tab/>
        <w:t xml:space="preserve">24 V </w:t>
      </w:r>
    </w:p>
    <w:p w14:paraId="6AA2CE10" w14:textId="77777777" w:rsidR="00147930" w:rsidRDefault="00147930" w:rsidP="00147930">
      <w:pPr>
        <w:pStyle w:val="Lijstalinea"/>
        <w:numPr>
          <w:ilvl w:val="0"/>
          <w:numId w:val="46"/>
        </w:numPr>
        <w:spacing w:after="160" w:line="259" w:lineRule="auto"/>
      </w:pPr>
      <w:r>
        <w:t xml:space="preserve">Weerstand spoel: </w:t>
      </w:r>
      <w:r>
        <w:tab/>
        <w:t xml:space="preserve">1150 </w:t>
      </w:r>
      <w:r w:rsidRPr="00A134F3">
        <w:t>Ω</w:t>
      </w:r>
    </w:p>
    <w:p w14:paraId="02C81D4C" w14:textId="77777777" w:rsidR="00147930" w:rsidRDefault="00147930" w:rsidP="00147930">
      <w:pPr>
        <w:pStyle w:val="Lijstalinea"/>
        <w:numPr>
          <w:ilvl w:val="0"/>
          <w:numId w:val="46"/>
        </w:numPr>
        <w:spacing w:after="160" w:line="259" w:lineRule="auto"/>
      </w:pPr>
      <w:r>
        <w:t xml:space="preserve">Schakelstroom: </w:t>
      </w:r>
      <w:r>
        <w:tab/>
        <w:t>12 A</w:t>
      </w:r>
    </w:p>
    <w:p w14:paraId="5218AC26" w14:textId="77777777" w:rsidR="00147930" w:rsidRDefault="00147930" w:rsidP="00147930"/>
    <w:p w14:paraId="179108D9" w14:textId="77777777" w:rsidR="00147930" w:rsidRDefault="00147930" w:rsidP="00147930">
      <w:r>
        <w:t>De stroom dat nodig is om de relay aan of uit te schakelen is 20 mA (nominale spanning / weerstand spoel)</w:t>
      </w:r>
    </w:p>
    <w:p w14:paraId="320D2B8C" w14:textId="77777777" w:rsidR="00147930" w:rsidRDefault="00147930" w:rsidP="00147930">
      <w:r>
        <w:t>Alle enkelpolige relays in het schema beginnen met R1 als benaming. Bijvoorbeeld: R14 of R111.</w:t>
      </w:r>
    </w:p>
    <w:p w14:paraId="3E4C74F9" w14:textId="77777777" w:rsidR="00147930" w:rsidRDefault="00147930" w:rsidP="00147930"/>
    <w:p w14:paraId="16304981" w14:textId="77777777" w:rsidR="00147930" w:rsidRDefault="00147930" w:rsidP="00147930"/>
    <w:p w14:paraId="5580938F" w14:textId="77777777" w:rsidR="00147930" w:rsidRDefault="00147930" w:rsidP="00147930"/>
    <w:p w14:paraId="40A9A98B" w14:textId="77777777" w:rsidR="00147930" w:rsidRDefault="00147930" w:rsidP="00147930"/>
    <w:p w14:paraId="47DA161B" w14:textId="77777777" w:rsidR="00147930" w:rsidRDefault="00147930" w:rsidP="00147930"/>
    <w:p w14:paraId="148EF722" w14:textId="77777777" w:rsidR="00147930" w:rsidRDefault="00147930" w:rsidP="00147930"/>
    <w:p w14:paraId="4BAB875A" w14:textId="77777777" w:rsidR="00147930" w:rsidRDefault="00147930" w:rsidP="00147930">
      <w:r>
        <w:t>Het schema en de footprint van deze relay zijn als volgt:</w:t>
      </w:r>
      <w:r>
        <w:br/>
      </w:r>
    </w:p>
    <w:p w14:paraId="0E7463C9" w14:textId="77777777" w:rsidR="00147930" w:rsidRDefault="00147930" w:rsidP="00147930">
      <w:pPr>
        <w:jc w:val="center"/>
      </w:pPr>
      <w:r>
        <w:rPr>
          <w:noProof/>
        </w:rPr>
        <w:drawing>
          <wp:inline distT="0" distB="0" distL="0" distR="0" wp14:anchorId="22117D7F" wp14:editId="14082703">
            <wp:extent cx="2190750" cy="322624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2723" cy="3332241"/>
                    </a:xfrm>
                    <a:prstGeom prst="rect">
                      <a:avLst/>
                    </a:prstGeom>
                  </pic:spPr>
                </pic:pic>
              </a:graphicData>
            </a:graphic>
          </wp:inline>
        </w:drawing>
      </w:r>
    </w:p>
    <w:p w14:paraId="2224D290" w14:textId="77777777" w:rsidR="00147930" w:rsidRDefault="00147930" w:rsidP="00147930">
      <w:pPr>
        <w:jc w:val="center"/>
      </w:pPr>
    </w:p>
    <w:p w14:paraId="79AEAF28" w14:textId="77777777" w:rsidR="00147930" w:rsidRDefault="00147930" w:rsidP="00147930">
      <w:r>
        <w:t xml:space="preserve">De footprint van deze relay is te vinden onder PcbLib1 in het </w:t>
      </w:r>
      <w:proofErr w:type="spellStart"/>
      <w:r>
        <w:t>Altium</w:t>
      </w:r>
      <w:proofErr w:type="spellEnd"/>
      <w:r>
        <w:t xml:space="preserve"> bestand.</w:t>
      </w:r>
      <w:r>
        <w:tab/>
      </w:r>
      <w:r>
        <w:tab/>
      </w:r>
      <w:r>
        <w:tab/>
      </w:r>
    </w:p>
    <w:p w14:paraId="3D82915C" w14:textId="77777777" w:rsidR="00147930" w:rsidRDefault="00147930" w:rsidP="00147930">
      <w:r>
        <w:t>De pinnen 12,14 en 11 worden doorverbonden naar header. Er is veel flexibiliteit voor de gebruik van deze relays. De headers gaan ervoor zorgen dat er makkelijk kabels getrokken kunnen worden naar de nodige componenten. De A1 pinnen van alle relays worden verbonden met een header met name P. Vanaf deze header gaan er kabels getrokken worden naar de PLC om de relays aan te sturen. Hierbij worden alle A2 pinnen met elkaar verbonden en monden uit op een de eerste pin van header P. Dit is de GROUND van het schakeling.</w:t>
      </w:r>
    </w:p>
    <w:p w14:paraId="550F4BC4" w14:textId="77777777" w:rsidR="00147930" w:rsidRDefault="00147930" w:rsidP="00147930"/>
    <w:p w14:paraId="46DA73C5" w14:textId="77777777" w:rsidR="00147930" w:rsidRDefault="00147930" w:rsidP="00147930">
      <w:pPr>
        <w:pStyle w:val="Kop4"/>
      </w:pPr>
      <w:r>
        <w:t>Twee polige relay</w:t>
      </w:r>
    </w:p>
    <w:p w14:paraId="4598370A" w14:textId="77777777" w:rsidR="00147930" w:rsidRDefault="00147930" w:rsidP="00147930"/>
    <w:p w14:paraId="7B8458BD" w14:textId="77777777" w:rsidR="00147930" w:rsidRDefault="00147930" w:rsidP="00147930">
      <w:r>
        <w:t>Specificaties:</w:t>
      </w:r>
    </w:p>
    <w:p w14:paraId="1F4D5042" w14:textId="77777777" w:rsidR="00147930" w:rsidRDefault="00147930" w:rsidP="00147930">
      <w:pPr>
        <w:pStyle w:val="Lijstalinea"/>
        <w:numPr>
          <w:ilvl w:val="0"/>
          <w:numId w:val="46"/>
        </w:numPr>
        <w:spacing w:after="160" w:line="259" w:lineRule="auto"/>
      </w:pPr>
      <w:r>
        <w:t xml:space="preserve">Nominale spanning: </w:t>
      </w:r>
      <w:r>
        <w:tab/>
        <w:t xml:space="preserve">24 V </w:t>
      </w:r>
    </w:p>
    <w:p w14:paraId="740CC8B8" w14:textId="77777777" w:rsidR="00147930" w:rsidRDefault="00147930" w:rsidP="00147930">
      <w:pPr>
        <w:pStyle w:val="Lijstalinea"/>
        <w:numPr>
          <w:ilvl w:val="0"/>
          <w:numId w:val="46"/>
        </w:numPr>
        <w:spacing w:after="160" w:line="259" w:lineRule="auto"/>
      </w:pPr>
      <w:r>
        <w:lastRenderedPageBreak/>
        <w:t xml:space="preserve">Weerstand spoel: </w:t>
      </w:r>
      <w:r>
        <w:tab/>
        <w:t xml:space="preserve">900 </w:t>
      </w:r>
      <w:r w:rsidRPr="00A134F3">
        <w:t>Ω</w:t>
      </w:r>
    </w:p>
    <w:p w14:paraId="297D2565" w14:textId="77777777" w:rsidR="00147930" w:rsidRDefault="00147930" w:rsidP="00147930">
      <w:pPr>
        <w:pStyle w:val="Lijstalinea"/>
        <w:numPr>
          <w:ilvl w:val="0"/>
          <w:numId w:val="46"/>
        </w:numPr>
        <w:spacing w:after="160" w:line="259" w:lineRule="auto"/>
      </w:pPr>
      <w:r>
        <w:t xml:space="preserve">Schakelstroom: </w:t>
      </w:r>
      <w:r>
        <w:tab/>
        <w:t>8 A</w:t>
      </w:r>
    </w:p>
    <w:p w14:paraId="4110528E" w14:textId="77777777" w:rsidR="00147930" w:rsidRDefault="00147930" w:rsidP="00147930">
      <w:pPr>
        <w:pStyle w:val="Lijstalinea"/>
        <w:numPr>
          <w:ilvl w:val="0"/>
          <w:numId w:val="46"/>
        </w:numPr>
        <w:spacing w:after="160" w:line="259" w:lineRule="auto"/>
      </w:pPr>
    </w:p>
    <w:p w14:paraId="2A3BFAA3" w14:textId="77777777" w:rsidR="00147930" w:rsidRDefault="00147930" w:rsidP="00147930">
      <w:r>
        <w:t>De stroom dat nodig is om de relay aan of uit te schakelen is 26 mA (nominale spanning / weerstand spoel)</w:t>
      </w:r>
    </w:p>
    <w:p w14:paraId="5A0B0C04" w14:textId="77777777" w:rsidR="00147930" w:rsidRDefault="00147930" w:rsidP="00147930"/>
    <w:p w14:paraId="74D8D642" w14:textId="77777777" w:rsidR="00147930" w:rsidRDefault="00147930" w:rsidP="00147930">
      <w:r>
        <w:t>Alle enkelpolige relays in het schema beginnen met R2 als benaming.</w:t>
      </w:r>
    </w:p>
    <w:p w14:paraId="3DA095E4" w14:textId="77777777" w:rsidR="00147930" w:rsidRPr="00B23F0D" w:rsidRDefault="00147930" w:rsidP="00147930">
      <w:r>
        <w:t>Het schema en de footprint van deze relay zijn als volgt:</w:t>
      </w:r>
    </w:p>
    <w:p w14:paraId="54A325AB" w14:textId="77777777" w:rsidR="00147930" w:rsidRDefault="00147930" w:rsidP="00147930">
      <w:pPr>
        <w:jc w:val="center"/>
      </w:pPr>
      <w:r>
        <w:rPr>
          <w:noProof/>
        </w:rPr>
        <w:drawing>
          <wp:inline distT="0" distB="0" distL="0" distR="0" wp14:anchorId="17CD6892" wp14:editId="3E3171A5">
            <wp:extent cx="2781300" cy="3138710"/>
            <wp:effectExtent l="0" t="0" r="0" b="508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9194" cy="3147619"/>
                    </a:xfrm>
                    <a:prstGeom prst="rect">
                      <a:avLst/>
                    </a:prstGeom>
                  </pic:spPr>
                </pic:pic>
              </a:graphicData>
            </a:graphic>
          </wp:inline>
        </w:drawing>
      </w:r>
    </w:p>
    <w:p w14:paraId="11E8E2CC" w14:textId="77777777" w:rsidR="00147930" w:rsidRDefault="00147930" w:rsidP="00147930">
      <w:pPr>
        <w:jc w:val="center"/>
      </w:pPr>
    </w:p>
    <w:p w14:paraId="2E515F23" w14:textId="77777777" w:rsidR="00147930" w:rsidRDefault="00147930" w:rsidP="00147930">
      <w:pPr>
        <w:pStyle w:val="Kop3"/>
      </w:pPr>
      <w:bookmarkStart w:id="4" w:name="_Toc39578316"/>
      <w:r>
        <w:t>Headers</w:t>
      </w:r>
      <w:bookmarkEnd w:id="4"/>
    </w:p>
    <w:p w14:paraId="02BB8FF2" w14:textId="77777777" w:rsidR="00147930" w:rsidRDefault="00147930" w:rsidP="00147930"/>
    <w:p w14:paraId="708DDC4D" w14:textId="77777777" w:rsidR="00147930" w:rsidRDefault="00147930" w:rsidP="00147930">
      <w:r>
        <w:t>Alle headers in het schema zijn gekozen zodat deze de stromen die erdoor zullen vloeien aankunnen.</w:t>
      </w:r>
    </w:p>
    <w:p w14:paraId="0D496852" w14:textId="77777777" w:rsidR="00147930" w:rsidRDefault="00147930" w:rsidP="00147930">
      <w:r>
        <w:t xml:space="preserve">De </w:t>
      </w:r>
      <w:proofErr w:type="spellStart"/>
      <w:r>
        <w:t>footprints</w:t>
      </w:r>
      <w:proofErr w:type="spellEnd"/>
      <w:r>
        <w:t xml:space="preserve"> van alle headers zijn te vinden onder PcbLib1 in het </w:t>
      </w:r>
      <w:proofErr w:type="spellStart"/>
      <w:r>
        <w:t>Altium</w:t>
      </w:r>
      <w:proofErr w:type="spellEnd"/>
      <w:r>
        <w:t xml:space="preserve"> bestand.</w:t>
      </w:r>
    </w:p>
    <w:p w14:paraId="5433BD06" w14:textId="77777777" w:rsidR="00147930" w:rsidRDefault="00147930" w:rsidP="00147930"/>
    <w:p w14:paraId="5FE76199" w14:textId="77777777" w:rsidR="00147930" w:rsidRDefault="00147930" w:rsidP="00147930">
      <w:pPr>
        <w:pStyle w:val="Kop3"/>
      </w:pPr>
      <w:bookmarkStart w:id="5" w:name="_Toc39578317"/>
      <w:r>
        <w:t>Flyback diodes</w:t>
      </w:r>
      <w:bookmarkEnd w:id="5"/>
    </w:p>
    <w:p w14:paraId="4A98234B" w14:textId="77777777" w:rsidR="00147930" w:rsidRDefault="00147930" w:rsidP="00147930"/>
    <w:p w14:paraId="498EBFA0" w14:textId="77777777" w:rsidR="00147930" w:rsidRDefault="00147930" w:rsidP="00147930">
      <w:r>
        <w:t xml:space="preserve">Een </w:t>
      </w:r>
      <w:proofErr w:type="spellStart"/>
      <w:r>
        <w:t>flyback</w:t>
      </w:r>
      <w:proofErr w:type="spellEnd"/>
      <w:r>
        <w:t xml:space="preserve"> diode wordt gebruikt om een spanningspiek te voorkomen, wanneer de relay uitgeschakeld is. Deze spanningspiek zou andere componenten kunnen beschadigen. </w:t>
      </w:r>
    </w:p>
    <w:p w14:paraId="045A2CA1" w14:textId="77777777" w:rsidR="00147930" w:rsidRDefault="00147930" w:rsidP="00147930">
      <w:r>
        <w:lastRenderedPageBreak/>
        <w:t>Het aanpak is als volgt: er wordt een diode in parallel gezet met de spoel van de relay. In ons schema is dat een diode in sper van A1 naar A2.</w:t>
      </w:r>
    </w:p>
    <w:p w14:paraId="126EC541" w14:textId="77777777" w:rsidR="00147930" w:rsidRDefault="00147930" w:rsidP="00147930">
      <w:r>
        <w:t xml:space="preserve">Voorbeeld: </w:t>
      </w:r>
    </w:p>
    <w:p w14:paraId="3E91FAE5" w14:textId="77777777" w:rsidR="00147930" w:rsidRDefault="00147930" w:rsidP="00147930"/>
    <w:p w14:paraId="01530A72" w14:textId="77777777" w:rsidR="00147930" w:rsidRDefault="00147930" w:rsidP="00147930">
      <w:pPr>
        <w:jc w:val="center"/>
      </w:pPr>
    </w:p>
    <w:p w14:paraId="69C4766D" w14:textId="5DC3AC98" w:rsidR="00147930" w:rsidRDefault="00147930" w:rsidP="00147930">
      <w:pPr>
        <w:jc w:val="center"/>
      </w:pPr>
      <w:r>
        <w:rPr>
          <w:noProof/>
        </w:rPr>
        <w:drawing>
          <wp:inline distT="0" distB="0" distL="0" distR="0" wp14:anchorId="09E1A129" wp14:editId="2FF049AF">
            <wp:extent cx="3390900" cy="88582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0900" cy="885825"/>
                    </a:xfrm>
                    <a:prstGeom prst="rect">
                      <a:avLst/>
                    </a:prstGeom>
                  </pic:spPr>
                </pic:pic>
              </a:graphicData>
            </a:graphic>
          </wp:inline>
        </w:drawing>
      </w:r>
    </w:p>
    <w:p w14:paraId="36C12C92" w14:textId="77777777" w:rsidR="00430A6D" w:rsidRDefault="00430A6D" w:rsidP="00147930">
      <w:pPr>
        <w:jc w:val="center"/>
      </w:pPr>
    </w:p>
    <w:p w14:paraId="31002A96" w14:textId="26A6A318" w:rsidR="00147930" w:rsidRDefault="00147930" w:rsidP="00430A6D">
      <w:pPr>
        <w:pStyle w:val="Kop3"/>
      </w:pPr>
      <w:bookmarkStart w:id="6" w:name="_Toc39578318"/>
      <w:r>
        <w:t>De PCB</w:t>
      </w:r>
      <w:r w:rsidR="00430A6D">
        <w:t xml:space="preserve"> ontwerp</w:t>
      </w:r>
      <w:bookmarkEnd w:id="6"/>
    </w:p>
    <w:p w14:paraId="6E6E8C83" w14:textId="77777777" w:rsidR="00147930" w:rsidRDefault="00147930" w:rsidP="00147930"/>
    <w:p w14:paraId="10A3AA6C" w14:textId="64BAA7DE" w:rsidR="00FA7F5C" w:rsidRPr="00377519" w:rsidRDefault="00FA7F5C" w:rsidP="00147930">
      <w:pPr>
        <w:pStyle w:val="Kopvaninhoudsopgave"/>
        <w:numPr>
          <w:ilvl w:val="0"/>
          <w:numId w:val="0"/>
        </w:numPr>
        <w:ind w:left="574" w:hanging="432"/>
        <w:rPr>
          <w:b w:val="0"/>
          <w:bCs/>
          <w:sz w:val="30"/>
        </w:rPr>
      </w:pPr>
    </w:p>
    <w:sectPr w:rsidR="00FA7F5C" w:rsidRPr="00377519" w:rsidSect="00343C01">
      <w:headerReference w:type="default" r:id="rId14"/>
      <w:footerReference w:type="default" r:id="rId15"/>
      <w:headerReference w:type="first" r:id="rId16"/>
      <w:footerReference w:type="firs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328D75" w14:textId="77777777" w:rsidR="00E060FD" w:rsidRDefault="00E060FD" w:rsidP="00B03C1B">
      <w:pPr>
        <w:spacing w:line="240" w:lineRule="auto"/>
      </w:pPr>
      <w:r>
        <w:separator/>
      </w:r>
    </w:p>
  </w:endnote>
  <w:endnote w:type="continuationSeparator" w:id="0">
    <w:p w14:paraId="66140720" w14:textId="77777777" w:rsidR="00E060FD" w:rsidRDefault="00E060FD"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580391"/>
      <w:docPartObj>
        <w:docPartGallery w:val="Page Numbers (Bottom of Page)"/>
        <w:docPartUnique/>
      </w:docPartObj>
    </w:sdtPr>
    <w:sdtContent>
      <w:p w14:paraId="7583EFC9" w14:textId="77777777" w:rsidR="00430A6D" w:rsidRDefault="00430A6D">
        <w:pPr>
          <w:pStyle w:val="Voettekst"/>
          <w:jc w:val="right"/>
        </w:pPr>
        <w:r>
          <w:fldChar w:fldCharType="begin"/>
        </w:r>
        <w:r>
          <w:instrText>PAGE   \* MERGEFORMAT</w:instrText>
        </w:r>
        <w:r>
          <w:fldChar w:fldCharType="separate"/>
        </w:r>
        <w:r>
          <w:rPr>
            <w:lang w:val="nl-NL"/>
          </w:rPr>
          <w:t>2</w:t>
        </w:r>
        <w:r>
          <w:fldChar w:fldCharType="end"/>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ABAC60" w14:textId="77777777" w:rsidR="00E060FD" w:rsidRDefault="00E060FD" w:rsidP="00B03C1B">
      <w:pPr>
        <w:spacing w:line="240" w:lineRule="auto"/>
      </w:pPr>
      <w:r>
        <w:separator/>
      </w:r>
    </w:p>
  </w:footnote>
  <w:footnote w:type="continuationSeparator" w:id="0">
    <w:p w14:paraId="4834AA45" w14:textId="77777777" w:rsidR="00E060FD" w:rsidRDefault="00E060FD"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2C31DA4"/>
    <w:multiLevelType w:val="hybridMultilevel"/>
    <w:tmpl w:val="C040FCCA"/>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8"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39251DC"/>
    <w:multiLevelType w:val="hybridMultilevel"/>
    <w:tmpl w:val="579A431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6"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8"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7"/>
  </w:num>
  <w:num w:numId="3">
    <w:abstractNumId w:val="25"/>
  </w:num>
  <w:num w:numId="4">
    <w:abstractNumId w:val="11"/>
  </w:num>
  <w:num w:numId="5">
    <w:abstractNumId w:val="19"/>
  </w:num>
  <w:num w:numId="6">
    <w:abstractNumId w:val="23"/>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22"/>
  </w:num>
  <w:num w:numId="14">
    <w:abstractNumId w:val="5"/>
  </w:num>
  <w:num w:numId="15">
    <w:abstractNumId w:val="28"/>
  </w:num>
  <w:num w:numId="16">
    <w:abstractNumId w:val="18"/>
  </w:num>
  <w:num w:numId="17">
    <w:abstractNumId w:val="1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21"/>
  </w:num>
  <w:num w:numId="21">
    <w:abstractNumId w:val="12"/>
  </w:num>
  <w:num w:numId="22">
    <w:abstractNumId w:val="16"/>
  </w:num>
  <w:num w:numId="23">
    <w:abstractNumId w:val="24"/>
  </w:num>
  <w:num w:numId="24">
    <w:abstractNumId w:val="13"/>
  </w:num>
  <w:num w:numId="25">
    <w:abstractNumId w:val="10"/>
  </w:num>
  <w:num w:numId="26">
    <w:abstractNumId w:val="9"/>
  </w:num>
  <w:num w:numId="27">
    <w:abstractNumId w:val="0"/>
  </w:num>
  <w:num w:numId="28">
    <w:abstractNumId w:val="4"/>
  </w:num>
  <w:num w:numId="29">
    <w:abstractNumId w:val="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num>
  <w:num w:numId="32">
    <w:abstractNumId w:val="19"/>
  </w:num>
  <w:num w:numId="33">
    <w:abstractNumId w:val="29"/>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6"/>
  </w:num>
  <w:num w:numId="45">
    <w:abstractNumId w:val="2"/>
  </w:num>
  <w:num w:numId="46">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257"/>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47930"/>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4F63"/>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0A6D"/>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33F0"/>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53FA"/>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40DE"/>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3EC1"/>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060F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156"/>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8FA87"/>
    <w:rsid w:val="00F90BF2"/>
    <w:rsid w:val="00F92B4A"/>
    <w:rsid w:val="00F94225"/>
    <w:rsid w:val="00FA04B5"/>
    <w:rsid w:val="00FA1268"/>
    <w:rsid w:val="00FA2681"/>
    <w:rsid w:val="00FA2C24"/>
    <w:rsid w:val="00FA63D4"/>
    <w:rsid w:val="00FA7F5C"/>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199002D"/>
    <w:rsid w:val="059B42F8"/>
    <w:rsid w:val="06D7D1F6"/>
    <w:rsid w:val="0806641D"/>
    <w:rsid w:val="0BBF1670"/>
    <w:rsid w:val="0E917B3E"/>
    <w:rsid w:val="0FAAC3F2"/>
    <w:rsid w:val="121181BB"/>
    <w:rsid w:val="14255722"/>
    <w:rsid w:val="14737B7D"/>
    <w:rsid w:val="15908AD5"/>
    <w:rsid w:val="162A7A49"/>
    <w:rsid w:val="177239D2"/>
    <w:rsid w:val="1867A363"/>
    <w:rsid w:val="18E80C00"/>
    <w:rsid w:val="193471C8"/>
    <w:rsid w:val="1AB7C0B4"/>
    <w:rsid w:val="1E632876"/>
    <w:rsid w:val="1F8E0047"/>
    <w:rsid w:val="232AD873"/>
    <w:rsid w:val="2330C86D"/>
    <w:rsid w:val="254F8C6D"/>
    <w:rsid w:val="28CCA9E6"/>
    <w:rsid w:val="2B7CB221"/>
    <w:rsid w:val="2E19FB7F"/>
    <w:rsid w:val="3291C891"/>
    <w:rsid w:val="32C745A0"/>
    <w:rsid w:val="3B1B6E6A"/>
    <w:rsid w:val="3B4A2DE4"/>
    <w:rsid w:val="3ECA1A9E"/>
    <w:rsid w:val="43B706E8"/>
    <w:rsid w:val="479D0F57"/>
    <w:rsid w:val="48AB9807"/>
    <w:rsid w:val="496E409A"/>
    <w:rsid w:val="4BFA5552"/>
    <w:rsid w:val="538D76D9"/>
    <w:rsid w:val="5863D621"/>
    <w:rsid w:val="5A606C46"/>
    <w:rsid w:val="5AB47359"/>
    <w:rsid w:val="5ACF661F"/>
    <w:rsid w:val="5B6A67C6"/>
    <w:rsid w:val="5D4B74F2"/>
    <w:rsid w:val="5E0CCBE6"/>
    <w:rsid w:val="60B76F16"/>
    <w:rsid w:val="61B76E46"/>
    <w:rsid w:val="624356E2"/>
    <w:rsid w:val="643B9846"/>
    <w:rsid w:val="648A08DB"/>
    <w:rsid w:val="66427B98"/>
    <w:rsid w:val="675D0353"/>
    <w:rsid w:val="6BF298D1"/>
    <w:rsid w:val="6C75774C"/>
    <w:rsid w:val="6DC316DE"/>
    <w:rsid w:val="6E28B3B4"/>
    <w:rsid w:val="6F259C4B"/>
    <w:rsid w:val="700F97B4"/>
    <w:rsid w:val="707FFE16"/>
    <w:rsid w:val="716FBF72"/>
    <w:rsid w:val="74EB121A"/>
    <w:rsid w:val="75936B6B"/>
    <w:rsid w:val="77B8449A"/>
    <w:rsid w:val="77DE04D7"/>
    <w:rsid w:val="78B74205"/>
    <w:rsid w:val="7CCA6593"/>
    <w:rsid w:val="7D1F7A03"/>
    <w:rsid w:val="7D57F02D"/>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9514AA4F-24CA-489A-8CE4-2E152A48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34"/>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275720525">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155077925">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844169448">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 w:id="198137875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1362168347">
          <w:marLeft w:val="0"/>
          <w:marRight w:val="0"/>
          <w:marTop w:val="0"/>
          <w:marBottom w:val="0"/>
          <w:divBdr>
            <w:top w:val="none" w:sz="0" w:space="0" w:color="auto"/>
            <w:left w:val="none" w:sz="0" w:space="0" w:color="auto"/>
            <w:bottom w:val="none" w:sz="0" w:space="0" w:color="auto"/>
            <w:right w:val="none" w:sz="0" w:space="0" w:color="auto"/>
          </w:divBdr>
        </w:div>
        <w:div w:id="2048135955">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40938835">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479738116">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1550916578">
          <w:marLeft w:val="677"/>
          <w:marRight w:val="0"/>
          <w:marTop w:val="0"/>
          <w:marBottom w:val="285"/>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35205231">
          <w:marLeft w:val="0"/>
          <w:marRight w:val="0"/>
          <w:marTop w:val="0"/>
          <w:marBottom w:val="0"/>
          <w:divBdr>
            <w:top w:val="none" w:sz="0" w:space="0" w:color="auto"/>
            <w:left w:val="none" w:sz="0" w:space="0" w:color="auto"/>
            <w:bottom w:val="none" w:sz="0" w:space="0" w:color="auto"/>
            <w:right w:val="none" w:sz="0" w:space="0" w:color="auto"/>
          </w:divBdr>
          <w:divsChild>
            <w:div w:id="68385557">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788348002">
                      <w:marLeft w:val="0"/>
                      <w:marRight w:val="0"/>
                      <w:marTop w:val="0"/>
                      <w:marBottom w:val="0"/>
                      <w:divBdr>
                        <w:top w:val="none" w:sz="0" w:space="0" w:color="auto"/>
                        <w:left w:val="none" w:sz="0" w:space="0" w:color="auto"/>
                        <w:bottom w:val="none" w:sz="0" w:space="0" w:color="auto"/>
                        <w:right w:val="none" w:sz="0" w:space="0" w:color="auto"/>
                      </w:divBdr>
                    </w:div>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69763">
              <w:marLeft w:val="0"/>
              <w:marRight w:val="0"/>
              <w:marTop w:val="0"/>
              <w:marBottom w:val="0"/>
              <w:divBdr>
                <w:top w:val="none" w:sz="0" w:space="0" w:color="auto"/>
                <w:left w:val="none" w:sz="0" w:space="0" w:color="auto"/>
                <w:bottom w:val="none" w:sz="0" w:space="0" w:color="auto"/>
                <w:right w:val="none" w:sz="0" w:space="0" w:color="auto"/>
              </w:divBdr>
            </w:div>
            <w:div w:id="1323197794">
              <w:marLeft w:val="0"/>
              <w:marRight w:val="0"/>
              <w:marTop w:val="0"/>
              <w:marBottom w:val="0"/>
              <w:divBdr>
                <w:top w:val="none" w:sz="0" w:space="0" w:color="auto"/>
                <w:left w:val="none" w:sz="0" w:space="0" w:color="auto"/>
                <w:bottom w:val="none" w:sz="0" w:space="0" w:color="auto"/>
                <w:right w:val="none" w:sz="0" w:space="0" w:color="auto"/>
              </w:divBdr>
            </w:div>
            <w:div w:id="1860965998">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247540082">
              <w:marLeft w:val="0"/>
              <w:marRight w:val="0"/>
              <w:marTop w:val="0"/>
              <w:marBottom w:val="0"/>
              <w:divBdr>
                <w:top w:val="none" w:sz="0" w:space="0" w:color="auto"/>
                <w:left w:val="none" w:sz="0" w:space="0" w:color="auto"/>
                <w:bottom w:val="none" w:sz="0" w:space="0" w:color="auto"/>
                <w:right w:val="none" w:sz="0" w:space="0" w:color="auto"/>
              </w:divBdr>
              <w:divsChild>
                <w:div w:id="8416487">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sChild>
            </w:div>
            <w:div w:id="602037676">
              <w:marLeft w:val="0"/>
              <w:marRight w:val="0"/>
              <w:marTop w:val="0"/>
              <w:marBottom w:val="0"/>
              <w:divBdr>
                <w:top w:val="none" w:sz="0" w:space="0" w:color="auto"/>
                <w:left w:val="none" w:sz="0" w:space="0" w:color="auto"/>
                <w:bottom w:val="none" w:sz="0" w:space="0" w:color="auto"/>
                <w:right w:val="none" w:sz="0" w:space="0" w:color="auto"/>
              </w:divBdr>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 w:id="2094161922">
              <w:marLeft w:val="0"/>
              <w:marRight w:val="0"/>
              <w:marTop w:val="0"/>
              <w:marBottom w:val="0"/>
              <w:divBdr>
                <w:top w:val="none" w:sz="0" w:space="0" w:color="auto"/>
                <w:left w:val="none" w:sz="0" w:space="0" w:color="auto"/>
                <w:bottom w:val="none" w:sz="0" w:space="0" w:color="auto"/>
                <w:right w:val="none" w:sz="0" w:space="0" w:color="auto"/>
              </w:divBdr>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 w:id="1352756169">
              <w:marLeft w:val="0"/>
              <w:marRight w:val="0"/>
              <w:marTop w:val="0"/>
              <w:marBottom w:val="0"/>
              <w:divBdr>
                <w:top w:val="none" w:sz="0" w:space="0" w:color="auto"/>
                <w:left w:val="none" w:sz="0" w:space="0" w:color="auto"/>
                <w:bottom w:val="none" w:sz="0" w:space="0" w:color="auto"/>
                <w:right w:val="none" w:sz="0" w:space="0" w:color="auto"/>
              </w:divBdr>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03038618">
                  <w:marLeft w:val="0"/>
                  <w:marRight w:val="0"/>
                  <w:marTop w:val="0"/>
                  <w:marBottom w:val="0"/>
                  <w:divBdr>
                    <w:top w:val="none" w:sz="0" w:space="0" w:color="auto"/>
                    <w:left w:val="none" w:sz="0" w:space="0" w:color="auto"/>
                    <w:bottom w:val="none" w:sz="0" w:space="0" w:color="auto"/>
                    <w:right w:val="none" w:sz="0" w:space="0" w:color="auto"/>
                  </w:divBdr>
                </w:div>
                <w:div w:id="187303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15174254">
                  <w:marLeft w:val="0"/>
                  <w:marRight w:val="0"/>
                  <w:marTop w:val="0"/>
                  <w:marBottom w:val="0"/>
                  <w:divBdr>
                    <w:top w:val="none" w:sz="0" w:space="0" w:color="auto"/>
                    <w:left w:val="none" w:sz="0" w:space="0" w:color="auto"/>
                    <w:bottom w:val="none" w:sz="0" w:space="0" w:color="auto"/>
                    <w:right w:val="none" w:sz="0" w:space="0" w:color="auto"/>
                  </w:divBdr>
                </w:div>
                <w:div w:id="18946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 w:id="1199317277">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70272264">
                  <w:marLeft w:val="0"/>
                  <w:marRight w:val="0"/>
                  <w:marTop w:val="0"/>
                  <w:marBottom w:val="0"/>
                  <w:divBdr>
                    <w:top w:val="none" w:sz="0" w:space="0" w:color="auto"/>
                    <w:left w:val="none" w:sz="0" w:space="0" w:color="auto"/>
                    <w:bottom w:val="none" w:sz="0" w:space="0" w:color="auto"/>
                    <w:right w:val="none" w:sz="0" w:space="0" w:color="auto"/>
                  </w:divBdr>
                </w:div>
                <w:div w:id="1296326142">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 w:id="511841350">
              <w:marLeft w:val="0"/>
              <w:marRight w:val="0"/>
              <w:marTop w:val="0"/>
              <w:marBottom w:val="0"/>
              <w:divBdr>
                <w:top w:val="none" w:sz="0" w:space="0" w:color="auto"/>
                <w:left w:val="none" w:sz="0" w:space="0" w:color="auto"/>
                <w:bottom w:val="none" w:sz="0" w:space="0" w:color="auto"/>
                <w:right w:val="none" w:sz="0" w:space="0" w:color="auto"/>
              </w:divBdr>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 w:id="3875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823014139">
          <w:marLeft w:val="1354"/>
          <w:marRight w:val="0"/>
          <w:marTop w:val="0"/>
          <w:marBottom w:val="228"/>
          <w:divBdr>
            <w:top w:val="none" w:sz="0" w:space="0" w:color="auto"/>
            <w:left w:val="none" w:sz="0" w:space="0" w:color="auto"/>
            <w:bottom w:val="none" w:sz="0" w:space="0" w:color="auto"/>
            <w:right w:val="none" w:sz="0" w:space="0" w:color="auto"/>
          </w:divBdr>
        </w:div>
        <w:div w:id="1515071413">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268199259">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46520217">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4.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697B38"/>
    <w:rsid w:val="00833771"/>
    <w:rsid w:val="008917A1"/>
    <w:rsid w:val="008F2764"/>
    <w:rsid w:val="00976233"/>
    <w:rsid w:val="00A674E1"/>
    <w:rsid w:val="00A72A3E"/>
    <w:rsid w:val="00A95743"/>
    <w:rsid w:val="00B45BFF"/>
    <w:rsid w:val="00B67BDF"/>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F7A371-C737-471E-ABA6-CD1DB142F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221</TotalTime>
  <Pages>6</Pages>
  <Words>446</Words>
  <Characters>2455</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Simon</dc:creator>
  <cp:keywords/>
  <dc:description/>
  <cp:lastModifiedBy>Kazim bozca</cp:lastModifiedBy>
  <cp:revision>1</cp:revision>
  <cp:lastPrinted>2019-06-07T09:56:00Z</cp:lastPrinted>
  <dcterms:created xsi:type="dcterms:W3CDTF">2020-05-05T11:31:00Z</dcterms:created>
  <dcterms:modified xsi:type="dcterms:W3CDTF">2020-05-05T18:41:00Z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