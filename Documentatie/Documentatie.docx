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1EF7B9A2" w14:textId="77777777" w:rsidR="00343C01" w:rsidRPr="00377519" w:rsidRDefault="00343C01"/>
        <w:p w14:paraId="20993194" w14:textId="77777777" w:rsidR="00D62DBF" w:rsidRPr="00377519" w:rsidRDefault="00D62DBF">
          <w:pPr>
            <w:spacing w:after="160" w:line="259" w:lineRule="auto"/>
          </w:pPr>
        </w:p>
        <w:p w14:paraId="300FB74F" w14:textId="77777777" w:rsidR="00D62DBF" w:rsidRPr="00377519" w:rsidRDefault="00D62DBF">
          <w:pPr>
            <w:spacing w:after="160" w:line="259" w:lineRule="auto"/>
          </w:pPr>
        </w:p>
        <w:p w14:paraId="65F8228B" w14:textId="77777777" w:rsidR="00D62DBF" w:rsidRPr="00377519" w:rsidRDefault="00D62DBF">
          <w:pPr>
            <w:spacing w:after="160" w:line="259" w:lineRule="auto"/>
          </w:pPr>
        </w:p>
        <w:p w14:paraId="7B522E52" w14:textId="77777777" w:rsidR="00D62DBF" w:rsidRPr="00377519" w:rsidRDefault="00D62DBF">
          <w:pPr>
            <w:spacing w:after="160" w:line="259" w:lineRule="auto"/>
          </w:pPr>
        </w:p>
        <w:p w14:paraId="1AC7FB59" w14:textId="77777777" w:rsidR="00D62DBF" w:rsidRPr="00377519" w:rsidRDefault="00D62DBF">
          <w:pPr>
            <w:spacing w:after="160" w:line="259" w:lineRule="auto"/>
          </w:pPr>
        </w:p>
        <w:p w14:paraId="44524BF4" w14:textId="77777777" w:rsidR="00D62DBF" w:rsidRPr="00377519" w:rsidRDefault="00382816">
          <w:pPr>
            <w:spacing w:after="160" w:line="259" w:lineRule="auto"/>
          </w:pPr>
        </w:p>
      </w:sdtContent>
    </w:sdt>
    <w:p w14:paraId="2438A8E2" w14:textId="77777777" w:rsidR="005F2133" w:rsidRPr="00377519" w:rsidRDefault="005F2133" w:rsidP="005F2133">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EndPr/>
        <w:sdtContent>
          <w:r w:rsidR="00223B5A" w:rsidRPr="00377519">
            <w:rPr>
              <w:rFonts w:ascii="Arial" w:hAnsi="Arial" w:cs="Arial"/>
              <w:b/>
              <w:color w:val="auto"/>
              <w:sz w:val="64"/>
              <w:szCs w:val="64"/>
            </w:rPr>
            <w:t>Tech</w:t>
          </w:r>
        </w:sdtContent>
      </w:sdt>
    </w:p>
    <w:p w14:paraId="10141783" w14:textId="791EF472" w:rsidR="00377519" w:rsidRPr="00377519" w:rsidRDefault="005F2133" w:rsidP="005F2133">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00223B5A" w:rsidRPr="00377519">
            <w:rPr>
              <w:rFonts w:ascii="Arial" w:hAnsi="Arial" w:cs="Arial"/>
              <w:sz w:val="52"/>
              <w:szCs w:val="52"/>
            </w:rPr>
            <w:t>Elektronica-ICT</w:t>
          </w:r>
        </w:sdtContent>
      </w:sdt>
    </w:p>
    <w:p w14:paraId="2A0C809F" w14:textId="6E215704" w:rsidR="00835141" w:rsidRPr="00377519" w:rsidRDefault="00FC35AC" w:rsidP="005F2133">
      <w:pPr>
        <w:spacing w:after="160" w:line="259" w:lineRule="auto"/>
        <w:rPr>
          <w:rFonts w:ascii="Arial" w:hAnsi="Arial" w:cs="Arial"/>
          <w:b/>
          <w:bCs/>
          <w:sz w:val="64"/>
          <w:szCs w:val="64"/>
        </w:rPr>
      </w:pPr>
      <w:r w:rsidRPr="00377519">
        <w:rPr>
          <w:rFonts w:ascii="Arial" w:hAnsi="Arial" w:cs="Arial"/>
          <w:b/>
          <w:bCs/>
          <w:sz w:val="64"/>
          <w:szCs w:val="64"/>
        </w:rPr>
        <w:t>Documentatie</w:t>
      </w:r>
      <w:r w:rsidR="00377519" w:rsidRPr="00377519">
        <w:rPr>
          <w:rFonts w:ascii="Arial" w:hAnsi="Arial" w:cs="Arial"/>
          <w:b/>
          <w:bCs/>
          <w:sz w:val="64"/>
          <w:szCs w:val="64"/>
        </w:rPr>
        <w:t>:</w:t>
      </w:r>
    </w:p>
    <w:p w14:paraId="26642AE8" w14:textId="647E1570" w:rsidR="00835141" w:rsidRPr="00377519" w:rsidRDefault="00377519" w:rsidP="005F2133">
      <w:pPr>
        <w:spacing w:after="160" w:line="259" w:lineRule="auto"/>
        <w:rPr>
          <w:rFonts w:ascii="Arial" w:hAnsi="Arial" w:cs="Arial"/>
          <w:b/>
          <w:bCs/>
          <w:sz w:val="52"/>
          <w:szCs w:val="52"/>
        </w:rPr>
      </w:pPr>
      <w:proofErr w:type="spellStart"/>
      <w:r w:rsidRPr="00377519">
        <w:rPr>
          <w:rFonts w:ascii="Arial" w:hAnsi="Arial" w:cs="Arial"/>
          <w:b/>
          <w:bCs/>
          <w:sz w:val="52"/>
          <w:szCs w:val="52"/>
        </w:rPr>
        <w:t>Autonomous</w:t>
      </w:r>
      <w:proofErr w:type="spellEnd"/>
      <w:r w:rsidRPr="00377519">
        <w:rPr>
          <w:rFonts w:ascii="Arial" w:hAnsi="Arial" w:cs="Arial"/>
          <w:b/>
          <w:bCs/>
          <w:sz w:val="52"/>
          <w:szCs w:val="52"/>
        </w:rPr>
        <w:t xml:space="preserve"> Cart (2)</w:t>
      </w:r>
    </w:p>
    <w:p w14:paraId="3EA06E2B" w14:textId="719FF12A" w:rsidR="005F2133" w:rsidRPr="00377519" w:rsidRDefault="005F2133" w:rsidP="005F2133">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EndPr/>
        <w:sdtContent>
          <w:r w:rsidR="00350FC6" w:rsidRPr="00971CA1">
            <w:rPr>
              <w:rFonts w:ascii="Arial" w:hAnsi="Arial" w:cs="Arial"/>
              <w:sz w:val="30"/>
              <w:szCs w:val="30"/>
            </w:rPr>
            <w:t>Project o</w:t>
          </w:r>
          <w:r w:rsidR="00FC35AC" w:rsidRPr="00971CA1">
            <w:rPr>
              <w:rFonts w:ascii="Arial" w:hAnsi="Arial" w:cs="Arial"/>
              <w:sz w:val="30"/>
              <w:szCs w:val="30"/>
            </w:rPr>
            <w:t>nderzoek</w:t>
          </w:r>
        </w:sdtContent>
      </w:sdt>
    </w:p>
    <w:p w14:paraId="267A8B02" w14:textId="2F2AE828" w:rsidR="00377519" w:rsidRPr="00377519" w:rsidRDefault="00377519" w:rsidP="005F2133">
      <w:pPr>
        <w:spacing w:after="160" w:line="259" w:lineRule="auto"/>
        <w:rPr>
          <w:rFonts w:ascii="Arial" w:hAnsi="Arial" w:cs="Arial"/>
          <w:sz w:val="30"/>
          <w:szCs w:val="30"/>
        </w:rPr>
      </w:pPr>
    </w:p>
    <w:p w14:paraId="2BAF2FA1" w14:textId="5672A4C1" w:rsidR="005F2133" w:rsidRPr="00377519" w:rsidRDefault="00377519" w:rsidP="005F2133">
      <w:pPr>
        <w:spacing w:after="160" w:line="259" w:lineRule="auto"/>
        <w:rPr>
          <w:rFonts w:ascii="Arial" w:hAnsi="Arial" w:cs="Arial"/>
          <w:b/>
          <w:bCs/>
          <w:sz w:val="30"/>
          <w:szCs w:val="30"/>
        </w:rPr>
      </w:pPr>
      <w:r w:rsidRPr="00377519">
        <w:rPr>
          <w:rFonts w:ascii="Arial" w:hAnsi="Arial" w:cs="Arial"/>
          <w:b/>
          <w:bCs/>
          <w:noProof/>
          <w:sz w:val="52"/>
          <w:szCs w:val="64"/>
        </w:rPr>
        <w:drawing>
          <wp:anchor distT="0" distB="0" distL="114300" distR="114300" simplePos="0" relativeHeight="251661312" behindDoc="0" locked="0" layoutInCell="1" allowOverlap="1" wp14:anchorId="171C87ED" wp14:editId="30DED4F9">
            <wp:simplePos x="0" y="0"/>
            <wp:positionH relativeFrom="margin">
              <wp:posOffset>3295650</wp:posOffset>
            </wp:positionH>
            <wp:positionV relativeFrom="paragraph">
              <wp:posOffset>8890</wp:posOffset>
            </wp:positionV>
            <wp:extent cx="2007235" cy="1519555"/>
            <wp:effectExtent l="0" t="0" r="0" b="4445"/>
            <wp:wrapThrough wrapText="bothSides">
              <wp:wrapPolygon edited="0">
                <wp:start x="8610" y="0"/>
                <wp:lineTo x="6150" y="271"/>
                <wp:lineTo x="4715" y="1896"/>
                <wp:lineTo x="4715" y="4333"/>
                <wp:lineTo x="2050" y="8665"/>
                <wp:lineTo x="1230" y="8936"/>
                <wp:lineTo x="205" y="11373"/>
                <wp:lineTo x="0" y="14893"/>
                <wp:lineTo x="0" y="20309"/>
                <wp:lineTo x="615" y="21392"/>
                <wp:lineTo x="2255" y="21392"/>
                <wp:lineTo x="4510" y="21392"/>
                <wp:lineTo x="21320" y="19768"/>
                <wp:lineTo x="21320" y="12998"/>
                <wp:lineTo x="20910" y="9478"/>
                <wp:lineTo x="20295" y="8665"/>
                <wp:lineTo x="19475" y="4333"/>
                <wp:lineTo x="20500" y="1625"/>
                <wp:lineTo x="19680" y="812"/>
                <wp:lineTo x="12505" y="0"/>
                <wp:lineTo x="8610" y="0"/>
              </wp:wrapPolygon>
            </wp:wrapThrough>
            <wp:docPr id="4" name="Afbeelding 3" descr="Afbeelding met groen, auto, straat, zitten&#10;&#10;Automatisch gegenereerde beschrijving">
              <a:extLst xmlns:a="http://schemas.openxmlformats.org/drawingml/2006/main">
                <a:ext uri="{FF2B5EF4-FFF2-40B4-BE49-F238E27FC236}">
                  <a16:creationId xmlns:a16="http://schemas.microsoft.com/office/drawing/2014/main" id="{5A9B24FE-F751-4EEB-AC2C-AFA2A3DCE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groen, auto, straat, zitten&#10;&#10;Automatisch gegenereerde beschrijving">
                      <a:extLst>
                        <a:ext uri="{FF2B5EF4-FFF2-40B4-BE49-F238E27FC236}">
                          <a16:creationId xmlns:a16="http://schemas.microsoft.com/office/drawing/2014/main" id="{5A9B24FE-F751-4EEB-AC2C-AFA2A3DCE2D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7235" cy="1519555"/>
                    </a:xfrm>
                    <a:prstGeom prst="rect">
                      <a:avLst/>
                    </a:prstGeom>
                  </pic:spPr>
                </pic:pic>
              </a:graphicData>
            </a:graphic>
            <wp14:sizeRelH relativeFrom="margin">
              <wp14:pctWidth>0</wp14:pctWidth>
            </wp14:sizeRelH>
            <wp14:sizeRelV relativeFrom="margin">
              <wp14:pctHeight>0</wp14:pctHeight>
            </wp14:sizeRelV>
          </wp:anchor>
        </w:drawing>
      </w:r>
      <w:r w:rsidRPr="00377519">
        <w:rPr>
          <w:rFonts w:ascii="Arial" w:hAnsi="Arial" w:cs="Arial"/>
          <w:b/>
          <w:bCs/>
          <w:sz w:val="30"/>
          <w:szCs w:val="30"/>
        </w:rPr>
        <w:t>Stakeholder</w:t>
      </w:r>
      <w:r w:rsidR="005F2133" w:rsidRPr="00377519">
        <w:rPr>
          <w:rFonts w:ascii="Arial" w:hAnsi="Arial" w:cs="Arial"/>
          <w:b/>
          <w:bCs/>
          <w:sz w:val="30"/>
          <w:szCs w:val="30"/>
        </w:rPr>
        <w:t xml:space="preserve">: </w:t>
      </w:r>
      <w:sdt>
        <w:sdtPr>
          <w:rPr>
            <w:rFonts w:ascii="Arial" w:hAnsi="Arial" w:cs="Arial"/>
            <w:b/>
            <w:bCs/>
            <w:sz w:val="30"/>
            <w:szCs w:val="30"/>
          </w:rPr>
          <w:id w:val="-1775703915"/>
          <w:placeholder>
            <w:docPart w:val="E6A670ADAACD4BB08213C506649BF2CE"/>
          </w:placeholder>
        </w:sdtPr>
        <w:sdtEndPr/>
        <w:sdtContent>
          <w:sdt>
            <w:sdtPr>
              <w:rPr>
                <w:rFonts w:ascii="Arial" w:hAnsi="Arial" w:cs="Arial"/>
                <w:b/>
                <w:bCs/>
                <w:sz w:val="30"/>
                <w:szCs w:val="30"/>
              </w:rPr>
              <w:id w:val="-1276481516"/>
              <w:placeholder>
                <w:docPart w:val="76040797A6654EE7838A20F544167A40"/>
              </w:placeholder>
            </w:sdtPr>
            <w:sdtEndPr/>
            <w:sdtContent>
              <w:r w:rsidRPr="00971CA1">
                <w:rPr>
                  <w:rFonts w:ascii="Arial" w:hAnsi="Arial" w:cs="Arial"/>
                  <w:sz w:val="30"/>
                  <w:szCs w:val="30"/>
                </w:rPr>
                <w:t>Frederik</w:t>
              </w:r>
              <w:r w:rsidRPr="00377519">
                <w:rPr>
                  <w:rFonts w:ascii="Arial" w:hAnsi="Arial" w:cs="Arial"/>
                  <w:b/>
                  <w:bCs/>
                  <w:sz w:val="30"/>
                  <w:szCs w:val="30"/>
                </w:rPr>
                <w:t xml:space="preserve"> </w:t>
              </w:r>
              <w:proofErr w:type="spellStart"/>
              <w:r w:rsidRPr="00971CA1">
                <w:rPr>
                  <w:rFonts w:ascii="Arial" w:hAnsi="Arial" w:cs="Arial"/>
                  <w:sz w:val="30"/>
                  <w:szCs w:val="30"/>
                </w:rPr>
                <w:t>Vreys</w:t>
              </w:r>
              <w:proofErr w:type="spellEnd"/>
            </w:sdtContent>
          </w:sdt>
        </w:sdtContent>
      </w:sdt>
    </w:p>
    <w:p w14:paraId="3E7301A0" w14:textId="1A4446F2" w:rsidR="00377519" w:rsidRPr="00377519" w:rsidRDefault="00377519" w:rsidP="00377519">
      <w:pPr>
        <w:spacing w:after="160" w:line="259" w:lineRule="auto"/>
        <w:rPr>
          <w:rFonts w:ascii="Arial" w:hAnsi="Arial" w:cs="Arial"/>
          <w:b/>
          <w:bCs/>
          <w:sz w:val="30"/>
          <w:szCs w:val="30"/>
        </w:rPr>
      </w:pPr>
      <w:r w:rsidRPr="00377519">
        <w:rPr>
          <w:rFonts w:ascii="Arial" w:hAnsi="Arial" w:cs="Arial"/>
          <w:b/>
          <w:bCs/>
          <w:sz w:val="30"/>
          <w:szCs w:val="30"/>
        </w:rPr>
        <w:t xml:space="preserve">Scrum Master: </w:t>
      </w:r>
      <w:sdt>
        <w:sdtPr>
          <w:rPr>
            <w:rFonts w:ascii="Arial" w:hAnsi="Arial" w:cs="Arial"/>
            <w:b/>
            <w:bCs/>
            <w:sz w:val="30"/>
            <w:szCs w:val="30"/>
          </w:rPr>
          <w:id w:val="47570515"/>
          <w:placeholder>
            <w:docPart w:val="29770384ED6E4D2F97DC5BCFC9CF3C0B"/>
          </w:placeholder>
        </w:sdtPr>
        <w:sdtEndPr/>
        <w:sdtContent>
          <w:r w:rsidRPr="00971CA1">
            <w:rPr>
              <w:rFonts w:ascii="Arial" w:hAnsi="Arial" w:cs="Arial"/>
              <w:sz w:val="30"/>
              <w:szCs w:val="30"/>
            </w:rPr>
            <w:t>Bart</w:t>
          </w:r>
          <w:r w:rsidRPr="00377519">
            <w:rPr>
              <w:rFonts w:ascii="Arial" w:hAnsi="Arial" w:cs="Arial"/>
              <w:b/>
              <w:bCs/>
              <w:sz w:val="30"/>
              <w:szCs w:val="30"/>
            </w:rPr>
            <w:t xml:space="preserve"> </w:t>
          </w:r>
          <w:r w:rsidRPr="00971CA1">
            <w:rPr>
              <w:rFonts w:ascii="Arial" w:hAnsi="Arial" w:cs="Arial"/>
              <w:sz w:val="30"/>
              <w:szCs w:val="30"/>
            </w:rPr>
            <w:t>Stukken</w:t>
          </w:r>
        </w:sdtContent>
      </w:sdt>
    </w:p>
    <w:p w14:paraId="7AC2FC51" w14:textId="26008BF7" w:rsidR="005F2133" w:rsidRPr="00377519" w:rsidRDefault="005F2133" w:rsidP="005F2133">
      <w:pPr>
        <w:spacing w:after="160" w:line="259" w:lineRule="auto"/>
      </w:pPr>
    </w:p>
    <w:p w14:paraId="25569E8C" w14:textId="70DFD81C" w:rsidR="005F2133" w:rsidRPr="00377519" w:rsidRDefault="005F2133" w:rsidP="005F2133">
      <w:pPr>
        <w:spacing w:after="160" w:line="259" w:lineRule="auto"/>
      </w:pPr>
    </w:p>
    <w:p w14:paraId="070D22BA" w14:textId="368E230A" w:rsidR="005F2133" w:rsidRPr="00377519" w:rsidRDefault="005F2133" w:rsidP="00377519">
      <w:pPr>
        <w:spacing w:after="160" w:line="259" w:lineRule="auto"/>
        <w:ind w:left="4956" w:firstLine="708"/>
      </w:pPr>
    </w:p>
    <w:p w14:paraId="1DF9E016" w14:textId="45AA1AD1" w:rsidR="005F2133" w:rsidRPr="00377519" w:rsidRDefault="00377519" w:rsidP="005F2133">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r>
                            <w:proofErr w:type="spellStart"/>
                            <w:r w:rsidRPr="00C61237">
                              <w:rPr>
                                <w:rFonts w:ascii="Arial" w:hAnsi="Arial" w:cs="Arial"/>
                                <w:sz w:val="26"/>
                                <w:szCs w:val="26"/>
                                <w:lang w:val="en-US"/>
                              </w:rPr>
                              <w:t>Metehan</w:t>
                            </w:r>
                            <w:proofErr w:type="spellEnd"/>
                            <w:r w:rsidRPr="00C61237">
                              <w:rPr>
                                <w:rFonts w:ascii="Arial" w:hAnsi="Arial" w:cs="Arial"/>
                                <w:sz w:val="26"/>
                                <w:szCs w:val="26"/>
                                <w:lang w:val="en-US"/>
                              </w:rPr>
                              <w:t xml:space="preserve"> </w:t>
                            </w:r>
                            <w:proofErr w:type="spellStart"/>
                            <w:r w:rsidRPr="00C61237">
                              <w:rPr>
                                <w:rFonts w:ascii="Arial" w:hAnsi="Arial" w:cs="Arial"/>
                                <w:sz w:val="26"/>
                                <w:szCs w:val="26"/>
                                <w:lang w:val="en-US"/>
                              </w:rPr>
                              <w:t>Altintas</w:t>
                            </w:r>
                            <w:proofErr w:type="spellEnd"/>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Abad </w:t>
                            </w:r>
                            <w:proofErr w:type="spellStart"/>
                            <w:r w:rsidRPr="00C61237">
                              <w:rPr>
                                <w:rFonts w:ascii="Arial" w:hAnsi="Arial" w:cs="Arial"/>
                                <w:sz w:val="26"/>
                                <w:szCs w:val="26"/>
                                <w:lang w:val="en-US"/>
                              </w:rPr>
                              <w:t>Sethi</w:t>
                            </w:r>
                            <w:proofErr w:type="spellEnd"/>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 xml:space="preserve">Ali al </w:t>
                            </w:r>
                            <w:proofErr w:type="spellStart"/>
                            <w:r w:rsidRPr="00C61237">
                              <w:rPr>
                                <w:rFonts w:ascii="Arial" w:hAnsi="Arial" w:cs="Arial"/>
                                <w:sz w:val="26"/>
                                <w:szCs w:val="26"/>
                                <w:lang w:val="en-US"/>
                              </w:rPr>
                              <w:t>Abdulwahhab</w:t>
                            </w:r>
                            <w:proofErr w:type="spellEnd"/>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906FA" id="_x0000_t202" coordsize="21600,21600" o:spt="202" path="m,l,21600r21600,l21600,xe">
                <v:stroke joinstyle="miter"/>
                <v:path gradientshapeok="t" o:connecttype="rect"/>
              </v:shapetype>
              <v:shape id="Text Box 18" o:spid="_x0000_s1026" type="#_x0000_t202"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fillcolor="white [3201]" strokecolor="white [3212]" strokeweight=".5pt">
                <v:textbo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Metehan Altintas</w:t>
                      </w:r>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Abad Sethi</w:t>
                      </w:r>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Ali al Abdulwahhab</w:t>
                      </w:r>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14:paraId="16166D68" w14:textId="3E40592E" w:rsidR="005F2133" w:rsidRPr="00377519" w:rsidRDefault="005F2133" w:rsidP="005F2133">
      <w:pPr>
        <w:spacing w:after="160" w:line="259" w:lineRule="auto"/>
      </w:pPr>
    </w:p>
    <w:p w14:paraId="756FF835" w14:textId="50D21B33" w:rsidR="005F2133" w:rsidRPr="00377519" w:rsidRDefault="005F2133" w:rsidP="005F2133">
      <w:pPr>
        <w:spacing w:after="160" w:line="259" w:lineRule="auto"/>
      </w:pPr>
    </w:p>
    <w:p w14:paraId="639209C1" w14:textId="15D9A529" w:rsidR="005F2133" w:rsidRPr="00377519" w:rsidRDefault="005F2133" w:rsidP="005F2133">
      <w:pPr>
        <w:spacing w:after="160" w:line="259" w:lineRule="auto"/>
        <w:jc w:val="right"/>
      </w:pPr>
      <w:r w:rsidRPr="00377519">
        <w:t xml:space="preserve"> </w:t>
      </w:r>
    </w:p>
    <w:p w14:paraId="748D1EBB" w14:textId="4617FD8B" w:rsidR="005F2133" w:rsidRPr="00377519" w:rsidRDefault="00382816"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005C3B66" w:rsidRPr="00377519">
            <w:rPr>
              <w:rFonts w:ascii="Arial" w:hAnsi="Arial" w:cs="Arial"/>
              <w:color w:val="auto"/>
              <w:sz w:val="32"/>
              <w:szCs w:val="32"/>
            </w:rPr>
            <w:t>Kazim Bozca</w:t>
          </w:r>
        </w:sdtContent>
      </w:sdt>
      <w:r w:rsidR="00E718AD" w:rsidRPr="00377519">
        <w:rPr>
          <w:rFonts w:ascii="Arial" w:hAnsi="Arial" w:cs="Arial"/>
          <w:sz w:val="32"/>
          <w:szCs w:val="32"/>
        </w:rPr>
        <w:t xml:space="preserve"> </w:t>
      </w:r>
    </w:p>
    <w:p w14:paraId="64E0E22B" w14:textId="77777777" w:rsidR="005F2133" w:rsidRPr="00377519" w:rsidRDefault="005F2133" w:rsidP="005F2133">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rFonts w:ascii="Calibri Light" w:eastAsiaTheme="minorEastAsia" w:hAnsi="Calibri Light" w:cstheme="minorBidi"/>
          <w:b w:val="0"/>
          <w:color w:val="000000" w:themeColor="text1"/>
          <w:sz w:val="22"/>
          <w:szCs w:val="22"/>
        </w:rPr>
        <w:id w:val="-266389188"/>
        <w:docPartObj>
          <w:docPartGallery w:val="Table of Contents"/>
          <w:docPartUnique/>
        </w:docPartObj>
      </w:sdtPr>
      <w:sdtEndPr>
        <w:rPr>
          <w:bCs/>
        </w:rPr>
      </w:sdtEndPr>
      <w:sdtContent>
        <w:p w14:paraId="2E5DEE53" w14:textId="5F0C5B1C" w:rsidR="00C15268" w:rsidRPr="00377519" w:rsidRDefault="00C15268">
          <w:pPr>
            <w:pStyle w:val="Kopvaninhoudsopgave"/>
          </w:pPr>
          <w:r w:rsidRPr="00377519">
            <w:t>Inhoud</w:t>
          </w:r>
        </w:p>
        <w:p w14:paraId="60CA2554" w14:textId="0290ABE3" w:rsidR="002B70D8" w:rsidRDefault="00C15268">
          <w:pPr>
            <w:pStyle w:val="Inhopg1"/>
            <w:rPr>
              <w:rFonts w:asciiTheme="minorHAnsi" w:hAnsiTheme="minorHAnsi"/>
              <w:b w:val="0"/>
              <w:color w:val="auto"/>
              <w:lang w:eastAsia="nl-BE"/>
            </w:rPr>
          </w:pPr>
          <w:r w:rsidRPr="00377519">
            <w:fldChar w:fldCharType="begin"/>
          </w:r>
          <w:r w:rsidRPr="00377519">
            <w:instrText xml:space="preserve"> TOC \o "1-3" \h \z \u </w:instrText>
          </w:r>
          <w:r w:rsidRPr="00377519">
            <w:fldChar w:fldCharType="separate"/>
          </w:r>
          <w:hyperlink w:anchor="_Toc35802807" w:history="1">
            <w:r w:rsidR="002B70D8" w:rsidRPr="00385B96">
              <w:rPr>
                <w:rStyle w:val="Hyperlink"/>
              </w:rPr>
              <w:t>2</w:t>
            </w:r>
            <w:r w:rsidR="002B70D8">
              <w:rPr>
                <w:rFonts w:asciiTheme="minorHAnsi" w:hAnsiTheme="minorHAnsi"/>
                <w:b w:val="0"/>
                <w:color w:val="auto"/>
                <w:lang w:eastAsia="nl-BE"/>
              </w:rPr>
              <w:tab/>
            </w:r>
            <w:r w:rsidR="002B70D8" w:rsidRPr="00385B96">
              <w:rPr>
                <w:rStyle w:val="Hyperlink"/>
              </w:rPr>
              <w:t>Voorwoord</w:t>
            </w:r>
            <w:r w:rsidR="002B70D8">
              <w:rPr>
                <w:webHidden/>
              </w:rPr>
              <w:tab/>
            </w:r>
            <w:r w:rsidR="002B70D8">
              <w:rPr>
                <w:webHidden/>
              </w:rPr>
              <w:fldChar w:fldCharType="begin"/>
            </w:r>
            <w:r w:rsidR="002B70D8">
              <w:rPr>
                <w:webHidden/>
              </w:rPr>
              <w:instrText xml:space="preserve"> PAGEREF _Toc35802807 \h </w:instrText>
            </w:r>
            <w:r w:rsidR="002B70D8">
              <w:rPr>
                <w:webHidden/>
              </w:rPr>
            </w:r>
            <w:r w:rsidR="002B70D8">
              <w:rPr>
                <w:webHidden/>
              </w:rPr>
              <w:fldChar w:fldCharType="separate"/>
            </w:r>
            <w:r w:rsidR="002B70D8">
              <w:rPr>
                <w:webHidden/>
              </w:rPr>
              <w:t>2</w:t>
            </w:r>
            <w:r w:rsidR="002B70D8">
              <w:rPr>
                <w:webHidden/>
              </w:rPr>
              <w:fldChar w:fldCharType="end"/>
            </w:r>
          </w:hyperlink>
        </w:p>
        <w:p w14:paraId="4606EE3E" w14:textId="06DFB321" w:rsidR="002B70D8" w:rsidRDefault="00382816">
          <w:pPr>
            <w:pStyle w:val="Inhopg1"/>
            <w:rPr>
              <w:rFonts w:asciiTheme="minorHAnsi" w:hAnsiTheme="minorHAnsi"/>
              <w:b w:val="0"/>
              <w:color w:val="auto"/>
              <w:lang w:eastAsia="nl-BE"/>
            </w:rPr>
          </w:pPr>
          <w:hyperlink w:anchor="_Toc35802808" w:history="1">
            <w:r w:rsidR="002B70D8" w:rsidRPr="00385B96">
              <w:rPr>
                <w:rStyle w:val="Hyperlink"/>
              </w:rPr>
              <w:t>3</w:t>
            </w:r>
            <w:r w:rsidR="002B70D8">
              <w:rPr>
                <w:rFonts w:asciiTheme="minorHAnsi" w:hAnsiTheme="minorHAnsi"/>
                <w:b w:val="0"/>
                <w:color w:val="auto"/>
                <w:lang w:eastAsia="nl-BE"/>
              </w:rPr>
              <w:tab/>
            </w:r>
            <w:r w:rsidR="002B70D8" w:rsidRPr="00385B96">
              <w:rPr>
                <w:rStyle w:val="Hyperlink"/>
              </w:rPr>
              <w:t>Inleiding</w:t>
            </w:r>
            <w:r w:rsidR="002B70D8">
              <w:rPr>
                <w:webHidden/>
              </w:rPr>
              <w:tab/>
            </w:r>
            <w:r w:rsidR="002B70D8">
              <w:rPr>
                <w:webHidden/>
              </w:rPr>
              <w:fldChar w:fldCharType="begin"/>
            </w:r>
            <w:r w:rsidR="002B70D8">
              <w:rPr>
                <w:webHidden/>
              </w:rPr>
              <w:instrText xml:space="preserve"> PAGEREF _Toc35802808 \h </w:instrText>
            </w:r>
            <w:r w:rsidR="002B70D8">
              <w:rPr>
                <w:webHidden/>
              </w:rPr>
            </w:r>
            <w:r w:rsidR="002B70D8">
              <w:rPr>
                <w:webHidden/>
              </w:rPr>
              <w:fldChar w:fldCharType="separate"/>
            </w:r>
            <w:r w:rsidR="002B70D8">
              <w:rPr>
                <w:webHidden/>
              </w:rPr>
              <w:t>2</w:t>
            </w:r>
            <w:r w:rsidR="002B70D8">
              <w:rPr>
                <w:webHidden/>
              </w:rPr>
              <w:fldChar w:fldCharType="end"/>
            </w:r>
          </w:hyperlink>
        </w:p>
        <w:p w14:paraId="12EE9B7D" w14:textId="465B555A" w:rsidR="002B70D8" w:rsidRDefault="00382816">
          <w:pPr>
            <w:pStyle w:val="Inhopg1"/>
            <w:rPr>
              <w:rFonts w:asciiTheme="minorHAnsi" w:hAnsiTheme="minorHAnsi"/>
              <w:b w:val="0"/>
              <w:color w:val="auto"/>
              <w:lang w:eastAsia="nl-BE"/>
            </w:rPr>
          </w:pPr>
          <w:hyperlink w:anchor="_Toc35802809" w:history="1">
            <w:r w:rsidR="002B70D8" w:rsidRPr="00385B96">
              <w:rPr>
                <w:rStyle w:val="Hyperlink"/>
              </w:rPr>
              <w:t>4</w:t>
            </w:r>
            <w:r w:rsidR="002B70D8">
              <w:rPr>
                <w:rFonts w:asciiTheme="minorHAnsi" w:hAnsiTheme="minorHAnsi"/>
                <w:b w:val="0"/>
                <w:color w:val="auto"/>
                <w:lang w:eastAsia="nl-BE"/>
              </w:rPr>
              <w:tab/>
            </w:r>
            <w:r w:rsidR="002B70D8" w:rsidRPr="00385B96">
              <w:rPr>
                <w:rStyle w:val="Hyperlink"/>
              </w:rPr>
              <w:t>Project beschrijving</w:t>
            </w:r>
            <w:r w:rsidR="002B70D8">
              <w:rPr>
                <w:webHidden/>
              </w:rPr>
              <w:tab/>
            </w:r>
            <w:r w:rsidR="002B70D8">
              <w:rPr>
                <w:webHidden/>
              </w:rPr>
              <w:fldChar w:fldCharType="begin"/>
            </w:r>
            <w:r w:rsidR="002B70D8">
              <w:rPr>
                <w:webHidden/>
              </w:rPr>
              <w:instrText xml:space="preserve"> PAGEREF _Toc35802809 \h </w:instrText>
            </w:r>
            <w:r w:rsidR="002B70D8">
              <w:rPr>
                <w:webHidden/>
              </w:rPr>
            </w:r>
            <w:r w:rsidR="002B70D8">
              <w:rPr>
                <w:webHidden/>
              </w:rPr>
              <w:fldChar w:fldCharType="separate"/>
            </w:r>
            <w:r w:rsidR="002B70D8">
              <w:rPr>
                <w:webHidden/>
              </w:rPr>
              <w:t>2</w:t>
            </w:r>
            <w:r w:rsidR="002B70D8">
              <w:rPr>
                <w:webHidden/>
              </w:rPr>
              <w:fldChar w:fldCharType="end"/>
            </w:r>
          </w:hyperlink>
        </w:p>
        <w:p w14:paraId="66CFD184" w14:textId="716629DB" w:rsidR="002B70D8" w:rsidRDefault="00382816">
          <w:pPr>
            <w:pStyle w:val="Inhopg1"/>
            <w:rPr>
              <w:rFonts w:asciiTheme="minorHAnsi" w:hAnsiTheme="minorHAnsi"/>
              <w:b w:val="0"/>
              <w:color w:val="auto"/>
              <w:lang w:eastAsia="nl-BE"/>
            </w:rPr>
          </w:pPr>
          <w:hyperlink w:anchor="_Toc35802810" w:history="1">
            <w:r w:rsidR="002B70D8" w:rsidRPr="00385B96">
              <w:rPr>
                <w:rStyle w:val="Hyperlink"/>
              </w:rPr>
              <w:t>5</w:t>
            </w:r>
            <w:r w:rsidR="002B70D8">
              <w:rPr>
                <w:rFonts w:asciiTheme="minorHAnsi" w:hAnsiTheme="minorHAnsi"/>
                <w:b w:val="0"/>
                <w:color w:val="auto"/>
                <w:lang w:eastAsia="nl-BE"/>
              </w:rPr>
              <w:tab/>
            </w:r>
            <w:r w:rsidR="002B70D8" w:rsidRPr="00385B96">
              <w:rPr>
                <w:rStyle w:val="Hyperlink"/>
              </w:rPr>
              <w:t>Documentatie motor controller</w:t>
            </w:r>
            <w:r w:rsidR="002B70D8">
              <w:rPr>
                <w:webHidden/>
              </w:rPr>
              <w:tab/>
            </w:r>
            <w:r w:rsidR="002B70D8">
              <w:rPr>
                <w:webHidden/>
              </w:rPr>
              <w:fldChar w:fldCharType="begin"/>
            </w:r>
            <w:r w:rsidR="002B70D8">
              <w:rPr>
                <w:webHidden/>
              </w:rPr>
              <w:instrText xml:space="preserve"> PAGEREF _Toc35802810 \h </w:instrText>
            </w:r>
            <w:r w:rsidR="002B70D8">
              <w:rPr>
                <w:webHidden/>
              </w:rPr>
            </w:r>
            <w:r w:rsidR="002B70D8">
              <w:rPr>
                <w:webHidden/>
              </w:rPr>
              <w:fldChar w:fldCharType="separate"/>
            </w:r>
            <w:r w:rsidR="002B70D8">
              <w:rPr>
                <w:webHidden/>
              </w:rPr>
              <w:t>3</w:t>
            </w:r>
            <w:r w:rsidR="002B70D8">
              <w:rPr>
                <w:webHidden/>
              </w:rPr>
              <w:fldChar w:fldCharType="end"/>
            </w:r>
          </w:hyperlink>
        </w:p>
        <w:p w14:paraId="648CB20E" w14:textId="4DA59D41" w:rsidR="00C15268" w:rsidRPr="00377519" w:rsidRDefault="00C15268">
          <w:r w:rsidRPr="00377519">
            <w:rPr>
              <w:b/>
              <w:bCs/>
            </w:rPr>
            <w:fldChar w:fldCharType="end"/>
          </w:r>
        </w:p>
      </w:sdtContent>
    </w:sdt>
    <w:p w14:paraId="4613EA16" w14:textId="6874549F" w:rsidR="00835141" w:rsidRPr="00377519" w:rsidRDefault="00835141">
      <w:pPr>
        <w:spacing w:after="160" w:line="259" w:lineRule="auto"/>
        <w:rPr>
          <w:rFonts w:ascii="Calibri" w:eastAsiaTheme="majorEastAsia" w:hAnsi="Calibri" w:cstheme="majorBidi"/>
          <w:b/>
          <w:color w:val="009900"/>
          <w:sz w:val="28"/>
          <w:szCs w:val="28"/>
        </w:rPr>
      </w:pPr>
      <w:r w:rsidRPr="00377519">
        <w:br w:type="page"/>
      </w:r>
    </w:p>
    <w:p w14:paraId="72F12D7F" w14:textId="52D8C043" w:rsidR="00C61237" w:rsidRPr="00C61237" w:rsidRDefault="00C61237" w:rsidP="00C61237">
      <w:pPr>
        <w:pStyle w:val="Kop1"/>
      </w:pPr>
      <w:bookmarkStart w:id="0" w:name="_Toc35802807"/>
      <w:r>
        <w:lastRenderedPageBreak/>
        <w:t>Voorwoord</w:t>
      </w:r>
      <w:bookmarkEnd w:id="0"/>
    </w:p>
    <w:p w14:paraId="7B8B55CA" w14:textId="79DF268B" w:rsidR="004A11D5" w:rsidRDefault="00377519" w:rsidP="004A11D5">
      <w:pPr>
        <w:pStyle w:val="Kop1"/>
      </w:pPr>
      <w:bookmarkStart w:id="1" w:name="_Toc35802808"/>
      <w:r w:rsidRPr="00377519">
        <w:t>Inleiding</w:t>
      </w:r>
      <w:bookmarkEnd w:id="1"/>
      <w:r w:rsidR="00835141" w:rsidRPr="00377519">
        <w:t xml:space="preserve"> </w:t>
      </w:r>
    </w:p>
    <w:p w14:paraId="31178508" w14:textId="7569AF92" w:rsidR="004A11D5" w:rsidRDefault="004A11D5" w:rsidP="00414B2E">
      <w:pPr>
        <w:pStyle w:val="Kop1"/>
      </w:pPr>
      <w:bookmarkStart w:id="2" w:name="_Toc35802809"/>
      <w:r>
        <w:t>Pro</w:t>
      </w:r>
      <w:r w:rsidR="00414B2E">
        <w:t>ject beschrijving</w:t>
      </w:r>
      <w:bookmarkEnd w:id="2"/>
    </w:p>
    <w:p w14:paraId="72816B06" w14:textId="69F3BBA4" w:rsidR="00414B2E" w:rsidRDefault="00414B2E" w:rsidP="00414B2E"/>
    <w:p w14:paraId="1F4B9085" w14:textId="218A2852" w:rsidR="00C61237" w:rsidRDefault="00B82ECE" w:rsidP="00C61237">
      <w:r>
        <w:t xml:space="preserve">Het doel van </w:t>
      </w:r>
      <w:r w:rsidR="00E30FEA">
        <w:t>het project i</w:t>
      </w:r>
      <w:r w:rsidR="00D53E3A">
        <w:t>s</w:t>
      </w:r>
      <w:r w:rsidR="00E30FEA">
        <w:t xml:space="preserve"> om van een </w:t>
      </w:r>
      <w:r w:rsidR="00D53E3A">
        <w:t>alledaags</w:t>
      </w:r>
      <w:r w:rsidR="005E5123">
        <w:t>e</w:t>
      </w:r>
      <w:r w:rsidR="00D53E3A">
        <w:t xml:space="preserve"> </w:t>
      </w:r>
      <w:r w:rsidR="000B3E02">
        <w:t xml:space="preserve">golf cart </w:t>
      </w:r>
      <w:r w:rsidR="005E5123">
        <w:t>te auto</w:t>
      </w:r>
      <w:r w:rsidR="009B174F">
        <w:t xml:space="preserve">matiseren, en deze </w:t>
      </w:r>
      <w:r w:rsidR="000A00E7">
        <w:t>een</w:t>
      </w:r>
      <w:r w:rsidR="00FF6DC5">
        <w:t xml:space="preserve"> autonome </w:t>
      </w:r>
      <w:r w:rsidR="00C94A99">
        <w:t>golf cart te maken</w:t>
      </w:r>
      <w:r w:rsidR="00726114">
        <w:t xml:space="preserve"> dat binnen de </w:t>
      </w:r>
      <w:proofErr w:type="spellStart"/>
      <w:r w:rsidR="00726114">
        <w:t>Corda</w:t>
      </w:r>
      <w:proofErr w:type="spellEnd"/>
      <w:r w:rsidR="00726114">
        <w:t xml:space="preserve"> </w:t>
      </w:r>
      <w:r w:rsidR="00596695">
        <w:t xml:space="preserve">campus rondrijd </w:t>
      </w:r>
      <w:r w:rsidR="00C94A99">
        <w:t xml:space="preserve">. </w:t>
      </w:r>
    </w:p>
    <w:p w14:paraId="7764C59F" w14:textId="1BFFBBF8" w:rsidR="004129C2" w:rsidRDefault="004129C2" w:rsidP="00C61237">
      <w:r>
        <w:t>De</w:t>
      </w:r>
      <w:r w:rsidR="0098219A">
        <w:t xml:space="preserve"> bedoeling is dat er op de </w:t>
      </w:r>
      <w:r w:rsidR="00AA3583">
        <w:t xml:space="preserve">golf cart een touchscreen gaat zijn met een </w:t>
      </w:r>
      <w:r w:rsidR="00AE4B41">
        <w:t>user interface</w:t>
      </w:r>
      <w:r w:rsidR="00971B61">
        <w:t xml:space="preserve">. Op deze user interface </w:t>
      </w:r>
      <w:r w:rsidR="006923A3">
        <w:t xml:space="preserve">komt er een map van </w:t>
      </w:r>
      <w:r w:rsidR="00A173F5">
        <w:t xml:space="preserve">de </w:t>
      </w:r>
      <w:proofErr w:type="spellStart"/>
      <w:r w:rsidR="00A173F5">
        <w:t>Corda</w:t>
      </w:r>
      <w:proofErr w:type="spellEnd"/>
      <w:r w:rsidR="00A173F5">
        <w:t xml:space="preserve"> campu</w:t>
      </w:r>
      <w:r w:rsidR="00D91C42">
        <w:t>s</w:t>
      </w:r>
      <w:r w:rsidR="00CC7176">
        <w:t xml:space="preserve"> met alle</w:t>
      </w:r>
      <w:r w:rsidR="00D16701">
        <w:t xml:space="preserve"> mogelijke</w:t>
      </w:r>
      <w:r w:rsidR="00CC7176">
        <w:t xml:space="preserve"> </w:t>
      </w:r>
      <w:r w:rsidR="001F6BAD">
        <w:t>gebouwen</w:t>
      </w:r>
      <w:r w:rsidR="00DE6847">
        <w:t xml:space="preserve">. De bestuurder kan via de touchscreen feature </w:t>
      </w:r>
      <w:r w:rsidR="00CC7176">
        <w:t>ki</w:t>
      </w:r>
      <w:r w:rsidR="00325AA1">
        <w:t>ezen naar welk gebouw hij</w:t>
      </w:r>
      <w:r w:rsidR="00842C52">
        <w:t xml:space="preserve"> of </w:t>
      </w:r>
      <w:r w:rsidR="00325AA1">
        <w:t>zij</w:t>
      </w:r>
      <w:r w:rsidR="00842C52">
        <w:t xml:space="preserve"> zich</w:t>
      </w:r>
      <w:r w:rsidR="00325AA1">
        <w:t xml:space="preserve"> wil verplaatsen.</w:t>
      </w:r>
      <w:r w:rsidR="001B63D1">
        <w:t xml:space="preserve"> Er gaan ook smart </w:t>
      </w:r>
      <w:proofErr w:type="spellStart"/>
      <w:r w:rsidR="001B63D1">
        <w:t>LED’s</w:t>
      </w:r>
      <w:proofErr w:type="spellEnd"/>
      <w:r w:rsidR="001B63D1">
        <w:t xml:space="preserve"> zijn </w:t>
      </w:r>
      <w:r w:rsidR="007E7FE6">
        <w:t xml:space="preserve">die de </w:t>
      </w:r>
      <w:r w:rsidR="00AE027A">
        <w:t>bestuurder gaan infor</w:t>
      </w:r>
      <w:r w:rsidR="00BA12C4">
        <w:t xml:space="preserve">meren </w:t>
      </w:r>
      <w:r w:rsidR="00581FC2">
        <w:t xml:space="preserve">over de obstakels die </w:t>
      </w:r>
      <w:r w:rsidR="00546151">
        <w:t>zi</w:t>
      </w:r>
      <w:r w:rsidR="007D5CC8">
        <w:t xml:space="preserve">ch op </w:t>
      </w:r>
      <w:r w:rsidR="00827876">
        <w:t>de</w:t>
      </w:r>
      <w:r w:rsidR="007D5CC8">
        <w:t xml:space="preserve"> </w:t>
      </w:r>
      <w:r w:rsidR="00E63D41">
        <w:t xml:space="preserve">rijbaan </w:t>
      </w:r>
      <w:r w:rsidR="00827876">
        <w:t>bevinden.</w:t>
      </w:r>
      <w:r w:rsidR="00DA1D89">
        <w:t xml:space="preserve"> </w:t>
      </w:r>
      <w:r w:rsidR="00271843">
        <w:t xml:space="preserve">Bij een </w:t>
      </w:r>
      <w:proofErr w:type="spellStart"/>
      <w:r w:rsidR="00271843">
        <w:t>atonomous</w:t>
      </w:r>
      <w:proofErr w:type="spellEnd"/>
      <w:r w:rsidR="00271843">
        <w:t xml:space="preserve"> project hoort zeker ook een </w:t>
      </w:r>
      <w:proofErr w:type="spellStart"/>
      <w:r w:rsidR="00271843">
        <w:t>failsafe</w:t>
      </w:r>
      <w:proofErr w:type="spellEnd"/>
      <w:r w:rsidR="00FA1268">
        <w:t xml:space="preserve"> wat het mogelijk gaat maken om de controle terug aan de bestuurder te bezorgen.</w:t>
      </w:r>
    </w:p>
    <w:p w14:paraId="1B6CF4F4" w14:textId="1D20C2DD" w:rsidR="00C61237" w:rsidRDefault="006110C9" w:rsidP="00BB75CB">
      <w:r>
        <w:t xml:space="preserve">De aanpak is als volgt. </w:t>
      </w:r>
      <w:r w:rsidR="00A926EB">
        <w:t xml:space="preserve">Het hart van de golf cart is de motorcontroller. </w:t>
      </w:r>
      <w:r w:rsidR="00F50EBA">
        <w:t xml:space="preserve">De motorcontroller </w:t>
      </w:r>
      <w:r w:rsidR="00D300A2">
        <w:t xml:space="preserve">stuurt de nodige </w:t>
      </w:r>
      <w:r w:rsidR="00D37C81">
        <w:t>output signalen naar de motor, remme</w:t>
      </w:r>
      <w:r w:rsidR="00E50EFA">
        <w:t>n enz.</w:t>
      </w:r>
      <w:r w:rsidR="00D37C81">
        <w:t xml:space="preserve"> </w:t>
      </w:r>
      <w:r w:rsidR="001F5BBF">
        <w:t xml:space="preserve">aan de hand van de </w:t>
      </w:r>
      <w:r w:rsidR="006052BE">
        <w:t>inputsignalen van het gaspedaal, rempedaal</w:t>
      </w:r>
      <w:r w:rsidR="005839BC">
        <w:t xml:space="preserve"> enz. </w:t>
      </w:r>
      <w:r w:rsidR="000D0AA9">
        <w:t xml:space="preserve">Er gaat voor gezorgd worden dat deze inputsignalen </w:t>
      </w:r>
      <w:r w:rsidR="00F2315A">
        <w:t>‘</w:t>
      </w:r>
      <w:r w:rsidR="00C82AFD">
        <w:t>gefaket</w:t>
      </w:r>
      <w:r w:rsidR="00F2315A">
        <w:t>’</w:t>
      </w:r>
      <w:r w:rsidR="000D0AA9">
        <w:t xml:space="preserve"> </w:t>
      </w:r>
      <w:r w:rsidR="00A0197A">
        <w:t>kunnen worden om de cart dan autonoom te kunnen controleren.</w:t>
      </w:r>
      <w:r w:rsidR="00C66B50">
        <w:t xml:space="preserve"> </w:t>
      </w:r>
      <w:r w:rsidR="00F2315A">
        <w:t xml:space="preserve">Deze ‘fake’ signalen gaan ingestuurd worden door middel van een PLC. </w:t>
      </w:r>
    </w:p>
    <w:p w14:paraId="6C30AEF8" w14:textId="77777777" w:rsidR="004309B0" w:rsidRDefault="003F5902" w:rsidP="00BB75CB">
      <w:r>
        <w:t xml:space="preserve">Alle mogelijke routes </w:t>
      </w:r>
      <w:r w:rsidR="00E92E30">
        <w:t>gaan</w:t>
      </w:r>
      <w:r>
        <w:t xml:space="preserve"> </w:t>
      </w:r>
      <w:r w:rsidR="00111406">
        <w:t xml:space="preserve">voorgeprogrammeerd </w:t>
      </w:r>
      <w:r w:rsidR="00F5609F">
        <w:t>worden</w:t>
      </w:r>
      <w:r w:rsidR="00FD1622">
        <w:t xml:space="preserve">. </w:t>
      </w:r>
      <w:r w:rsidR="00C82AFD">
        <w:t xml:space="preserve">De cart weet dus </w:t>
      </w:r>
      <w:r w:rsidR="00F8622C">
        <w:t>w</w:t>
      </w:r>
      <w:r w:rsidR="005E26BA">
        <w:t xml:space="preserve">elke wegen </w:t>
      </w:r>
      <w:r w:rsidR="00457D09">
        <w:t>h</w:t>
      </w:r>
      <w:r w:rsidR="002A717B">
        <w:t>ij</w:t>
      </w:r>
      <w:r w:rsidR="00457D09">
        <w:t xml:space="preserve"> moet </w:t>
      </w:r>
      <w:r w:rsidR="002A717B">
        <w:t>raa</w:t>
      </w:r>
      <w:r w:rsidR="004414FF">
        <w:t>dplegen</w:t>
      </w:r>
      <w:r w:rsidR="00457D09">
        <w:t xml:space="preserve"> en waar het moet afslaan. </w:t>
      </w:r>
      <w:proofErr w:type="spellStart"/>
      <w:r w:rsidR="002A717B">
        <w:t>Corda</w:t>
      </w:r>
      <w:proofErr w:type="spellEnd"/>
      <w:r w:rsidR="002A717B">
        <w:t xml:space="preserve"> </w:t>
      </w:r>
      <w:proofErr w:type="spellStart"/>
      <w:r w:rsidR="002A717B">
        <w:t>cumpus</w:t>
      </w:r>
      <w:proofErr w:type="spellEnd"/>
      <w:r w:rsidR="002A717B">
        <w:t xml:space="preserve"> is echter </w:t>
      </w:r>
      <w:r w:rsidR="008923D7">
        <w:t xml:space="preserve">een </w:t>
      </w:r>
      <w:r w:rsidR="008278E4">
        <w:t>actieve campus</w:t>
      </w:r>
      <w:r w:rsidR="00D66537">
        <w:t xml:space="preserve">. Er worden evenementen </w:t>
      </w:r>
      <w:r w:rsidR="0053039B">
        <w:t xml:space="preserve">georganiseerd </w:t>
      </w:r>
      <w:r w:rsidR="00F337E7">
        <w:t xml:space="preserve">of er lopen mensen rond. Natuurlijk moet het cart met deze </w:t>
      </w:r>
      <w:r w:rsidR="00450524">
        <w:t xml:space="preserve">variabelen rekening houden. </w:t>
      </w:r>
    </w:p>
    <w:p w14:paraId="215589BB" w14:textId="67F95CCD" w:rsidR="00443325" w:rsidRDefault="004A1AC3" w:rsidP="00BB75CB">
      <w:r>
        <w:t>Het opsporen van obstakels gaa</w:t>
      </w:r>
      <w:r w:rsidR="00412725">
        <w:t>t</w:t>
      </w:r>
      <w:r>
        <w:t xml:space="preserve"> gebeuren via sensoren en camera’s</w:t>
      </w:r>
      <w:r w:rsidR="004309B0">
        <w:t xml:space="preserve">. Deze </w:t>
      </w:r>
      <w:r w:rsidR="008A3712">
        <w:t xml:space="preserve">elektronica gaat rechtstreeks op de </w:t>
      </w:r>
      <w:r w:rsidR="005D69DD">
        <w:t xml:space="preserve">pinnen van de </w:t>
      </w:r>
      <w:proofErr w:type="spellStart"/>
      <w:r w:rsidR="005D69DD">
        <w:t>Jetson</w:t>
      </w:r>
      <w:proofErr w:type="spellEnd"/>
      <w:r w:rsidR="005D69DD">
        <w:t xml:space="preserve"> Nano geïnstalleerd worden. </w:t>
      </w:r>
      <w:r w:rsidR="004A6824">
        <w:t>Er gaat code geschreven worden om mensen</w:t>
      </w:r>
      <w:r w:rsidR="00F90BF2">
        <w:t>,</w:t>
      </w:r>
      <w:r w:rsidR="004A6824">
        <w:t xml:space="preserve"> muren en dergelijke op te sporen. </w:t>
      </w:r>
    </w:p>
    <w:p w14:paraId="646A1157" w14:textId="04E12143" w:rsidR="00F90BF2" w:rsidRDefault="00F90BF2" w:rsidP="00BB75CB">
      <w:r>
        <w:t xml:space="preserve">De verkregen data moet </w:t>
      </w:r>
      <w:r w:rsidR="00326B1C">
        <w:t xml:space="preserve">door de </w:t>
      </w:r>
      <w:proofErr w:type="spellStart"/>
      <w:r w:rsidR="00326B1C">
        <w:t>Jetson</w:t>
      </w:r>
      <w:proofErr w:type="spellEnd"/>
      <w:r w:rsidR="00326B1C">
        <w:t xml:space="preserve"> Nano </w:t>
      </w:r>
      <w:r>
        <w:t>behandelt, en doorgestuurd worden als commando</w:t>
      </w:r>
      <w:r w:rsidR="00326B1C">
        <w:t>’</w:t>
      </w:r>
      <w:r>
        <w:t xml:space="preserve">s </w:t>
      </w:r>
      <w:r w:rsidR="00326B1C">
        <w:t xml:space="preserve">aan de PLC. De PLC moet ook kunnen communiceren met de </w:t>
      </w:r>
      <w:proofErr w:type="spellStart"/>
      <w:r w:rsidR="00326B1C">
        <w:t>Jetson</w:t>
      </w:r>
      <w:proofErr w:type="spellEnd"/>
      <w:r w:rsidR="00326B1C">
        <w:t xml:space="preserve"> Nano. Het moet kunnen bevestigen dat een bepaald commando is ontvangen en uitgevoerd aan de </w:t>
      </w:r>
      <w:proofErr w:type="spellStart"/>
      <w:r w:rsidR="00326B1C">
        <w:t>Jetson</w:t>
      </w:r>
      <w:proofErr w:type="spellEnd"/>
      <w:r w:rsidR="00326B1C">
        <w:t xml:space="preserve"> Nano. De communicatie tussen deze twee gebeurt via ethercat.</w:t>
      </w:r>
    </w:p>
    <w:p w14:paraId="20D3A3A9" w14:textId="33FE6460" w:rsidR="0036143F" w:rsidRDefault="00382816" w:rsidP="00BB75CB">
      <w:proofErr w:type="spellStart"/>
      <w:r>
        <w:t>S</w:t>
      </w:r>
      <w:r w:rsidR="00B125D7">
        <w:t>rfgsdrfsfsd</w:t>
      </w:r>
      <w:proofErr w:type="spellEnd"/>
      <w:r>
        <w:t xml:space="preserve"> test</w:t>
      </w:r>
      <w:bookmarkStart w:id="3" w:name="_GoBack"/>
      <w:bookmarkEnd w:id="3"/>
    </w:p>
    <w:p w14:paraId="5D5D0CD2" w14:textId="77777777" w:rsidR="002A717B" w:rsidRDefault="002A717B" w:rsidP="00BB75CB"/>
    <w:p w14:paraId="466AC5BC" w14:textId="4FEF255C" w:rsidR="008C510B" w:rsidRDefault="00443325" w:rsidP="00443325">
      <w:pPr>
        <w:pStyle w:val="Kop1"/>
      </w:pPr>
      <w:bookmarkStart w:id="4" w:name="_Toc35802810"/>
      <w:r>
        <w:lastRenderedPageBreak/>
        <w:t>D</w:t>
      </w:r>
      <w:r w:rsidR="00C70FCD">
        <w:t>oc</w:t>
      </w:r>
      <w:r>
        <w:t>umentatie motor controller</w:t>
      </w:r>
      <w:bookmarkEnd w:id="4"/>
      <w:r>
        <w:t xml:space="preserve"> </w:t>
      </w:r>
    </w:p>
    <w:p w14:paraId="1450427F" w14:textId="77777777" w:rsidR="00443325" w:rsidRPr="00443325" w:rsidRDefault="00443325" w:rsidP="00443325"/>
    <w:p w14:paraId="286DA807" w14:textId="5C7A651D" w:rsidR="008C510B" w:rsidRDefault="008C510B" w:rsidP="008C510B">
      <w:pPr>
        <w:rPr>
          <w:rFonts w:ascii="Helvetica" w:hAnsi="Helvetica" w:cs="Helvetica"/>
        </w:rPr>
      </w:pPr>
      <w:r w:rsidRPr="675D0353">
        <w:rPr>
          <w:rFonts w:ascii="Helvetica" w:hAnsi="Helvetica" w:cs="Helvetica"/>
        </w:rPr>
        <w:t>De communicatie tussen de JETSON NANO en de PLC verloopt via ether</w:t>
      </w:r>
      <w:r w:rsidR="002C6726">
        <w:rPr>
          <w:rFonts w:ascii="Helvetica" w:hAnsi="Helvetica" w:cs="Helvetica"/>
        </w:rPr>
        <w:t>cat</w:t>
      </w:r>
      <w:r w:rsidRPr="675D0353">
        <w:rPr>
          <w:rFonts w:ascii="Helvetica" w:hAnsi="Helvetica" w:cs="Helvetica"/>
        </w:rPr>
        <w:t xml:space="preserve">. De </w:t>
      </w:r>
      <w:proofErr w:type="spellStart"/>
      <w:r w:rsidRPr="675D0353">
        <w:rPr>
          <w:rFonts w:ascii="Helvetica" w:hAnsi="Helvetica" w:cs="Helvetica"/>
        </w:rPr>
        <w:t>Curtis</w:t>
      </w:r>
      <w:proofErr w:type="spellEnd"/>
      <w:r w:rsidRPr="675D0353">
        <w:rPr>
          <w:rFonts w:ascii="Helvetica" w:hAnsi="Helvetica" w:cs="Helvetica"/>
        </w:rPr>
        <w:t xml:space="preserve"> </w:t>
      </w:r>
      <w:r w:rsidR="254F8C6D" w:rsidRPr="675D0353">
        <w:rPr>
          <w:rFonts w:ascii="Helvetica" w:hAnsi="Helvetica" w:cs="Helvetica"/>
        </w:rPr>
        <w:t>DC-motorsturing</w:t>
      </w:r>
      <w:r w:rsidR="00AC4B88" w:rsidRPr="675D0353">
        <w:rPr>
          <w:rFonts w:ascii="Helvetica" w:hAnsi="Helvetica" w:cs="Helvetica"/>
        </w:rPr>
        <w:t xml:space="preserve"> </w:t>
      </w:r>
      <w:r w:rsidRPr="675D0353">
        <w:rPr>
          <w:rFonts w:ascii="Helvetica" w:hAnsi="Helvetica" w:cs="Helvetica"/>
        </w:rPr>
        <w:t xml:space="preserve">is </w:t>
      </w:r>
      <w:r w:rsidR="74EB121A" w:rsidRPr="675D0353">
        <w:rPr>
          <w:rFonts w:ascii="Helvetica" w:hAnsi="Helvetica" w:cs="Helvetica"/>
        </w:rPr>
        <w:t>het</w:t>
      </w:r>
      <w:r w:rsidRPr="675D0353">
        <w:rPr>
          <w:rFonts w:ascii="Helvetica" w:hAnsi="Helvetica" w:cs="Helvetica"/>
        </w:rPr>
        <w:t xml:space="preserve"> brein van de kart. De pedaal zorgt ervoor dat de controller analoge signalen krijgt waardoor de motor wordt aangestuurd. De connectie is serieel en wordt gebruik gemaakt van UART. Ook worden signalen verzonden door een switch die ervoor zorgt dat de kart voor- en achteruit gaat. De mo</w:t>
      </w:r>
      <w:r w:rsidR="232AD873" w:rsidRPr="675D0353">
        <w:rPr>
          <w:rFonts w:ascii="Helvetica" w:hAnsi="Helvetica" w:cs="Helvetica"/>
        </w:rPr>
        <w:t>tor</w:t>
      </w:r>
      <w:r w:rsidRPr="675D0353">
        <w:rPr>
          <w:rFonts w:ascii="Helvetica" w:hAnsi="Helvetica" w:cs="Helvetica"/>
        </w:rPr>
        <w:t xml:space="preserve">controller kan ook ingelezen worden door een poort die zich onder </w:t>
      </w:r>
      <w:r w:rsidR="14737B7D" w:rsidRPr="675D0353">
        <w:rPr>
          <w:rFonts w:ascii="Helvetica" w:hAnsi="Helvetica" w:cs="Helvetica"/>
        </w:rPr>
        <w:t>het</w:t>
      </w:r>
      <w:r w:rsidRPr="675D0353">
        <w:rPr>
          <w:rFonts w:ascii="Helvetica" w:hAnsi="Helvetica" w:cs="Helvetica"/>
        </w:rPr>
        <w:t xml:space="preserve"> dashboard bevindt. De metingen zijn gedaan door de kabels die doorverbonden zijn met de poort op de dashboard en van de m</w:t>
      </w:r>
      <w:r w:rsidR="0BBF1670" w:rsidRPr="675D0353">
        <w:rPr>
          <w:rFonts w:ascii="Helvetica" w:hAnsi="Helvetica" w:cs="Helvetica"/>
        </w:rPr>
        <w:t>otor</w:t>
      </w:r>
      <w:r w:rsidRPr="675D0353">
        <w:rPr>
          <w:rFonts w:ascii="Helvetica" w:hAnsi="Helvetica" w:cs="Helvetica"/>
        </w:rPr>
        <w:t xml:space="preserve">controller zelf, dus dat betekent dat de poort onder </w:t>
      </w:r>
      <w:r w:rsidR="1867A363" w:rsidRPr="675D0353">
        <w:rPr>
          <w:rFonts w:ascii="Helvetica" w:hAnsi="Helvetica" w:cs="Helvetica"/>
        </w:rPr>
        <w:t>het</w:t>
      </w:r>
      <w:r w:rsidR="78B74205" w:rsidRPr="675D0353">
        <w:rPr>
          <w:rFonts w:ascii="Helvetica" w:hAnsi="Helvetica" w:cs="Helvetica"/>
        </w:rPr>
        <w:t xml:space="preserve"> </w:t>
      </w:r>
      <w:r w:rsidRPr="675D0353">
        <w:rPr>
          <w:rFonts w:ascii="Helvetica" w:hAnsi="Helvetica" w:cs="Helvetica"/>
        </w:rPr>
        <w:t>dashboard voor het inlezen van signalen dient.</w:t>
      </w:r>
    </w:p>
    <w:p w14:paraId="0CB013D9" w14:textId="47E016BF" w:rsidR="00513112" w:rsidRPr="008C510B" w:rsidRDefault="5D4B74F2" w:rsidP="00513112">
      <w:pPr>
        <w:jc w:val="center"/>
      </w:pPr>
      <w:r>
        <w:rPr>
          <w:noProof/>
        </w:rPr>
        <w:drawing>
          <wp:inline distT="0" distB="0" distL="0" distR="0" wp14:anchorId="1E839721" wp14:editId="41379DCF">
            <wp:extent cx="3683000" cy="2762250"/>
            <wp:effectExtent l="0" t="0" r="0" b="0"/>
            <wp:docPr id="963621019" name="Afbeelding 96362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83000" cy="2762250"/>
                    </a:xfrm>
                    <a:prstGeom prst="rect">
                      <a:avLst/>
                    </a:prstGeom>
                  </pic:spPr>
                </pic:pic>
              </a:graphicData>
            </a:graphic>
          </wp:inline>
        </w:drawing>
      </w:r>
    </w:p>
    <w:p w14:paraId="7B78E77D" w14:textId="5408344E" w:rsidR="00C61237" w:rsidRPr="00C61237" w:rsidRDefault="00C61237" w:rsidP="00C61237"/>
    <w:p w14:paraId="5DA48A41" w14:textId="0C58BE7A" w:rsidR="00835141" w:rsidRPr="00377519" w:rsidRDefault="00835141" w:rsidP="00835141"/>
    <w:p w14:paraId="39211DAB" w14:textId="68092118" w:rsidR="004D1D5B" w:rsidRPr="00377519" w:rsidRDefault="004D1D5B" w:rsidP="00FC35AC">
      <w:pPr>
        <w:rPr>
          <w:b/>
          <w:bCs/>
          <w:sz w:val="30"/>
          <w:szCs w:val="30"/>
        </w:rPr>
      </w:pPr>
    </w:p>
    <w:sectPr w:rsidR="004D1D5B" w:rsidRPr="00377519" w:rsidSect="00343C01">
      <w:headerReference w:type="default" r:id="rId13"/>
      <w:footerReference w:type="default" r:id="rId14"/>
      <w:headerReference w:type="first" r:id="rId15"/>
      <w:footerReference w:type="first" r:id="rId1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A1F522" w14:textId="77777777" w:rsidR="0096185D" w:rsidRDefault="0096185D" w:rsidP="00B03C1B">
      <w:pPr>
        <w:spacing w:line="240" w:lineRule="auto"/>
      </w:pPr>
      <w:r>
        <w:separator/>
      </w:r>
    </w:p>
  </w:endnote>
  <w:endnote w:type="continuationSeparator" w:id="0">
    <w:p w14:paraId="5E2209E0" w14:textId="77777777" w:rsidR="0096185D" w:rsidRDefault="0096185D"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0BECFAF5" w14:textId="77777777" w:rsidR="00C61237" w:rsidRPr="00E1329D" w:rsidRDefault="001B00ED" w:rsidP="00C61237">
        <w:pPr>
          <w:pStyle w:val="Voetteks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C61237">
          <w:tab/>
          <w:t>Project onderzoek:</w:t>
        </w:r>
        <w:r w:rsidR="00C61237" w:rsidRPr="0004026A">
          <w:t xml:space="preserve"> </w:t>
        </w:r>
        <w:proofErr w:type="spellStart"/>
        <w:r w:rsidR="00C61237" w:rsidRPr="0004026A">
          <w:t>Autonomous</w:t>
        </w:r>
        <w:proofErr w:type="spellEnd"/>
        <w:r w:rsidR="00C61237" w:rsidRPr="0004026A">
          <w:t xml:space="preserve"> Cart (2)</w:t>
        </w:r>
      </w:p>
      <w:p w14:paraId="76F65476" w14:textId="1D642DCC" w:rsidR="00A357FE" w:rsidRPr="001B00ED" w:rsidRDefault="00A357FE" w:rsidP="00C61237">
        <w:pPr>
          <w:pStyle w:val="Voettekst"/>
          <w:rPr>
            <w:lang w:val="nl-NL"/>
          </w:rPr>
        </w:pPr>
        <w:r>
          <w:rPr>
            <w:lang w:val="nl-NL"/>
          </w:rPr>
          <w:t xml:space="preserve"> </w:t>
        </w:r>
      </w:p>
    </w:sdtContent>
  </w:sdt>
  <w:p w14:paraId="63132B20"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0617C"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4A81AB" w14:textId="77777777" w:rsidR="0096185D" w:rsidRDefault="0096185D" w:rsidP="00B03C1B">
      <w:pPr>
        <w:spacing w:line="240" w:lineRule="auto"/>
      </w:pPr>
      <w:r>
        <w:separator/>
      </w:r>
    </w:p>
  </w:footnote>
  <w:footnote w:type="continuationSeparator" w:id="0">
    <w:p w14:paraId="5302F456" w14:textId="77777777" w:rsidR="0096185D" w:rsidRDefault="0096185D"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7108B"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F778" w14:textId="77777777" w:rsidR="005C0080" w:rsidRDefault="005C0080">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50224D"/>
    <w:multiLevelType w:val="hybridMultilevel"/>
    <w:tmpl w:val="16089C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7"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4"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9264AD"/>
    <w:multiLevelType w:val="hybridMultilevel"/>
    <w:tmpl w:val="294EE2F2"/>
    <w:lvl w:ilvl="0" w:tplc="08130005">
      <w:start w:val="1"/>
      <w:numFmt w:val="bullet"/>
      <w:lvlText w:val=""/>
      <w:lvlJc w:val="left"/>
      <w:pPr>
        <w:ind w:left="1080" w:hanging="360"/>
      </w:pPr>
      <w:rPr>
        <w:rFonts w:ascii="Wingdings" w:hAnsi="Wingdings"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6"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24C1F6C"/>
    <w:multiLevelType w:val="hybridMultilevel"/>
    <w:tmpl w:val="6522228C"/>
    <w:lvl w:ilvl="0" w:tplc="04130005">
      <w:start w:val="1"/>
      <w:numFmt w:val="bullet"/>
      <w:lvlText w:val=""/>
      <w:lvlJc w:val="left"/>
      <w:pPr>
        <w:ind w:left="1428" w:hanging="360"/>
      </w:pPr>
      <w:rPr>
        <w:rFonts w:ascii="Wingdings" w:hAnsi="Wingding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num w:numId="1">
    <w:abstractNumId w:val="1"/>
  </w:num>
  <w:num w:numId="2">
    <w:abstractNumId w:val="6"/>
  </w:num>
  <w:num w:numId="3">
    <w:abstractNumId w:val="23"/>
  </w:num>
  <w:num w:numId="4">
    <w:abstractNumId w:val="10"/>
  </w:num>
  <w:num w:numId="5">
    <w:abstractNumId w:val="17"/>
  </w:num>
  <w:num w:numId="6">
    <w:abstractNumId w:val="2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2"/>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20"/>
  </w:num>
  <w:num w:numId="14">
    <w:abstractNumId w:val="4"/>
  </w:num>
  <w:num w:numId="15">
    <w:abstractNumId w:val="26"/>
  </w:num>
  <w:num w:numId="16">
    <w:abstractNumId w:val="16"/>
  </w:num>
  <w:num w:numId="17">
    <w:abstractNumId w:val="13"/>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9"/>
  </w:num>
  <w:num w:numId="21">
    <w:abstractNumId w:val="11"/>
  </w:num>
  <w:num w:numId="22">
    <w:abstractNumId w:val="14"/>
  </w:num>
  <w:num w:numId="23">
    <w:abstractNumId w:val="22"/>
  </w:num>
  <w:num w:numId="24">
    <w:abstractNumId w:val="12"/>
  </w:num>
  <w:num w:numId="25">
    <w:abstractNumId w:val="9"/>
  </w:num>
  <w:num w:numId="26">
    <w:abstractNumId w:val="8"/>
  </w:num>
  <w:num w:numId="27">
    <w:abstractNumId w:val="0"/>
  </w:num>
  <w:num w:numId="28">
    <w:abstractNumId w:val="3"/>
  </w:num>
  <w:num w:numId="29">
    <w:abstractNumId w:val="7"/>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num>
  <w:num w:numId="32">
    <w:abstractNumId w:val="17"/>
  </w:num>
  <w:num w:numId="33">
    <w:abstractNumId w:val="27"/>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00E7"/>
    <w:rsid w:val="000A1BAF"/>
    <w:rsid w:val="000A57BD"/>
    <w:rsid w:val="000B3E02"/>
    <w:rsid w:val="000B4757"/>
    <w:rsid w:val="000B6114"/>
    <w:rsid w:val="000B7E90"/>
    <w:rsid w:val="000C38A4"/>
    <w:rsid w:val="000C74D5"/>
    <w:rsid w:val="000C7EF8"/>
    <w:rsid w:val="000D099B"/>
    <w:rsid w:val="000D0AA9"/>
    <w:rsid w:val="000D2F6F"/>
    <w:rsid w:val="000D3DA9"/>
    <w:rsid w:val="000D5C7C"/>
    <w:rsid w:val="000D6E37"/>
    <w:rsid w:val="000D725F"/>
    <w:rsid w:val="000E2A91"/>
    <w:rsid w:val="000E777E"/>
    <w:rsid w:val="000F1938"/>
    <w:rsid w:val="000F1F98"/>
    <w:rsid w:val="00104C86"/>
    <w:rsid w:val="00107FF2"/>
    <w:rsid w:val="00110A1F"/>
    <w:rsid w:val="00111406"/>
    <w:rsid w:val="001120E5"/>
    <w:rsid w:val="00120477"/>
    <w:rsid w:val="00121D52"/>
    <w:rsid w:val="001226F6"/>
    <w:rsid w:val="00122D29"/>
    <w:rsid w:val="00123BC4"/>
    <w:rsid w:val="00123FE6"/>
    <w:rsid w:val="001245AD"/>
    <w:rsid w:val="0012541D"/>
    <w:rsid w:val="00126052"/>
    <w:rsid w:val="00127896"/>
    <w:rsid w:val="0013563D"/>
    <w:rsid w:val="001402FE"/>
    <w:rsid w:val="00143768"/>
    <w:rsid w:val="00146719"/>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B63D1"/>
    <w:rsid w:val="001C0F95"/>
    <w:rsid w:val="001C4ADC"/>
    <w:rsid w:val="001C5548"/>
    <w:rsid w:val="001D01DB"/>
    <w:rsid w:val="001D1D09"/>
    <w:rsid w:val="001D208B"/>
    <w:rsid w:val="001E12AB"/>
    <w:rsid w:val="001E284A"/>
    <w:rsid w:val="001E3760"/>
    <w:rsid w:val="001E3815"/>
    <w:rsid w:val="001E4F17"/>
    <w:rsid w:val="001E7E69"/>
    <w:rsid w:val="001F356D"/>
    <w:rsid w:val="001F5BBF"/>
    <w:rsid w:val="001F6B0B"/>
    <w:rsid w:val="001F6BAD"/>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72BD"/>
    <w:rsid w:val="002414E6"/>
    <w:rsid w:val="00241DE4"/>
    <w:rsid w:val="0024243D"/>
    <w:rsid w:val="00246092"/>
    <w:rsid w:val="0024660F"/>
    <w:rsid w:val="00254657"/>
    <w:rsid w:val="002604DB"/>
    <w:rsid w:val="00261348"/>
    <w:rsid w:val="00261E34"/>
    <w:rsid w:val="00263AFF"/>
    <w:rsid w:val="002676FC"/>
    <w:rsid w:val="0027061E"/>
    <w:rsid w:val="00270F73"/>
    <w:rsid w:val="00271843"/>
    <w:rsid w:val="00273A00"/>
    <w:rsid w:val="002823BB"/>
    <w:rsid w:val="00286453"/>
    <w:rsid w:val="00290E0B"/>
    <w:rsid w:val="00294F14"/>
    <w:rsid w:val="0029587D"/>
    <w:rsid w:val="00296C0C"/>
    <w:rsid w:val="0029701C"/>
    <w:rsid w:val="00297072"/>
    <w:rsid w:val="00297EFC"/>
    <w:rsid w:val="002A0590"/>
    <w:rsid w:val="002A0BA0"/>
    <w:rsid w:val="002A2584"/>
    <w:rsid w:val="002A717B"/>
    <w:rsid w:val="002B1400"/>
    <w:rsid w:val="002B1DA3"/>
    <w:rsid w:val="002B59AD"/>
    <w:rsid w:val="002B70D8"/>
    <w:rsid w:val="002C06F0"/>
    <w:rsid w:val="002C5937"/>
    <w:rsid w:val="002C6726"/>
    <w:rsid w:val="002D30AF"/>
    <w:rsid w:val="002D4AE8"/>
    <w:rsid w:val="002D5B57"/>
    <w:rsid w:val="002E0AD2"/>
    <w:rsid w:val="002E5274"/>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5AA1"/>
    <w:rsid w:val="003269D8"/>
    <w:rsid w:val="00326B1C"/>
    <w:rsid w:val="00326CE2"/>
    <w:rsid w:val="003275C8"/>
    <w:rsid w:val="00327708"/>
    <w:rsid w:val="003308E9"/>
    <w:rsid w:val="003322AB"/>
    <w:rsid w:val="003330EC"/>
    <w:rsid w:val="003362C7"/>
    <w:rsid w:val="0034083E"/>
    <w:rsid w:val="00340D1F"/>
    <w:rsid w:val="00340DBE"/>
    <w:rsid w:val="00343C01"/>
    <w:rsid w:val="00350FC6"/>
    <w:rsid w:val="00353709"/>
    <w:rsid w:val="0036087C"/>
    <w:rsid w:val="0036143F"/>
    <w:rsid w:val="00363A8C"/>
    <w:rsid w:val="00365191"/>
    <w:rsid w:val="0037007A"/>
    <w:rsid w:val="0037249E"/>
    <w:rsid w:val="00372EC4"/>
    <w:rsid w:val="003738E2"/>
    <w:rsid w:val="00374F53"/>
    <w:rsid w:val="00376B3F"/>
    <w:rsid w:val="00377519"/>
    <w:rsid w:val="00382816"/>
    <w:rsid w:val="00385167"/>
    <w:rsid w:val="003878AD"/>
    <w:rsid w:val="003906CC"/>
    <w:rsid w:val="0039430A"/>
    <w:rsid w:val="003945A0"/>
    <w:rsid w:val="0039477D"/>
    <w:rsid w:val="003958A2"/>
    <w:rsid w:val="00396C52"/>
    <w:rsid w:val="003A1E9A"/>
    <w:rsid w:val="003A4CB3"/>
    <w:rsid w:val="003B0788"/>
    <w:rsid w:val="003B2E1E"/>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3F5902"/>
    <w:rsid w:val="004010DE"/>
    <w:rsid w:val="00401CCE"/>
    <w:rsid w:val="00404914"/>
    <w:rsid w:val="0040551F"/>
    <w:rsid w:val="00412725"/>
    <w:rsid w:val="004129C2"/>
    <w:rsid w:val="0041456B"/>
    <w:rsid w:val="00414B2E"/>
    <w:rsid w:val="00421659"/>
    <w:rsid w:val="00421BD4"/>
    <w:rsid w:val="004236F1"/>
    <w:rsid w:val="00424D1F"/>
    <w:rsid w:val="00426698"/>
    <w:rsid w:val="004309B0"/>
    <w:rsid w:val="0043215D"/>
    <w:rsid w:val="00433DAA"/>
    <w:rsid w:val="00435EEF"/>
    <w:rsid w:val="004414FF"/>
    <w:rsid w:val="00443325"/>
    <w:rsid w:val="00450524"/>
    <w:rsid w:val="004544DE"/>
    <w:rsid w:val="00455275"/>
    <w:rsid w:val="0045592D"/>
    <w:rsid w:val="004570D5"/>
    <w:rsid w:val="00457862"/>
    <w:rsid w:val="00457D09"/>
    <w:rsid w:val="00461BB8"/>
    <w:rsid w:val="00464640"/>
    <w:rsid w:val="00465FE8"/>
    <w:rsid w:val="00474192"/>
    <w:rsid w:val="00475D1E"/>
    <w:rsid w:val="0048171C"/>
    <w:rsid w:val="004829B3"/>
    <w:rsid w:val="00486796"/>
    <w:rsid w:val="0048693A"/>
    <w:rsid w:val="0049037C"/>
    <w:rsid w:val="00493EC8"/>
    <w:rsid w:val="004944FF"/>
    <w:rsid w:val="00497A5F"/>
    <w:rsid w:val="004A11D5"/>
    <w:rsid w:val="004A1AC3"/>
    <w:rsid w:val="004A3AC2"/>
    <w:rsid w:val="004A667D"/>
    <w:rsid w:val="004A6824"/>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E451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039B"/>
    <w:rsid w:val="005311B6"/>
    <w:rsid w:val="0053423B"/>
    <w:rsid w:val="00542573"/>
    <w:rsid w:val="00543EFE"/>
    <w:rsid w:val="00545AE1"/>
    <w:rsid w:val="00546151"/>
    <w:rsid w:val="00560201"/>
    <w:rsid w:val="0056122E"/>
    <w:rsid w:val="0056252A"/>
    <w:rsid w:val="00567894"/>
    <w:rsid w:val="00570E4F"/>
    <w:rsid w:val="00581FC2"/>
    <w:rsid w:val="005835FE"/>
    <w:rsid w:val="005839BC"/>
    <w:rsid w:val="005861EB"/>
    <w:rsid w:val="00587DAF"/>
    <w:rsid w:val="005903AF"/>
    <w:rsid w:val="0059056E"/>
    <w:rsid w:val="00594917"/>
    <w:rsid w:val="00595915"/>
    <w:rsid w:val="00596695"/>
    <w:rsid w:val="00597798"/>
    <w:rsid w:val="005A3297"/>
    <w:rsid w:val="005A6E59"/>
    <w:rsid w:val="005A70B0"/>
    <w:rsid w:val="005B3F57"/>
    <w:rsid w:val="005C0080"/>
    <w:rsid w:val="005C0244"/>
    <w:rsid w:val="005C1112"/>
    <w:rsid w:val="005C2890"/>
    <w:rsid w:val="005C3988"/>
    <w:rsid w:val="005C3B66"/>
    <w:rsid w:val="005C3DA1"/>
    <w:rsid w:val="005C3ED9"/>
    <w:rsid w:val="005C6D8B"/>
    <w:rsid w:val="005D2FFD"/>
    <w:rsid w:val="005D69DD"/>
    <w:rsid w:val="005D73B9"/>
    <w:rsid w:val="005E26BA"/>
    <w:rsid w:val="005E3779"/>
    <w:rsid w:val="005E4465"/>
    <w:rsid w:val="005E5123"/>
    <w:rsid w:val="005E6FEF"/>
    <w:rsid w:val="005F1CF6"/>
    <w:rsid w:val="005F2133"/>
    <w:rsid w:val="005F2171"/>
    <w:rsid w:val="006026DA"/>
    <w:rsid w:val="006052BE"/>
    <w:rsid w:val="006110C9"/>
    <w:rsid w:val="00611514"/>
    <w:rsid w:val="00615136"/>
    <w:rsid w:val="00620FD7"/>
    <w:rsid w:val="0062159D"/>
    <w:rsid w:val="006256F6"/>
    <w:rsid w:val="00626F6B"/>
    <w:rsid w:val="00635617"/>
    <w:rsid w:val="00645BCE"/>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23A3"/>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114"/>
    <w:rsid w:val="00726B5A"/>
    <w:rsid w:val="00730124"/>
    <w:rsid w:val="00730517"/>
    <w:rsid w:val="00735178"/>
    <w:rsid w:val="00735867"/>
    <w:rsid w:val="00737501"/>
    <w:rsid w:val="00737C0A"/>
    <w:rsid w:val="007428B3"/>
    <w:rsid w:val="00743BFF"/>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5CC8"/>
    <w:rsid w:val="007D7776"/>
    <w:rsid w:val="007E3CD8"/>
    <w:rsid w:val="007E7FE6"/>
    <w:rsid w:val="007F02BB"/>
    <w:rsid w:val="007F2B68"/>
    <w:rsid w:val="007F42B3"/>
    <w:rsid w:val="007F625D"/>
    <w:rsid w:val="007F66E9"/>
    <w:rsid w:val="008039DB"/>
    <w:rsid w:val="00810E0B"/>
    <w:rsid w:val="00810EF1"/>
    <w:rsid w:val="0081574E"/>
    <w:rsid w:val="00817C47"/>
    <w:rsid w:val="00822E27"/>
    <w:rsid w:val="00827876"/>
    <w:rsid w:val="008278E4"/>
    <w:rsid w:val="0083016A"/>
    <w:rsid w:val="00830E9C"/>
    <w:rsid w:val="0083375F"/>
    <w:rsid w:val="00835141"/>
    <w:rsid w:val="00842C52"/>
    <w:rsid w:val="0084474E"/>
    <w:rsid w:val="0084538F"/>
    <w:rsid w:val="0085096A"/>
    <w:rsid w:val="0085111B"/>
    <w:rsid w:val="008522A6"/>
    <w:rsid w:val="00852B4A"/>
    <w:rsid w:val="00853D1F"/>
    <w:rsid w:val="00854CF2"/>
    <w:rsid w:val="00856249"/>
    <w:rsid w:val="008569D1"/>
    <w:rsid w:val="0086032D"/>
    <w:rsid w:val="0086140E"/>
    <w:rsid w:val="00863F00"/>
    <w:rsid w:val="00865CF2"/>
    <w:rsid w:val="00867640"/>
    <w:rsid w:val="008705CD"/>
    <w:rsid w:val="008711C2"/>
    <w:rsid w:val="00876F8C"/>
    <w:rsid w:val="008778B6"/>
    <w:rsid w:val="00880935"/>
    <w:rsid w:val="0088131A"/>
    <w:rsid w:val="00882098"/>
    <w:rsid w:val="00882614"/>
    <w:rsid w:val="00885B83"/>
    <w:rsid w:val="00887E62"/>
    <w:rsid w:val="008923D7"/>
    <w:rsid w:val="008925DD"/>
    <w:rsid w:val="008935BA"/>
    <w:rsid w:val="008967F0"/>
    <w:rsid w:val="008A2E11"/>
    <w:rsid w:val="008A3712"/>
    <w:rsid w:val="008A383A"/>
    <w:rsid w:val="008A4FBE"/>
    <w:rsid w:val="008A56BC"/>
    <w:rsid w:val="008A6DCB"/>
    <w:rsid w:val="008A7B57"/>
    <w:rsid w:val="008B2583"/>
    <w:rsid w:val="008B3835"/>
    <w:rsid w:val="008B3EB7"/>
    <w:rsid w:val="008B4AE0"/>
    <w:rsid w:val="008B4F41"/>
    <w:rsid w:val="008B7C99"/>
    <w:rsid w:val="008C047A"/>
    <w:rsid w:val="008C314E"/>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4D17"/>
    <w:rsid w:val="00946709"/>
    <w:rsid w:val="009473F6"/>
    <w:rsid w:val="00951E88"/>
    <w:rsid w:val="00957775"/>
    <w:rsid w:val="0096185D"/>
    <w:rsid w:val="009668B6"/>
    <w:rsid w:val="00966DFE"/>
    <w:rsid w:val="00971B61"/>
    <w:rsid w:val="00971CA1"/>
    <w:rsid w:val="009743A8"/>
    <w:rsid w:val="00975D0A"/>
    <w:rsid w:val="00977BA9"/>
    <w:rsid w:val="0098219A"/>
    <w:rsid w:val="009848F8"/>
    <w:rsid w:val="00984C04"/>
    <w:rsid w:val="009876F7"/>
    <w:rsid w:val="00987F1C"/>
    <w:rsid w:val="009916B6"/>
    <w:rsid w:val="00992425"/>
    <w:rsid w:val="00992F4F"/>
    <w:rsid w:val="00996850"/>
    <w:rsid w:val="00996F85"/>
    <w:rsid w:val="009A2348"/>
    <w:rsid w:val="009A721D"/>
    <w:rsid w:val="009B014E"/>
    <w:rsid w:val="009B174F"/>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9F7886"/>
    <w:rsid w:val="00A014E8"/>
    <w:rsid w:val="00A0197A"/>
    <w:rsid w:val="00A020D7"/>
    <w:rsid w:val="00A03233"/>
    <w:rsid w:val="00A03338"/>
    <w:rsid w:val="00A049AD"/>
    <w:rsid w:val="00A05FC6"/>
    <w:rsid w:val="00A0738D"/>
    <w:rsid w:val="00A135B0"/>
    <w:rsid w:val="00A173F5"/>
    <w:rsid w:val="00A233E8"/>
    <w:rsid w:val="00A277C2"/>
    <w:rsid w:val="00A30DA8"/>
    <w:rsid w:val="00A357FE"/>
    <w:rsid w:val="00A37130"/>
    <w:rsid w:val="00A375D9"/>
    <w:rsid w:val="00A37D73"/>
    <w:rsid w:val="00A405B1"/>
    <w:rsid w:val="00A42A32"/>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26EB"/>
    <w:rsid w:val="00A95BAF"/>
    <w:rsid w:val="00AA3583"/>
    <w:rsid w:val="00AA7543"/>
    <w:rsid w:val="00AA79E7"/>
    <w:rsid w:val="00AA7C22"/>
    <w:rsid w:val="00AB2E7C"/>
    <w:rsid w:val="00AC353B"/>
    <w:rsid w:val="00AC374C"/>
    <w:rsid w:val="00AC4B88"/>
    <w:rsid w:val="00AC5527"/>
    <w:rsid w:val="00AC7A53"/>
    <w:rsid w:val="00AC7D8B"/>
    <w:rsid w:val="00AD0114"/>
    <w:rsid w:val="00AD53A1"/>
    <w:rsid w:val="00AD7237"/>
    <w:rsid w:val="00AE027A"/>
    <w:rsid w:val="00AE23A0"/>
    <w:rsid w:val="00AE2FB5"/>
    <w:rsid w:val="00AE4B41"/>
    <w:rsid w:val="00AE6C91"/>
    <w:rsid w:val="00AE7820"/>
    <w:rsid w:val="00AF0AAD"/>
    <w:rsid w:val="00AF302C"/>
    <w:rsid w:val="00AF5C8F"/>
    <w:rsid w:val="00B00C85"/>
    <w:rsid w:val="00B0260B"/>
    <w:rsid w:val="00B03C1B"/>
    <w:rsid w:val="00B06E85"/>
    <w:rsid w:val="00B07500"/>
    <w:rsid w:val="00B0776B"/>
    <w:rsid w:val="00B1042C"/>
    <w:rsid w:val="00B10FE0"/>
    <w:rsid w:val="00B125D7"/>
    <w:rsid w:val="00B13F89"/>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5794"/>
    <w:rsid w:val="00B468A2"/>
    <w:rsid w:val="00B53446"/>
    <w:rsid w:val="00B64BC4"/>
    <w:rsid w:val="00B66B1F"/>
    <w:rsid w:val="00B7285F"/>
    <w:rsid w:val="00B8158C"/>
    <w:rsid w:val="00B82ECE"/>
    <w:rsid w:val="00B86742"/>
    <w:rsid w:val="00B86A5F"/>
    <w:rsid w:val="00B9487F"/>
    <w:rsid w:val="00B94890"/>
    <w:rsid w:val="00BA12C4"/>
    <w:rsid w:val="00BA12D8"/>
    <w:rsid w:val="00BA14BF"/>
    <w:rsid w:val="00BA36D5"/>
    <w:rsid w:val="00BA4C96"/>
    <w:rsid w:val="00BB4776"/>
    <w:rsid w:val="00BB75CB"/>
    <w:rsid w:val="00BB775F"/>
    <w:rsid w:val="00BC08C4"/>
    <w:rsid w:val="00BC41CE"/>
    <w:rsid w:val="00BC472B"/>
    <w:rsid w:val="00BC5F9E"/>
    <w:rsid w:val="00BD006E"/>
    <w:rsid w:val="00BD1669"/>
    <w:rsid w:val="00BD7A79"/>
    <w:rsid w:val="00BE0CCC"/>
    <w:rsid w:val="00BE2A9A"/>
    <w:rsid w:val="00BE4671"/>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54C3B"/>
    <w:rsid w:val="00C605B2"/>
    <w:rsid w:val="00C60892"/>
    <w:rsid w:val="00C61237"/>
    <w:rsid w:val="00C66B50"/>
    <w:rsid w:val="00C66FAA"/>
    <w:rsid w:val="00C676DA"/>
    <w:rsid w:val="00C70929"/>
    <w:rsid w:val="00C70FCD"/>
    <w:rsid w:val="00C71F29"/>
    <w:rsid w:val="00C7324F"/>
    <w:rsid w:val="00C82923"/>
    <w:rsid w:val="00C82AFD"/>
    <w:rsid w:val="00C84A5B"/>
    <w:rsid w:val="00C853EB"/>
    <w:rsid w:val="00C879DD"/>
    <w:rsid w:val="00C87D80"/>
    <w:rsid w:val="00C92D9E"/>
    <w:rsid w:val="00C9328B"/>
    <w:rsid w:val="00C94A99"/>
    <w:rsid w:val="00CA4BCC"/>
    <w:rsid w:val="00CA4D61"/>
    <w:rsid w:val="00CA6B2A"/>
    <w:rsid w:val="00CA7D81"/>
    <w:rsid w:val="00CB1A71"/>
    <w:rsid w:val="00CB3854"/>
    <w:rsid w:val="00CB3A69"/>
    <w:rsid w:val="00CB6107"/>
    <w:rsid w:val="00CB70ED"/>
    <w:rsid w:val="00CC385E"/>
    <w:rsid w:val="00CC7176"/>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16701"/>
    <w:rsid w:val="00D20058"/>
    <w:rsid w:val="00D21136"/>
    <w:rsid w:val="00D23917"/>
    <w:rsid w:val="00D23E1E"/>
    <w:rsid w:val="00D300A2"/>
    <w:rsid w:val="00D31FA1"/>
    <w:rsid w:val="00D32D58"/>
    <w:rsid w:val="00D33609"/>
    <w:rsid w:val="00D33BD5"/>
    <w:rsid w:val="00D34770"/>
    <w:rsid w:val="00D34A39"/>
    <w:rsid w:val="00D362F9"/>
    <w:rsid w:val="00D37C81"/>
    <w:rsid w:val="00D41005"/>
    <w:rsid w:val="00D50E77"/>
    <w:rsid w:val="00D52666"/>
    <w:rsid w:val="00D52BBE"/>
    <w:rsid w:val="00D53C12"/>
    <w:rsid w:val="00D53E3A"/>
    <w:rsid w:val="00D54670"/>
    <w:rsid w:val="00D55B4C"/>
    <w:rsid w:val="00D56C75"/>
    <w:rsid w:val="00D57E98"/>
    <w:rsid w:val="00D62DBF"/>
    <w:rsid w:val="00D63C0F"/>
    <w:rsid w:val="00D66223"/>
    <w:rsid w:val="00D66537"/>
    <w:rsid w:val="00D669CB"/>
    <w:rsid w:val="00D6759F"/>
    <w:rsid w:val="00D72494"/>
    <w:rsid w:val="00D75FFF"/>
    <w:rsid w:val="00D77B22"/>
    <w:rsid w:val="00D81319"/>
    <w:rsid w:val="00D81535"/>
    <w:rsid w:val="00D83DF4"/>
    <w:rsid w:val="00D840CF"/>
    <w:rsid w:val="00D85111"/>
    <w:rsid w:val="00D86657"/>
    <w:rsid w:val="00D908B9"/>
    <w:rsid w:val="00D90ED5"/>
    <w:rsid w:val="00D91C42"/>
    <w:rsid w:val="00D96594"/>
    <w:rsid w:val="00D96BA2"/>
    <w:rsid w:val="00DA1D89"/>
    <w:rsid w:val="00DA25D5"/>
    <w:rsid w:val="00DB557C"/>
    <w:rsid w:val="00DB7377"/>
    <w:rsid w:val="00DB7948"/>
    <w:rsid w:val="00DC4C13"/>
    <w:rsid w:val="00DD5169"/>
    <w:rsid w:val="00DD54D2"/>
    <w:rsid w:val="00DE0C96"/>
    <w:rsid w:val="00DE4B12"/>
    <w:rsid w:val="00DE5084"/>
    <w:rsid w:val="00DE63AC"/>
    <w:rsid w:val="00DE6847"/>
    <w:rsid w:val="00DF00CF"/>
    <w:rsid w:val="00DF45B3"/>
    <w:rsid w:val="00DF4D77"/>
    <w:rsid w:val="00DF6F8D"/>
    <w:rsid w:val="00E13619"/>
    <w:rsid w:val="00E147A2"/>
    <w:rsid w:val="00E14C4E"/>
    <w:rsid w:val="00E156DA"/>
    <w:rsid w:val="00E15D5A"/>
    <w:rsid w:val="00E17344"/>
    <w:rsid w:val="00E17430"/>
    <w:rsid w:val="00E2334C"/>
    <w:rsid w:val="00E26B6A"/>
    <w:rsid w:val="00E30AB8"/>
    <w:rsid w:val="00E30FEA"/>
    <w:rsid w:val="00E3413E"/>
    <w:rsid w:val="00E40133"/>
    <w:rsid w:val="00E4259A"/>
    <w:rsid w:val="00E446EA"/>
    <w:rsid w:val="00E463F3"/>
    <w:rsid w:val="00E506A9"/>
    <w:rsid w:val="00E50EFA"/>
    <w:rsid w:val="00E522E5"/>
    <w:rsid w:val="00E52FE8"/>
    <w:rsid w:val="00E535E4"/>
    <w:rsid w:val="00E60A8D"/>
    <w:rsid w:val="00E63D41"/>
    <w:rsid w:val="00E65459"/>
    <w:rsid w:val="00E65CC6"/>
    <w:rsid w:val="00E65D21"/>
    <w:rsid w:val="00E66787"/>
    <w:rsid w:val="00E66ADA"/>
    <w:rsid w:val="00E718AD"/>
    <w:rsid w:val="00E7488A"/>
    <w:rsid w:val="00E80CB1"/>
    <w:rsid w:val="00E82C43"/>
    <w:rsid w:val="00E92E30"/>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15A"/>
    <w:rsid w:val="00F23D18"/>
    <w:rsid w:val="00F24892"/>
    <w:rsid w:val="00F30139"/>
    <w:rsid w:val="00F335CC"/>
    <w:rsid w:val="00F337E7"/>
    <w:rsid w:val="00F349D6"/>
    <w:rsid w:val="00F354F5"/>
    <w:rsid w:val="00F361C8"/>
    <w:rsid w:val="00F45A63"/>
    <w:rsid w:val="00F50265"/>
    <w:rsid w:val="00F50EBA"/>
    <w:rsid w:val="00F52A5A"/>
    <w:rsid w:val="00F53681"/>
    <w:rsid w:val="00F550FC"/>
    <w:rsid w:val="00F5609F"/>
    <w:rsid w:val="00F64403"/>
    <w:rsid w:val="00F65279"/>
    <w:rsid w:val="00F67AAF"/>
    <w:rsid w:val="00F73CC6"/>
    <w:rsid w:val="00F76C68"/>
    <w:rsid w:val="00F80B90"/>
    <w:rsid w:val="00F82D34"/>
    <w:rsid w:val="00F861EF"/>
    <w:rsid w:val="00F8622C"/>
    <w:rsid w:val="00F86CFB"/>
    <w:rsid w:val="00F87C67"/>
    <w:rsid w:val="00F90BF2"/>
    <w:rsid w:val="00F92B4A"/>
    <w:rsid w:val="00F94225"/>
    <w:rsid w:val="00FA04B5"/>
    <w:rsid w:val="00FA1268"/>
    <w:rsid w:val="00FA2681"/>
    <w:rsid w:val="00FA2C24"/>
    <w:rsid w:val="00FA63D4"/>
    <w:rsid w:val="00FB14E0"/>
    <w:rsid w:val="00FB20E6"/>
    <w:rsid w:val="00FB29B7"/>
    <w:rsid w:val="00FB3FA8"/>
    <w:rsid w:val="00FC35AC"/>
    <w:rsid w:val="00FC44F6"/>
    <w:rsid w:val="00FD1622"/>
    <w:rsid w:val="00FD3341"/>
    <w:rsid w:val="00FD3883"/>
    <w:rsid w:val="00FD44E0"/>
    <w:rsid w:val="00FE11E0"/>
    <w:rsid w:val="00FE426B"/>
    <w:rsid w:val="00FE44CB"/>
    <w:rsid w:val="00FE7309"/>
    <w:rsid w:val="00FF58A5"/>
    <w:rsid w:val="00FF6DC5"/>
    <w:rsid w:val="0BBF1670"/>
    <w:rsid w:val="14737B7D"/>
    <w:rsid w:val="1867A363"/>
    <w:rsid w:val="193471C8"/>
    <w:rsid w:val="232AD873"/>
    <w:rsid w:val="254F8C6D"/>
    <w:rsid w:val="48AB9807"/>
    <w:rsid w:val="496E409A"/>
    <w:rsid w:val="5B6A67C6"/>
    <w:rsid w:val="5D4B74F2"/>
    <w:rsid w:val="5E0CCBE6"/>
    <w:rsid w:val="675D0353"/>
    <w:rsid w:val="707FFE16"/>
    <w:rsid w:val="74EB121A"/>
    <w:rsid w:val="78B74205"/>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87A67C"/>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
      <w:docPartPr>
        <w:name w:val="29770384ED6E4D2F97DC5BCFC9CF3C0B"/>
        <w:category>
          <w:name w:val="Algemeen"/>
          <w:gallery w:val="placeholder"/>
        </w:category>
        <w:types>
          <w:type w:val="bbPlcHdr"/>
        </w:types>
        <w:behaviors>
          <w:behavior w:val="content"/>
        </w:behaviors>
        <w:guid w:val="{A0D72B7D-58C5-4682-8697-9EF328EF28B1}"/>
      </w:docPartPr>
      <w:docPartBody>
        <w:p w:rsidR="00CF1B3D" w:rsidRDefault="00307ED1" w:rsidP="00307ED1">
          <w:pPr>
            <w:pStyle w:val="29770384ED6E4D2F97DC5BCFC9CF3C0B"/>
          </w:pPr>
          <w:r w:rsidRPr="0064784E">
            <w:rPr>
              <w:rStyle w:val="Tekstvantijdelijkeaanduiding"/>
            </w:rPr>
            <w:t xml:space="preserve">Klik hier </w:t>
          </w:r>
          <w:r>
            <w:rPr>
              <w:rStyle w:val="Tekstvantijdelijkeaanduiding"/>
            </w:rPr>
            <w:t>om de na(a)m(en) van de docent(en) in te geven.</w:t>
          </w:r>
        </w:p>
      </w:docPartBody>
    </w:docPart>
    <w:docPart>
      <w:docPartPr>
        <w:name w:val="76040797A6654EE7838A20F544167A40"/>
        <w:category>
          <w:name w:val="Algemeen"/>
          <w:gallery w:val="placeholder"/>
        </w:category>
        <w:types>
          <w:type w:val="bbPlcHdr"/>
        </w:types>
        <w:behaviors>
          <w:behavior w:val="content"/>
        </w:behaviors>
        <w:guid w:val="{8056E344-B7B1-488D-A9F1-D39449804051}"/>
      </w:docPartPr>
      <w:docPartBody>
        <w:p w:rsidR="00CF1B3D" w:rsidRDefault="00307ED1" w:rsidP="00307ED1">
          <w:pPr>
            <w:pStyle w:val="76040797A6654EE7838A20F544167A40"/>
          </w:pPr>
          <w:r w:rsidRPr="0064784E">
            <w:rPr>
              <w:rStyle w:val="Tekstvantijdelijkeaanduiding"/>
            </w:rPr>
            <w:t xml:space="preserve">Klik hier </w:t>
          </w:r>
          <w:r>
            <w:rPr>
              <w:rStyle w:val="Tekstvantijdelijkeaanduiding"/>
            </w:rPr>
            <w:t>om de na(a)m(en) van de docent(en)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1B165C"/>
    <w:rsid w:val="00223839"/>
    <w:rsid w:val="00240997"/>
    <w:rsid w:val="00307ED1"/>
    <w:rsid w:val="00327708"/>
    <w:rsid w:val="003664A8"/>
    <w:rsid w:val="003B0316"/>
    <w:rsid w:val="003B35FD"/>
    <w:rsid w:val="004E4430"/>
    <w:rsid w:val="00833771"/>
    <w:rsid w:val="008917A1"/>
    <w:rsid w:val="008F2764"/>
    <w:rsid w:val="00976233"/>
    <w:rsid w:val="00A674E1"/>
    <w:rsid w:val="00A72A3E"/>
    <w:rsid w:val="00A95743"/>
    <w:rsid w:val="00BB7B60"/>
    <w:rsid w:val="00CF1B3D"/>
    <w:rsid w:val="00D646D7"/>
    <w:rsid w:val="00D84879"/>
    <w:rsid w:val="00E36177"/>
    <w:rsid w:val="00E56CD3"/>
    <w:rsid w:val="00EA308E"/>
    <w:rsid w:val="00EB76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25DA7E2F-24F8-43D2-90D7-4C4F98882F03}">
  <ds:schemaRefs>
    <ds:schemaRef ds:uri="http://schemas.microsoft.com/office/2006/metadata/properties"/>
    <ds:schemaRef ds:uri="http://purl.org/dc/terms/"/>
    <ds:schemaRef ds:uri="http://purl.org/dc/dcmitype/"/>
    <ds:schemaRef ds:uri="http://schemas.openxmlformats.org/package/2006/metadata/core-properties"/>
    <ds:schemaRef ds:uri="http://schemas.microsoft.com/office/infopath/2007/PartnerControls"/>
    <ds:schemaRef ds:uri="967a8ea1-3692-4351-b248-2ebc53cd7499"/>
    <ds:schemaRef ds:uri="91668137-cf5e-4524-beb0-a96b71a6a05e"/>
    <ds:schemaRef ds:uri="http://schemas.microsoft.com/office/2006/documentManagement/types"/>
    <ds:schemaRef ds:uri="http://www.w3.org/XML/1998/namespace"/>
    <ds:schemaRef ds:uri="http://purl.org/dc/elements/1.1/"/>
  </ds:schemaRefs>
</ds:datastoreItem>
</file>

<file path=customXml/itemProps2.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3.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8FE15-B988-4BA5-8AEF-EACCC19CC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0</TotalTime>
  <Pages>4</Pages>
  <Words>507</Words>
  <Characters>2792</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Caroline Simon</dc:creator>
  <cp:lastModifiedBy>Kazim bozca</cp:lastModifiedBy>
  <cp:revision>2</cp:revision>
  <cp:lastPrinted>2019-06-07T09:56:00Z</cp:lastPrinted>
  <dcterms:created xsi:type="dcterms:W3CDTF">2020-03-22T21:03:00Z</dcterms:created>
  <dcterms:modified xsi:type="dcterms:W3CDTF">2020-03-22T21:03:00Z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