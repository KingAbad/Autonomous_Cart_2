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364F63">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proofErr w:type="spellStart"/>
      <w:r w:rsidRPr="00377519">
        <w:rPr>
          <w:rFonts w:ascii="Arial" w:hAnsi="Arial" w:cs="Arial"/>
          <w:b/>
          <w:bCs/>
          <w:sz w:val="52"/>
          <w:szCs w:val="52"/>
        </w:rPr>
        <w:t>Autonomous</w:t>
      </w:r>
      <w:proofErr w:type="spellEnd"/>
      <w:r w:rsidRPr="00377519">
        <w:rPr>
          <w:rFonts w:ascii="Arial" w:hAnsi="Arial" w:cs="Arial"/>
          <w:b/>
          <w:bCs/>
          <w:sz w:val="52"/>
          <w:szCs w:val="52"/>
        </w:rPr>
        <w:t xml:space="preserve">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364F63"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364F63">
          <w:pPr>
            <w:pStyle w:val="Inhopg1"/>
            <w:rPr>
              <w:rFonts w:asciiTheme="minorHAnsi" w:hAnsiTheme="minorHAnsi"/>
              <w:b w:val="0"/>
              <w:color w:val="auto"/>
              <w:lang w:eastAsia="nl-BE"/>
            </w:rPr>
          </w:pPr>
          <w:hyperlink w:anchor="_Toc35802808" w:history="1">
            <w:r w:rsidR="002B70D8" w:rsidRPr="00385B96">
              <w:rPr>
                <w:rStyle w:val="Hyperlink"/>
              </w:rPr>
              <w:t>3</w:t>
            </w:r>
            <w:r w:rsidR="002B70D8">
              <w:rPr>
                <w:rFonts w:asciiTheme="minorHAnsi" w:hAnsiTheme="minorHAnsi"/>
                <w:b w:val="0"/>
                <w:color w:val="auto"/>
                <w:lang w:eastAsia="nl-BE"/>
              </w:rPr>
              <w:tab/>
            </w:r>
            <w:r w:rsidR="002B70D8" w:rsidRPr="00385B96">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14:paraId="12EE9B7D" w14:textId="465B555A" w:rsidR="002B70D8" w:rsidRDefault="00364F63">
          <w:pPr>
            <w:pStyle w:val="Inhopg1"/>
            <w:rPr>
              <w:rFonts w:asciiTheme="minorHAnsi" w:hAnsiTheme="minorHAnsi"/>
              <w:b w:val="0"/>
              <w:color w:val="auto"/>
              <w:lang w:eastAsia="nl-BE"/>
            </w:rPr>
          </w:pPr>
          <w:hyperlink w:anchor="_Toc35802809" w:history="1">
            <w:r w:rsidR="002B70D8" w:rsidRPr="00385B96">
              <w:rPr>
                <w:rStyle w:val="Hyperlink"/>
              </w:rPr>
              <w:t>4</w:t>
            </w:r>
            <w:r w:rsidR="002B70D8">
              <w:rPr>
                <w:rFonts w:asciiTheme="minorHAnsi" w:hAnsiTheme="minorHAnsi"/>
                <w:b w:val="0"/>
                <w:color w:val="auto"/>
                <w:lang w:eastAsia="nl-BE"/>
              </w:rPr>
              <w:tab/>
            </w:r>
            <w:r w:rsidR="002B70D8" w:rsidRPr="00385B96">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14:paraId="66CFD184" w14:textId="716629DB" w:rsidR="002B70D8" w:rsidRDefault="00364F63">
          <w:pPr>
            <w:pStyle w:val="Inhopg1"/>
            <w:rPr>
              <w:rFonts w:asciiTheme="minorHAnsi" w:hAnsiTheme="minorHAnsi"/>
              <w:b w:val="0"/>
              <w:color w:val="auto"/>
              <w:lang w:eastAsia="nl-BE"/>
            </w:rPr>
          </w:pPr>
          <w:hyperlink w:anchor="_Toc35802810" w:history="1">
            <w:r w:rsidR="002B70D8" w:rsidRPr="00385B96">
              <w:rPr>
                <w:rStyle w:val="Hyperlink"/>
              </w:rPr>
              <w:t>5</w:t>
            </w:r>
            <w:r w:rsidR="002B70D8">
              <w:rPr>
                <w:rFonts w:asciiTheme="minorHAnsi" w:hAnsiTheme="minorHAnsi"/>
                <w:b w:val="0"/>
                <w:color w:val="auto"/>
                <w:lang w:eastAsia="nl-BE"/>
              </w:rPr>
              <w:tab/>
            </w:r>
            <w:r w:rsidR="002B70D8" w:rsidRPr="00385B96">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p>
    <w:p w14:paraId="72F12D7F" w14:textId="52D8C043" w:rsidR="00C61237" w:rsidRPr="00C61237" w:rsidRDefault="00C61237" w:rsidP="00C61237">
      <w:pPr>
        <w:pStyle w:val="Kop1"/>
      </w:pPr>
      <w:bookmarkStart w:id="0" w:name="_Toc35802807"/>
      <w:r>
        <w:lastRenderedPageBreak/>
        <w:t>Voorwoord</w:t>
      </w:r>
      <w:bookmarkEnd w:id="0"/>
    </w:p>
    <w:p w14:paraId="7B8B55CA" w14:textId="79DF268B" w:rsidR="004A11D5" w:rsidRDefault="00377519" w:rsidP="004A11D5">
      <w:pPr>
        <w:pStyle w:val="Kop1"/>
      </w:pPr>
      <w:bookmarkStart w:id="1" w:name="_Toc35802808"/>
      <w:r w:rsidRPr="00377519">
        <w:t>Inleiding</w:t>
      </w:r>
      <w:bookmarkEnd w:id="1"/>
      <w:r w:rsidR="00835141" w:rsidRPr="00377519">
        <w:t xml:space="preserve"> </w:t>
      </w:r>
    </w:p>
    <w:p w14:paraId="31178508" w14:textId="7569AF92" w:rsidR="004A11D5" w:rsidRDefault="004A11D5" w:rsidP="00414B2E">
      <w:pPr>
        <w:pStyle w:val="Kop1"/>
      </w:pPr>
      <w:bookmarkStart w:id="2" w:name="_Toc35802809"/>
      <w:r>
        <w:t>Pro</w:t>
      </w:r>
      <w:r w:rsidR="00414B2E">
        <w:t>ject beschrijving</w:t>
      </w:r>
      <w:bookmarkEnd w:id="2"/>
    </w:p>
    <w:p w14:paraId="1F4B9085" w14:textId="5CBC97B4"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w:t>
      </w:r>
      <w:proofErr w:type="spellStart"/>
      <w:r w:rsidR="00726114">
        <w:t>Corda</w:t>
      </w:r>
      <w:proofErr w:type="spellEnd"/>
      <w:r w:rsidR="00726114">
        <w:t xml:space="preserve"> </w:t>
      </w:r>
      <w:r w:rsidR="00596695">
        <w:t xml:space="preserve">campus </w:t>
      </w:r>
      <w:r w:rsidR="121181BB">
        <w:t>rondrijdt.</w:t>
      </w:r>
      <w:r w:rsidR="00C94A99">
        <w:t xml:space="preserve"> </w:t>
      </w:r>
    </w:p>
    <w:p w14:paraId="7764C59F" w14:textId="4AB8F72A" w:rsidR="004129C2" w:rsidRDefault="004129C2" w:rsidP="00C61237">
      <w:r>
        <w:t>De</w:t>
      </w:r>
      <w:r w:rsidR="0098219A">
        <w:t xml:space="preserve"> bedoeling is dat er op de </w:t>
      </w:r>
      <w:r w:rsidR="00AA3583">
        <w:t xml:space="preserve">golf cart een touchscreen gaat zijn met een </w:t>
      </w:r>
      <w:r w:rsidR="7CCA6593">
        <w:t>userinterface</w:t>
      </w:r>
      <w:r w:rsidR="00971B61">
        <w:t xml:space="preserve">. Op deze </w:t>
      </w:r>
      <w:r w:rsidR="5ACF661F">
        <w:t>userinterface</w:t>
      </w:r>
      <w:r w:rsidR="00971B61">
        <w:t xml:space="preserve"> </w:t>
      </w:r>
      <w:r w:rsidR="006923A3">
        <w:t xml:space="preserve">komt er een map van </w:t>
      </w:r>
      <w:r w:rsidR="00A173F5">
        <w:t xml:space="preserve">de </w:t>
      </w:r>
      <w:proofErr w:type="spellStart"/>
      <w:r w:rsidR="00A173F5">
        <w:t>Corda</w:t>
      </w:r>
      <w:proofErr w:type="spellEnd"/>
      <w:r w:rsidR="00A173F5">
        <w:t xml:space="preserve">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w:t>
      </w:r>
      <w:proofErr w:type="spellStart"/>
      <w:r w:rsidR="001B63D1">
        <w:t>LED’s</w:t>
      </w:r>
      <w:proofErr w:type="spellEnd"/>
      <w:r w:rsidR="001B63D1">
        <w:t xml:space="preserve">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 xml:space="preserve">Bij een </w:t>
      </w:r>
      <w:r w:rsidR="2B7CB221">
        <w:t>autonoom</w:t>
      </w:r>
      <w:r w:rsidR="00271843">
        <w:t xml:space="preserve"> project hoort zeker ook een </w:t>
      </w:r>
      <w:proofErr w:type="spellStart"/>
      <w:r w:rsidR="00271843">
        <w:t>failsafe</w:t>
      </w:r>
      <w:proofErr w:type="spellEnd"/>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06138DEE"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proofErr w:type="spellStart"/>
      <w:r w:rsidR="002A717B">
        <w:t>Corda</w:t>
      </w:r>
      <w:proofErr w:type="spellEnd"/>
      <w:r w:rsidR="002A717B">
        <w:t xml:space="preserve"> c</w:t>
      </w:r>
      <w:r w:rsidR="75936B6B">
        <w:t>a</w:t>
      </w:r>
      <w:r w:rsidR="002A717B">
        <w:t xml:space="preserve">mpus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w:t>
      </w:r>
      <w:proofErr w:type="spellStart"/>
      <w:r w:rsidR="005D69DD">
        <w:t>Jetson</w:t>
      </w:r>
      <w:proofErr w:type="spellEnd"/>
      <w:r w:rsidR="005D69DD">
        <w:t xml:space="preserve">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w:t>
      </w:r>
      <w:proofErr w:type="spellStart"/>
      <w:r w:rsidR="00326B1C">
        <w:t>Jetson</w:t>
      </w:r>
      <w:proofErr w:type="spellEnd"/>
      <w:r w:rsidR="00326B1C">
        <w:t xml:space="preserve"> Nano </w:t>
      </w:r>
      <w:r>
        <w:t>behandelt, en doorgestuurd worden als commando</w:t>
      </w:r>
      <w:r w:rsidR="00326B1C">
        <w:t>’</w:t>
      </w:r>
      <w:r>
        <w:t xml:space="preserve">s </w:t>
      </w:r>
      <w:r w:rsidR="00326B1C">
        <w:t xml:space="preserve">aan de PLC. De PLC moet ook kunnen communiceren met de </w:t>
      </w:r>
      <w:proofErr w:type="spellStart"/>
      <w:r w:rsidR="00326B1C">
        <w:t>Jetson</w:t>
      </w:r>
      <w:proofErr w:type="spellEnd"/>
      <w:r w:rsidR="00326B1C">
        <w:t xml:space="preserve"> Nano. Het moet kunnen bevestigen dat een bepaald commando is ontvangen en uitgevoerd aan de </w:t>
      </w:r>
      <w:proofErr w:type="spellStart"/>
      <w:r w:rsidR="00326B1C">
        <w:t>Jetson</w:t>
      </w:r>
      <w:proofErr w:type="spellEnd"/>
      <w:r w:rsidR="00326B1C">
        <w:t xml:space="preserve"> Nano. De communicatie tussen deze twee gebeurt via ethercat.</w:t>
      </w:r>
    </w:p>
    <w:p w14:paraId="5D5D0CD2" w14:textId="77777777" w:rsidR="002A717B" w:rsidRDefault="002A717B" w:rsidP="00BB75CB"/>
    <w:p w14:paraId="466AC5BC" w14:textId="4FEF255C" w:rsidR="008C510B" w:rsidRDefault="00443325" w:rsidP="00443325">
      <w:pPr>
        <w:pStyle w:val="Kop1"/>
      </w:pPr>
      <w:bookmarkStart w:id="3" w:name="_Toc35802810"/>
      <w:r>
        <w:t>D</w:t>
      </w:r>
      <w:r w:rsidR="00C70FCD">
        <w:t>oc</w:t>
      </w:r>
      <w:r>
        <w:t>umentatie motor controller</w:t>
      </w:r>
      <w:bookmarkEnd w:id="3"/>
      <w:r>
        <w:t xml:space="preserve"> </w:t>
      </w:r>
    </w:p>
    <w:p w14:paraId="1450427F" w14:textId="77777777" w:rsidR="00443325" w:rsidRPr="00443325" w:rsidRDefault="00443325" w:rsidP="00443325"/>
    <w:p w14:paraId="286DA807" w14:textId="7C36C3B9" w:rsidR="008C510B" w:rsidRDefault="008C510B" w:rsidP="60B76F16">
      <w:r w:rsidRPr="60B76F16">
        <w:lastRenderedPageBreak/>
        <w:t>De communicatie tussen de JETSON NANO en de PLC verloopt via ether</w:t>
      </w:r>
      <w:r w:rsidR="002C6726" w:rsidRPr="60B76F16">
        <w:t>cat</w:t>
      </w:r>
      <w:r w:rsidRPr="60B76F16">
        <w:t xml:space="preserve">. De </w:t>
      </w:r>
      <w:proofErr w:type="spellStart"/>
      <w:r w:rsidRPr="60B76F16">
        <w:t>Curtis</w:t>
      </w:r>
      <w:proofErr w:type="spellEnd"/>
      <w:r w:rsidRPr="60B76F16">
        <w:t xml:space="preserve"> </w:t>
      </w:r>
      <w:r w:rsidR="254F8C6D" w:rsidRPr="60B76F16">
        <w:t>DC-motorsturing</w:t>
      </w:r>
      <w:r w:rsidR="00AC4B88" w:rsidRPr="60B76F16">
        <w:t xml:space="preserve"> </w:t>
      </w:r>
      <w:r w:rsidRPr="60B76F16">
        <w:t xml:space="preserve">is </w:t>
      </w:r>
      <w:r w:rsidR="74EB121A" w:rsidRPr="60B76F16">
        <w:t>het</w:t>
      </w:r>
      <w:r w:rsidRPr="60B76F16">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w:t>
      </w:r>
      <w:r w:rsidR="059B42F8" w:rsidRPr="60B76F16">
        <w:t>achteruitgaat</w:t>
      </w:r>
      <w:r w:rsidRPr="60B76F16">
        <w:t>. De mo</w:t>
      </w:r>
      <w:r w:rsidR="232AD873" w:rsidRPr="60B76F16">
        <w:t>tor</w:t>
      </w:r>
      <w:r w:rsidRPr="60B76F16">
        <w:t xml:space="preserve">controller kan ook ingelezen worden door een poort die zich onder </w:t>
      </w:r>
      <w:r w:rsidR="14737B7D" w:rsidRPr="60B76F16">
        <w:t>het</w:t>
      </w:r>
      <w:r w:rsidRPr="60B76F16">
        <w:t xml:space="preserve"> dashboard bevindt. De metingen zijn gedaan door de kabels die doorverbonden zijn met de poort op de dashboard en van de m</w:t>
      </w:r>
      <w:r w:rsidR="0BBF1670" w:rsidRPr="60B76F16">
        <w:t>otor</w:t>
      </w:r>
      <w:r w:rsidRPr="60B76F16">
        <w:t xml:space="preserve">controller zelf, dus dat betekent dat de poort onder </w:t>
      </w:r>
      <w:r w:rsidR="1867A363" w:rsidRPr="60B76F16">
        <w:t>het</w:t>
      </w:r>
      <w:r w:rsidR="78B74205" w:rsidRPr="60B76F16">
        <w:t xml:space="preserve"> </w:t>
      </w:r>
      <w:r w:rsidRPr="60B76F16">
        <w:t>dashboard voor het inlezen van signalen dient.</w:t>
      </w:r>
      <w:r w:rsidR="61B76E46" w:rsidRPr="60B76F16">
        <w:t xml:space="preserve"> </w:t>
      </w:r>
      <w:r w:rsidR="18E80C00" w:rsidRPr="60B76F16">
        <w:t>Het</w:t>
      </w:r>
      <w:r w:rsidR="61B76E46" w:rsidRPr="60B76F16">
        <w:t xml:space="preserve"> datasheet van de motorcon</w:t>
      </w:r>
      <w:r w:rsidR="15908AD5" w:rsidRPr="60B76F16">
        <w:t xml:space="preserve">troller is helaas niet te vinden omdat het een </w:t>
      </w:r>
      <w:proofErr w:type="spellStart"/>
      <w:r w:rsidR="15908AD5" w:rsidRPr="60B76F16">
        <w:t>custom</w:t>
      </w:r>
      <w:proofErr w:type="spellEnd"/>
      <w:r w:rsidR="15908AD5" w:rsidRPr="60B76F16">
        <w:t xml:space="preserve"> gebouwde controller is</w:t>
      </w:r>
      <w:r w:rsidR="0806641D" w:rsidRPr="60B76F16">
        <w:t xml:space="preserve">, er is contact gevoerd met </w:t>
      </w:r>
      <w:proofErr w:type="spellStart"/>
      <w:r w:rsidR="0806641D" w:rsidRPr="60B76F16">
        <w:t>Curtis</w:t>
      </w:r>
      <w:proofErr w:type="spellEnd"/>
      <w:r w:rsidR="0806641D" w:rsidRPr="60B76F16">
        <w:t xml:space="preserve"> en konden </w:t>
      </w:r>
      <w:r w:rsidR="162A7A49" w:rsidRPr="60B76F16">
        <w:t>het</w:t>
      </w:r>
      <w:r w:rsidR="0806641D" w:rsidRPr="60B76F16">
        <w:t xml:space="preserve"> datasheet niet geven door de gepersonaliseer</w:t>
      </w:r>
      <w:r w:rsidR="624356E2" w:rsidRPr="60B76F16">
        <w:t>de controller</w:t>
      </w:r>
      <w:r w:rsidR="643B9846" w:rsidRPr="60B76F16">
        <w:t>. H</w:t>
      </w:r>
      <w:r w:rsidR="3291C891" w:rsidRPr="60B76F16">
        <w:t xml:space="preserve">et </w:t>
      </w:r>
      <w:r w:rsidR="15908AD5" w:rsidRPr="60B76F16">
        <w:t xml:space="preserve">datasheet </w:t>
      </w:r>
      <w:r w:rsidR="3B4A2DE4" w:rsidRPr="60B76F16">
        <w:t xml:space="preserve">die eerder gevonden was, is </w:t>
      </w:r>
      <w:r w:rsidR="3ECA1A9E" w:rsidRPr="60B76F16">
        <w:t>van een ander model die verschillen heeft.</w:t>
      </w:r>
      <w:r w:rsidR="6BF298D1" w:rsidRPr="60B76F16">
        <w:t xml:space="preserve"> </w:t>
      </w:r>
      <w:r w:rsidR="6F259C4B" w:rsidRPr="60B76F16">
        <w:t xml:space="preserve"> De pedaal stuurt een signaal tussen de 0 en 5 V naar de controller. Bij het indrukken </w:t>
      </w:r>
      <w:r w:rsidR="648A08DB" w:rsidRPr="60B76F16">
        <w:t xml:space="preserve">van de pedaal </w:t>
      </w:r>
      <w:r w:rsidR="6F259C4B" w:rsidRPr="60B76F16">
        <w:t>komen we een waarde van 5.6K Ohm</w:t>
      </w:r>
      <w:r w:rsidR="0199002D" w:rsidRPr="60B76F16">
        <w:t xml:space="preserve"> uit. </w:t>
      </w:r>
    </w:p>
    <w:p w14:paraId="0CB013D9" w14:textId="0F12AAAE" w:rsidR="00513112" w:rsidRPr="008C510B" w:rsidRDefault="6F259C4B" w:rsidP="60B76F16">
      <w:pPr>
        <w:jc w:val="center"/>
      </w:pPr>
      <w:r>
        <w:lastRenderedPageBreak/>
        <w:t xml:space="preserve"> </w:t>
      </w:r>
      <w:r w:rsidR="1AB7C0B4">
        <w:rPr>
          <w:noProof/>
        </w:rPr>
        <w:drawing>
          <wp:inline distT="0" distB="0" distL="0" distR="0" wp14:anchorId="65449DFA" wp14:editId="10F057BE">
            <wp:extent cx="2956350" cy="3251274"/>
            <wp:effectExtent l="0" t="0" r="0" b="0"/>
            <wp:docPr id="2926791"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3621019"/>
                    <pic:cNvPicPr/>
                  </pic:nvPicPr>
                  <pic:blipFill>
                    <a:blip r:embed="rId12">
                      <a:extLst>
                        <a:ext uri="{28A0092B-C50C-407E-A947-70E740481C1C}">
                          <a14:useLocalDpi xmlns:a14="http://schemas.microsoft.com/office/drawing/2010/main" val="0"/>
                        </a:ext>
                      </a:extLst>
                    </a:blip>
                    <a:stretch>
                      <a:fillRect/>
                    </a:stretch>
                  </pic:blipFill>
                  <pic:spPr>
                    <a:xfrm>
                      <a:off x="0" y="0"/>
                      <a:ext cx="2956350" cy="3251274"/>
                    </a:xfrm>
                    <a:prstGeom prst="rect">
                      <a:avLst/>
                    </a:prstGeom>
                  </pic:spPr>
                </pic:pic>
              </a:graphicData>
            </a:graphic>
          </wp:inline>
        </w:drawing>
      </w:r>
      <w:r w:rsidR="14255722">
        <w:rPr>
          <w:noProof/>
        </w:rPr>
        <w:lastRenderedPageBreak/>
        <w:drawing>
          <wp:inline distT="0" distB="0" distL="0" distR="0" wp14:anchorId="456E5A8A" wp14:editId="2E14F0E0">
            <wp:extent cx="4503048" cy="6158017"/>
            <wp:effectExtent l="0" t="0" r="0" b="0"/>
            <wp:docPr id="252038169" name="Afbeelding 25203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03048" cy="6158017"/>
                    </a:xfrm>
                    <a:prstGeom prst="rect">
                      <a:avLst/>
                    </a:prstGeom>
                  </pic:spPr>
                </pic:pic>
              </a:graphicData>
            </a:graphic>
          </wp:inline>
        </w:drawing>
      </w:r>
    </w:p>
    <w:p w14:paraId="7B78E77D" w14:textId="7827075A" w:rsidR="00C61237" w:rsidRDefault="00C61237" w:rsidP="00C61237"/>
    <w:p w14:paraId="0C520547" w14:textId="41A138C1" w:rsidR="00FA7F5C" w:rsidRDefault="00FA7F5C" w:rsidP="00C61237"/>
    <w:p w14:paraId="610B1449" w14:textId="01161C00" w:rsidR="00FA7F5C" w:rsidRDefault="00FA7F5C" w:rsidP="00C61237"/>
    <w:p w14:paraId="483CD98E" w14:textId="61730735" w:rsidR="00FA7F5C" w:rsidRDefault="00FA7F5C" w:rsidP="00C61237"/>
    <w:p w14:paraId="14E873C4" w14:textId="77777777" w:rsidR="00FA7F5C" w:rsidRPr="00C61237" w:rsidRDefault="00FA7F5C" w:rsidP="00C61237"/>
    <w:p w14:paraId="5DA48A41" w14:textId="2A7C2869" w:rsidR="00835141" w:rsidRPr="00377519" w:rsidRDefault="00FA7F5C" w:rsidP="00FA7F5C">
      <w:pPr>
        <w:pStyle w:val="Kop1"/>
      </w:pPr>
      <w:r w:rsidRPr="00FA7F5C">
        <w:lastRenderedPageBreak/>
        <w:t xml:space="preserve">Configuratie </w:t>
      </w:r>
      <w:proofErr w:type="spellStart"/>
      <w:r w:rsidRPr="00FA7F5C">
        <w:t>Jeston</w:t>
      </w:r>
      <w:proofErr w:type="spellEnd"/>
      <w:r w:rsidRPr="00FA7F5C">
        <w:t xml:space="preserve"> Nano</w:t>
      </w:r>
    </w:p>
    <w:p w14:paraId="465B251B" w14:textId="77777777" w:rsidR="00FA7F5C" w:rsidRPr="00FA7F5C" w:rsidRDefault="00FA7F5C" w:rsidP="00FA7F5C">
      <w:r>
        <w:t xml:space="preserve">De </w:t>
      </w:r>
      <w:proofErr w:type="spellStart"/>
      <w:r>
        <w:t>Jetson</w:t>
      </w:r>
      <w:proofErr w:type="spellEnd"/>
      <w:r>
        <w:t xml:space="preserve"> Nano is het belangrijkste onderdeel van ons deel van het project. Hierop gaat een touchscreen display opkomen voor de passagier kan kiezen </w:t>
      </w:r>
      <w:proofErr w:type="spellStart"/>
      <w:r>
        <w:t>waardat</w:t>
      </w:r>
      <w:proofErr w:type="spellEnd"/>
      <w:r>
        <w:t xml:space="preserve"> de golfkart hem/haar moet afzetten op de campus. Deze gaat uiteindelijk ook ervoor zorgen dat we kunnen communiceren met de PLC van het andere groep. Op de </w:t>
      </w:r>
      <w:proofErr w:type="spellStart"/>
      <w:r>
        <w:t>Jetson</w:t>
      </w:r>
      <w:proofErr w:type="spellEnd"/>
      <w:r>
        <w:t xml:space="preserve"> Nano gaan verschillende sensoren en camera’s op verbonden worden die voornamelijk obstakels rondom de golfkar gaan detecteren. Zo Kan de golfkar altijd veilig naar zijn bestemming gaan zonder tegen iets te botsen. De software van de sensoren en camera’s geven ons real-time informatie van waar precies een obstakel is in een “string” commando bv “right” en die zelfde commando gaan wij dan door communiceren naar de PLC zodat deze dan de motorcontroller respectievelijk verder kan aansturen met behulp van de commando’s die wij naar de PLC hebben gecommuniceerd. </w:t>
      </w:r>
    </w:p>
    <w:p w14:paraId="31AB43FE" w14:textId="77777777" w:rsidR="00FA7F5C" w:rsidRPr="00FA7F5C" w:rsidRDefault="00FA7F5C" w:rsidP="00FA7F5C">
      <w:pPr>
        <w:pStyle w:val="Geenafstand"/>
        <w:rPr>
          <w:rFonts w:ascii="Calibri Light" w:hAnsi="Calibri Light"/>
          <w:color w:val="000000" w:themeColor="text1"/>
        </w:rPr>
      </w:pPr>
      <w:r w:rsidRPr="00FA7F5C">
        <w:rPr>
          <w:rFonts w:ascii="Calibri Light" w:hAnsi="Calibri Light"/>
          <w:color w:val="000000" w:themeColor="text1"/>
        </w:rPr>
        <w:t xml:space="preserve">Voor al die dingen te kunnen verwezenlijken moet de </w:t>
      </w:r>
      <w:proofErr w:type="spellStart"/>
      <w:r w:rsidRPr="00FA7F5C">
        <w:rPr>
          <w:rFonts w:ascii="Calibri Light" w:hAnsi="Calibri Light"/>
          <w:color w:val="000000" w:themeColor="text1"/>
        </w:rPr>
        <w:t>Jetson</w:t>
      </w:r>
      <w:proofErr w:type="spellEnd"/>
      <w:r w:rsidRPr="00FA7F5C">
        <w:rPr>
          <w:rFonts w:ascii="Calibri Light" w:hAnsi="Calibri Light"/>
          <w:color w:val="000000" w:themeColor="text1"/>
        </w:rPr>
        <w:t xml:space="preserve"> Nano natuurlijk vanaf het begin al fatsoenlijk geconfigureerd worden. De </w:t>
      </w:r>
      <w:proofErr w:type="spellStart"/>
      <w:r w:rsidRPr="00FA7F5C">
        <w:rPr>
          <w:rFonts w:ascii="Calibri Light" w:hAnsi="Calibri Light"/>
          <w:color w:val="000000" w:themeColor="text1"/>
        </w:rPr>
        <w:t>Jetson</w:t>
      </w:r>
      <w:proofErr w:type="spellEnd"/>
      <w:r w:rsidRPr="00FA7F5C">
        <w:rPr>
          <w:rFonts w:ascii="Calibri Light" w:hAnsi="Calibri Light"/>
          <w:color w:val="000000" w:themeColor="text1"/>
        </w:rPr>
        <w:t xml:space="preserve"> Nano is perfect vergelijkbaar met een computer maar in een veel compactere vorm. Hierop kan je zoals een computer ook een scherm, toetsenbord </w:t>
      </w:r>
      <w:proofErr w:type="spellStart"/>
      <w:r w:rsidRPr="00FA7F5C">
        <w:rPr>
          <w:rFonts w:ascii="Calibri Light" w:hAnsi="Calibri Light"/>
          <w:color w:val="000000" w:themeColor="text1"/>
        </w:rPr>
        <w:t>enz</w:t>
      </w:r>
      <w:proofErr w:type="spellEnd"/>
      <w:r w:rsidRPr="00FA7F5C">
        <w:rPr>
          <w:rFonts w:ascii="Calibri Light" w:hAnsi="Calibri Light"/>
          <w:color w:val="000000" w:themeColor="text1"/>
        </w:rPr>
        <w:t xml:space="preserve"> op aan sluiten. Het kan ook verbinden met het internet met behulp van een LAN kabel of wifi </w:t>
      </w:r>
      <w:proofErr w:type="spellStart"/>
      <w:r w:rsidRPr="00FA7F5C">
        <w:rPr>
          <w:rFonts w:ascii="Calibri Light" w:hAnsi="Calibri Light"/>
          <w:color w:val="000000" w:themeColor="text1"/>
        </w:rPr>
        <w:t>connective</w:t>
      </w:r>
      <w:proofErr w:type="spellEnd"/>
      <w:r w:rsidRPr="00FA7F5C">
        <w:rPr>
          <w:rFonts w:ascii="Calibri Light" w:hAnsi="Calibri Light"/>
          <w:color w:val="000000" w:themeColor="text1"/>
        </w:rPr>
        <w:t xml:space="preserve">. Maar om al die dingen te kunnen gebruiken moet deze ook zoals een computer een bepaalde </w:t>
      </w:r>
      <w:proofErr w:type="spellStart"/>
      <w:r w:rsidRPr="00FA7F5C">
        <w:rPr>
          <w:rFonts w:ascii="Calibri Light" w:hAnsi="Calibri Light"/>
          <w:color w:val="000000" w:themeColor="text1"/>
        </w:rPr>
        <w:t>besturingssyteem</w:t>
      </w:r>
      <w:proofErr w:type="spellEnd"/>
      <w:r w:rsidRPr="00FA7F5C">
        <w:rPr>
          <w:rFonts w:ascii="Calibri Light" w:hAnsi="Calibri Light"/>
          <w:color w:val="000000" w:themeColor="text1"/>
        </w:rPr>
        <w:t xml:space="preserve"> (OS) hebben om hardware en softwarebronnen te kunnen beheren en algemene services voor computerprogramma’s te kunnen aan bieden. Hi</w:t>
      </w:r>
      <w:bookmarkStart w:id="4" w:name="_GoBack"/>
      <w:bookmarkEnd w:id="4"/>
      <w:r w:rsidRPr="00FA7F5C">
        <w:rPr>
          <w:rFonts w:ascii="Calibri Light" w:hAnsi="Calibri Light"/>
          <w:color w:val="000000" w:themeColor="text1"/>
        </w:rPr>
        <w:t xml:space="preserve">eronder heb ik stapsgewijs </w:t>
      </w:r>
      <w:proofErr w:type="spellStart"/>
      <w:r w:rsidRPr="00FA7F5C">
        <w:rPr>
          <w:rFonts w:ascii="Calibri Light" w:hAnsi="Calibri Light"/>
          <w:color w:val="000000" w:themeColor="text1"/>
        </w:rPr>
        <w:t>uitegelegd</w:t>
      </w:r>
      <w:proofErr w:type="spellEnd"/>
      <w:r w:rsidRPr="00FA7F5C">
        <w:rPr>
          <w:rFonts w:ascii="Calibri Light" w:hAnsi="Calibri Light"/>
          <w:color w:val="000000" w:themeColor="text1"/>
        </w:rPr>
        <w:t xml:space="preserve"> hoe dat ik heel de configuratie heb gedaan.</w:t>
      </w:r>
    </w:p>
    <w:p w14:paraId="125C3BA5" w14:textId="77777777" w:rsidR="00FA7F5C" w:rsidRDefault="00FA7F5C" w:rsidP="00FA7F5C">
      <w:pPr>
        <w:pStyle w:val="Geenafstand"/>
      </w:pPr>
    </w:p>
    <w:p w14:paraId="7768F0A5" w14:textId="77777777" w:rsidR="00FA7F5C" w:rsidRDefault="00FA7F5C" w:rsidP="00FA7F5C">
      <w:pPr>
        <w:pStyle w:val="Geenafstand"/>
      </w:pPr>
    </w:p>
    <w:p w14:paraId="0FE4E3A1" w14:textId="77777777" w:rsidR="00FA7F5C" w:rsidRDefault="00FA7F5C" w:rsidP="00FA7F5C">
      <w:pPr>
        <w:pStyle w:val="Geenafstand"/>
        <w:rPr>
          <w:b/>
        </w:rPr>
      </w:pPr>
      <w:r>
        <w:rPr>
          <w:b/>
        </w:rPr>
        <w:t>SD-Kaart in laptop</w:t>
      </w:r>
    </w:p>
    <w:p w14:paraId="5AFD4A5D" w14:textId="63AABA91" w:rsidR="00FA7F5C" w:rsidRDefault="00FA7F5C" w:rsidP="00FA7F5C">
      <w:r>
        <w:rPr>
          <w:noProof/>
        </w:rPr>
        <w:drawing>
          <wp:anchor distT="0" distB="0" distL="114300" distR="114300" simplePos="0" relativeHeight="251666432" behindDoc="0" locked="0" layoutInCell="1" allowOverlap="1" wp14:anchorId="1402ACB7" wp14:editId="4C61EC15">
            <wp:simplePos x="0" y="0"/>
            <wp:positionH relativeFrom="margin">
              <wp:align>left</wp:align>
            </wp:positionH>
            <wp:positionV relativeFrom="paragraph">
              <wp:posOffset>248920</wp:posOffset>
            </wp:positionV>
            <wp:extent cx="2806700" cy="2445385"/>
            <wp:effectExtent l="0" t="0" r="0" b="0"/>
            <wp:wrapThrough wrapText="bothSides">
              <wp:wrapPolygon edited="0">
                <wp:start x="0" y="0"/>
                <wp:lineTo x="0" y="21370"/>
                <wp:lineTo x="21405" y="21370"/>
                <wp:lineTo x="21405"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700" cy="2445385"/>
                    </a:xfrm>
                    <a:prstGeom prst="rect">
                      <a:avLst/>
                    </a:prstGeom>
                    <a:noFill/>
                  </pic:spPr>
                </pic:pic>
              </a:graphicData>
            </a:graphic>
            <wp14:sizeRelH relativeFrom="margin">
              <wp14:pctWidth>0</wp14:pctWidth>
            </wp14:sizeRelH>
            <wp14:sizeRelV relativeFrom="margin">
              <wp14:pctHeight>0</wp14:pctHeight>
            </wp14:sizeRelV>
          </wp:anchor>
        </w:drawing>
      </w:r>
    </w:p>
    <w:p w14:paraId="421AB870" w14:textId="77777777" w:rsidR="00FA7F5C" w:rsidRDefault="00FA7F5C" w:rsidP="00FA7F5C">
      <w:pPr>
        <w:tabs>
          <w:tab w:val="left" w:pos="1222"/>
        </w:tabs>
      </w:pPr>
      <w:r>
        <w:t xml:space="preserve">Met behulp van een </w:t>
      </w:r>
      <w:proofErr w:type="spellStart"/>
      <w:r>
        <w:t>microSD</w:t>
      </w:r>
      <w:proofErr w:type="spellEnd"/>
      <w:r>
        <w:t xml:space="preserve"> kaart adapter heb ik de kaart ingelezen op mijn laptop</w:t>
      </w:r>
    </w:p>
    <w:p w14:paraId="162274AF" w14:textId="77777777" w:rsidR="00FA7F5C" w:rsidRPr="00FA7F5C" w:rsidRDefault="00FA7F5C" w:rsidP="00FA7F5C">
      <w:pPr>
        <w:pStyle w:val="Geenafstand"/>
        <w:rPr>
          <w:b/>
        </w:rPr>
      </w:pPr>
      <w:r>
        <w:t>.</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42E328CD" w14:textId="77777777" w:rsidR="00FA7F5C" w:rsidRPr="00FA7F5C" w:rsidRDefault="00FA7F5C" w:rsidP="00FA7F5C"/>
    <w:p w14:paraId="1FA12867" w14:textId="77777777" w:rsidR="00FA7F5C" w:rsidRPr="00FA7F5C" w:rsidRDefault="00FA7F5C" w:rsidP="00FA7F5C"/>
    <w:p w14:paraId="0497A86D" w14:textId="77777777" w:rsidR="00FA7F5C" w:rsidRPr="00FA7F5C" w:rsidRDefault="00FA7F5C" w:rsidP="00FA7F5C"/>
    <w:p w14:paraId="49250921" w14:textId="77777777" w:rsidR="00FA7F5C" w:rsidRPr="00FA7F5C" w:rsidRDefault="00FA7F5C" w:rsidP="00FA7F5C"/>
    <w:p w14:paraId="2CDC2549" w14:textId="77777777" w:rsidR="00FA7F5C" w:rsidRPr="00FA7F5C" w:rsidRDefault="00FA7F5C" w:rsidP="00FA7F5C"/>
    <w:p w14:paraId="148F2362" w14:textId="77777777" w:rsidR="00FA7F5C" w:rsidRPr="00FA7F5C" w:rsidRDefault="00FA7F5C" w:rsidP="00FA7F5C"/>
    <w:p w14:paraId="524D337A" w14:textId="77777777" w:rsidR="00FA7F5C" w:rsidRPr="00FA7F5C" w:rsidRDefault="00FA7F5C" w:rsidP="00FA7F5C">
      <w:pPr>
        <w:tabs>
          <w:tab w:val="left" w:pos="5392"/>
        </w:tabs>
      </w:pPr>
      <w:r w:rsidRPr="00FA7F5C">
        <w:tab/>
      </w:r>
    </w:p>
    <w:p w14:paraId="76BCB718" w14:textId="77777777" w:rsidR="00FA7F5C" w:rsidRDefault="00FA7F5C" w:rsidP="00FA7F5C">
      <w:pPr>
        <w:pStyle w:val="Geenafstand"/>
        <w:rPr>
          <w:b/>
        </w:rPr>
      </w:pPr>
    </w:p>
    <w:p w14:paraId="40C90383" w14:textId="77777777" w:rsidR="00FA7F5C" w:rsidRDefault="00FA7F5C" w:rsidP="00FA7F5C">
      <w:pPr>
        <w:pStyle w:val="Geenafstand"/>
        <w:rPr>
          <w:b/>
        </w:rPr>
      </w:pPr>
    </w:p>
    <w:p w14:paraId="7A9892BA" w14:textId="77777777" w:rsidR="00FA7F5C" w:rsidRDefault="00FA7F5C" w:rsidP="00FA7F5C">
      <w:pPr>
        <w:pStyle w:val="Geenafstand"/>
        <w:rPr>
          <w:b/>
        </w:rPr>
      </w:pPr>
    </w:p>
    <w:p w14:paraId="4A41D71D" w14:textId="77777777" w:rsidR="00FA7F5C" w:rsidRDefault="00FA7F5C" w:rsidP="00FA7F5C">
      <w:pPr>
        <w:pStyle w:val="Geenafstand"/>
        <w:rPr>
          <w:b/>
        </w:rPr>
      </w:pPr>
    </w:p>
    <w:p w14:paraId="5AE662F4" w14:textId="77777777" w:rsidR="00FA7F5C" w:rsidRDefault="00FA7F5C" w:rsidP="00FA7F5C">
      <w:pPr>
        <w:pStyle w:val="Geenafstand"/>
        <w:rPr>
          <w:b/>
        </w:rPr>
      </w:pPr>
    </w:p>
    <w:p w14:paraId="536F084D" w14:textId="4A64C0B1" w:rsidR="00FA7F5C" w:rsidRDefault="00FA7F5C" w:rsidP="00FA7F5C">
      <w:pPr>
        <w:pStyle w:val="Geenafstand"/>
        <w:rPr>
          <w:b/>
        </w:rPr>
      </w:pPr>
      <w:r>
        <w:rPr>
          <w:noProof/>
        </w:rPr>
        <mc:AlternateContent>
          <mc:Choice Requires="wps">
            <w:drawing>
              <wp:anchor distT="45720" distB="45720" distL="114300" distR="114300" simplePos="0" relativeHeight="251677696" behindDoc="0" locked="0" layoutInCell="1" allowOverlap="1" wp14:anchorId="45A8B701" wp14:editId="40C46BB4">
                <wp:simplePos x="0" y="0"/>
                <wp:positionH relativeFrom="margin">
                  <wp:align>right</wp:align>
                </wp:positionH>
                <wp:positionV relativeFrom="paragraph">
                  <wp:posOffset>359410</wp:posOffset>
                </wp:positionV>
                <wp:extent cx="3009900" cy="1325245"/>
                <wp:effectExtent l="0" t="0" r="19050" b="27305"/>
                <wp:wrapSquare wrapText="bothSides"/>
                <wp:docPr id="22" name="Tekstvak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325245"/>
                        </a:xfrm>
                        <a:prstGeom prst="rect">
                          <a:avLst/>
                        </a:prstGeom>
                        <a:solidFill>
                          <a:srgbClr val="FFFFFF"/>
                        </a:solidFill>
                        <a:ln w="9525">
                          <a:solidFill>
                            <a:srgbClr val="000000"/>
                          </a:solidFill>
                          <a:miter lim="800000"/>
                          <a:headEnd/>
                          <a:tailEnd/>
                        </a:ln>
                      </wps:spPr>
                      <wps:txbx>
                        <w:txbxContent>
                          <w:p w14:paraId="38CCBCD8" w14:textId="77777777" w:rsidR="00FA7F5C" w:rsidRPr="00FA7F5C" w:rsidRDefault="00FA7F5C" w:rsidP="00FA7F5C">
                            <w:r>
                              <w:t xml:space="preserve">Zoals je kan zien op de linkse foto is de SD-kaart verdeeld in heel veel onnodige partities. </w:t>
                            </w:r>
                            <w:r w:rsidRPr="00FA7F5C">
                              <w:t xml:space="preserve">Dat komt omdat er al een oudere versie van de image opstond. Vooraleer ik de nieuwe image erop kon </w:t>
                            </w:r>
                            <w:proofErr w:type="spellStart"/>
                            <w:r w:rsidRPr="00FA7F5C">
                              <w:t>flashen</w:t>
                            </w:r>
                            <w:proofErr w:type="spellEnd"/>
                            <w:r w:rsidRPr="00FA7F5C">
                              <w:t xml:space="preserve"> heb ik hier 1 groot geheugen van gemaakt.</w:t>
                            </w:r>
                          </w:p>
                          <w:p w14:paraId="21756D88"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8B701" id="Tekstvak 22" o:spid="_x0000_s1027" type="#_x0000_t202" style="position:absolute;margin-left:185.8pt;margin-top:28.3pt;width:237pt;height:104.3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">
                <v:textbox>
                  <w:txbxContent>
                    <w:p w14:paraId="38CCBCD8" w14:textId="77777777" w:rsidR="00FA7F5C" w:rsidRPr="00FA7F5C" w:rsidRDefault="00FA7F5C" w:rsidP="00FA7F5C">
                      <w:r>
                        <w:t xml:space="preserve">Zoals je kan zien op de linkse foto is de SD-kaart verdeeld in heel veel onnodige partities. </w:t>
                      </w:r>
                      <w:r w:rsidRPr="00FA7F5C">
                        <w:t xml:space="preserve">Dat komt omdat er al een oudere versie van de image opstond. Vooraleer ik de nieuwe image erop kon </w:t>
                      </w:r>
                      <w:proofErr w:type="spellStart"/>
                      <w:r w:rsidRPr="00FA7F5C">
                        <w:t>flashen</w:t>
                      </w:r>
                      <w:proofErr w:type="spellEnd"/>
                      <w:r w:rsidRPr="00FA7F5C">
                        <w:t xml:space="preserve"> heb ik hier 1 groot geheugen van gemaakt.</w:t>
                      </w:r>
                    </w:p>
                    <w:p w14:paraId="21756D88" w14:textId="77777777" w:rsidR="00FA7F5C" w:rsidRPr="00FA7F5C" w:rsidRDefault="00FA7F5C" w:rsidP="00FA7F5C"/>
                  </w:txbxContent>
                </v:textbox>
                <w10:wrap type="square" anchorx="margin"/>
              </v:shape>
            </w:pict>
          </mc:Fallback>
        </mc:AlternateContent>
      </w:r>
      <w:r>
        <w:rPr>
          <w:b/>
        </w:rPr>
        <w:t>Veel onnodige partities</w:t>
      </w:r>
    </w:p>
    <w:p w14:paraId="659E4DC2" w14:textId="3C655122" w:rsidR="00FA7F5C" w:rsidRDefault="00FA7F5C" w:rsidP="00FA7F5C">
      <w:pPr>
        <w:tabs>
          <w:tab w:val="left" w:pos="5392"/>
        </w:tabs>
      </w:pPr>
      <w:r>
        <w:rPr>
          <w:noProof/>
        </w:rPr>
        <w:drawing>
          <wp:anchor distT="0" distB="0" distL="114300" distR="114300" simplePos="0" relativeHeight="251667456" behindDoc="0" locked="0" layoutInCell="1" allowOverlap="1" wp14:anchorId="748188FC" wp14:editId="4F4F9DCB">
            <wp:simplePos x="0" y="0"/>
            <wp:positionH relativeFrom="margin">
              <wp:align>left</wp:align>
            </wp:positionH>
            <wp:positionV relativeFrom="paragraph">
              <wp:posOffset>170180</wp:posOffset>
            </wp:positionV>
            <wp:extent cx="2827655" cy="2540635"/>
            <wp:effectExtent l="0" t="0" r="0" b="0"/>
            <wp:wrapThrough wrapText="bothSides">
              <wp:wrapPolygon edited="0">
                <wp:start x="0" y="0"/>
                <wp:lineTo x="0" y="21379"/>
                <wp:lineTo x="21391" y="21379"/>
                <wp:lineTo x="21391"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655" cy="2540635"/>
                    </a:xfrm>
                    <a:prstGeom prst="rect">
                      <a:avLst/>
                    </a:prstGeom>
                    <a:noFill/>
                  </pic:spPr>
                </pic:pic>
              </a:graphicData>
            </a:graphic>
            <wp14:sizeRelH relativeFrom="margin">
              <wp14:pctWidth>0</wp14:pctWidth>
            </wp14:sizeRelH>
            <wp14:sizeRelV relativeFrom="margin">
              <wp14:pctHeight>0</wp14:pctHeight>
            </wp14:sizeRelV>
          </wp:anchor>
        </w:drawing>
      </w:r>
    </w:p>
    <w:p w14:paraId="0519F8E0" w14:textId="77777777" w:rsidR="00FA7F5C" w:rsidRDefault="00FA7F5C" w:rsidP="00FA7F5C">
      <w:pPr>
        <w:rPr>
          <w:lang w:val="fr-BE"/>
        </w:rPr>
      </w:pPr>
    </w:p>
    <w:p w14:paraId="506D6458" w14:textId="77777777" w:rsidR="00FA7F5C" w:rsidRDefault="00FA7F5C" w:rsidP="00FA7F5C">
      <w:pPr>
        <w:rPr>
          <w:lang w:val="fr-BE"/>
        </w:rPr>
      </w:pPr>
    </w:p>
    <w:p w14:paraId="0FAF5BF0" w14:textId="77777777" w:rsidR="00FA7F5C" w:rsidRDefault="00FA7F5C" w:rsidP="00FA7F5C">
      <w:pPr>
        <w:rPr>
          <w:lang w:val="fr-BE"/>
        </w:rPr>
      </w:pPr>
    </w:p>
    <w:p w14:paraId="5566C31A" w14:textId="77777777" w:rsidR="00FA7F5C" w:rsidRDefault="00FA7F5C" w:rsidP="00FA7F5C">
      <w:pPr>
        <w:pStyle w:val="Geenafstand"/>
        <w:rPr>
          <w:b/>
        </w:rPr>
      </w:pPr>
    </w:p>
    <w:p w14:paraId="6257B022" w14:textId="77777777" w:rsidR="00FA7F5C" w:rsidRDefault="00FA7F5C" w:rsidP="00FA7F5C">
      <w:pPr>
        <w:pStyle w:val="Geenafstand"/>
        <w:rPr>
          <w:b/>
        </w:rPr>
      </w:pPr>
      <w:r>
        <w:rPr>
          <w:b/>
        </w:rPr>
        <w:t>Veel onnodige partities</w:t>
      </w:r>
    </w:p>
    <w:p w14:paraId="590CF393" w14:textId="40F4195C" w:rsidR="00FA7F5C" w:rsidRDefault="00FA7F5C" w:rsidP="00FA7F5C">
      <w:pPr>
        <w:pStyle w:val="Geenafstand"/>
        <w:rPr>
          <w:b/>
        </w:rPr>
      </w:pPr>
      <w:r>
        <w:rPr>
          <w:noProof/>
        </w:rPr>
        <mc:AlternateContent>
          <mc:Choice Requires="wps">
            <w:drawing>
              <wp:anchor distT="45720" distB="45720" distL="114300" distR="114300" simplePos="0" relativeHeight="251678720" behindDoc="0" locked="0" layoutInCell="1" allowOverlap="1" wp14:anchorId="287133C5" wp14:editId="03B7E5B6">
                <wp:simplePos x="0" y="0"/>
                <wp:positionH relativeFrom="margin">
                  <wp:posOffset>3040380</wp:posOffset>
                </wp:positionH>
                <wp:positionV relativeFrom="paragraph">
                  <wp:posOffset>268605</wp:posOffset>
                </wp:positionV>
                <wp:extent cx="2814955" cy="636905"/>
                <wp:effectExtent l="0" t="0" r="23495" b="10795"/>
                <wp:wrapSquare wrapText="bothSides"/>
                <wp:docPr id="19" name="Tekstvak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955" cy="636905"/>
                        </a:xfrm>
                        <a:prstGeom prst="rect">
                          <a:avLst/>
                        </a:prstGeom>
                        <a:solidFill>
                          <a:srgbClr val="FFFFFF"/>
                        </a:solidFill>
                        <a:ln w="9525">
                          <a:solidFill>
                            <a:srgbClr val="000000"/>
                          </a:solidFill>
                          <a:miter lim="800000"/>
                          <a:headEnd/>
                          <a:tailEnd/>
                        </a:ln>
                      </wps:spPr>
                      <wps:txbx>
                        <w:txbxContent>
                          <w:p w14:paraId="2C1B0324" w14:textId="77777777" w:rsidR="00FA7F5C" w:rsidRPr="00FA7F5C" w:rsidRDefault="00FA7F5C" w:rsidP="00FA7F5C">
                            <w:pPr>
                              <w:tabs>
                                <w:tab w:val="left" w:pos="2378"/>
                              </w:tabs>
                            </w:pPr>
                            <w:r w:rsidRPr="00FA7F5C">
                              <w:t>Nu kunt u zien dat alle onnodige partities weg zijn en we enkel 1 groot geheugen hebben van 29GB.</w:t>
                            </w:r>
                          </w:p>
                          <w:p w14:paraId="23544B81"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133C5" id="Tekstvak 19" o:spid="_x0000_s1028" type="#_x0000_t202" style="position:absolute;margin-left:239.4pt;margin-top:21.15pt;width:221.65pt;height:50.1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">
                <v:textbox>
                  <w:txbxContent>
                    <w:p w14:paraId="2C1B0324" w14:textId="77777777" w:rsidR="00FA7F5C" w:rsidRPr="00FA7F5C" w:rsidRDefault="00FA7F5C" w:rsidP="00FA7F5C">
                      <w:pPr>
                        <w:tabs>
                          <w:tab w:val="left" w:pos="2378"/>
                        </w:tabs>
                      </w:pPr>
                      <w:r w:rsidRPr="00FA7F5C">
                        <w:t>Nu kunt u zien dat alle onnodige partities weg zijn en we enkel 1 groot geheugen hebben van 29GB.</w:t>
                      </w:r>
                    </w:p>
                    <w:p w14:paraId="23544B81" w14:textId="77777777" w:rsidR="00FA7F5C" w:rsidRPr="00FA7F5C" w:rsidRDefault="00FA7F5C" w:rsidP="00FA7F5C"/>
                  </w:txbxContent>
                </v:textbox>
                <w10:wrap type="square" anchorx="margin"/>
              </v:shape>
            </w:pict>
          </mc:Fallback>
        </mc:AlternateContent>
      </w:r>
      <w:r>
        <w:rPr>
          <w:noProof/>
        </w:rPr>
        <w:drawing>
          <wp:anchor distT="0" distB="0" distL="114300" distR="114300" simplePos="0" relativeHeight="251668480" behindDoc="0" locked="0" layoutInCell="1" allowOverlap="1" wp14:anchorId="19DBC8BD" wp14:editId="3819DA4A">
            <wp:simplePos x="0" y="0"/>
            <wp:positionH relativeFrom="margin">
              <wp:align>left</wp:align>
            </wp:positionH>
            <wp:positionV relativeFrom="paragraph">
              <wp:posOffset>116205</wp:posOffset>
            </wp:positionV>
            <wp:extent cx="2887345" cy="1924050"/>
            <wp:effectExtent l="0" t="0" r="8255" b="0"/>
            <wp:wrapThrough wrapText="bothSides">
              <wp:wrapPolygon edited="0">
                <wp:start x="0" y="0"/>
                <wp:lineTo x="0" y="21386"/>
                <wp:lineTo x="21519" y="21386"/>
                <wp:lineTo x="21519"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b="18463"/>
                    <a:stretch>
                      <a:fillRect/>
                    </a:stretch>
                  </pic:blipFill>
                  <pic:spPr bwMode="auto">
                    <a:xfrm>
                      <a:off x="0" y="0"/>
                      <a:ext cx="2887345" cy="1924050"/>
                    </a:xfrm>
                    <a:prstGeom prst="rect">
                      <a:avLst/>
                    </a:prstGeom>
                    <a:noFill/>
                  </pic:spPr>
                </pic:pic>
              </a:graphicData>
            </a:graphic>
            <wp14:sizeRelH relativeFrom="margin">
              <wp14:pctWidth>0</wp14:pctWidth>
            </wp14:sizeRelH>
            <wp14:sizeRelV relativeFrom="margin">
              <wp14:pctHeight>0</wp14:pctHeight>
            </wp14:sizeRelV>
          </wp:anchor>
        </w:drawing>
      </w:r>
    </w:p>
    <w:p w14:paraId="60E92578" w14:textId="77777777" w:rsidR="00FA7F5C" w:rsidRDefault="00FA7F5C" w:rsidP="00FA7F5C">
      <w:pPr>
        <w:rPr>
          <w:lang w:val="fr-BE"/>
        </w:rPr>
      </w:pPr>
    </w:p>
    <w:p w14:paraId="6B4F48FA" w14:textId="77777777" w:rsidR="00FA7F5C" w:rsidRDefault="00FA7F5C" w:rsidP="00FA7F5C">
      <w:pPr>
        <w:rPr>
          <w:lang w:val="fr-BE"/>
        </w:rPr>
      </w:pPr>
    </w:p>
    <w:p w14:paraId="5BAF9D99" w14:textId="77777777" w:rsidR="00FA7F5C" w:rsidRDefault="00FA7F5C" w:rsidP="00FA7F5C">
      <w:pPr>
        <w:rPr>
          <w:lang w:val="fr-BE"/>
        </w:rPr>
      </w:pPr>
    </w:p>
    <w:p w14:paraId="7B3DDD4E" w14:textId="77777777" w:rsidR="00FA7F5C" w:rsidRDefault="00FA7F5C" w:rsidP="00FA7F5C">
      <w:pPr>
        <w:rPr>
          <w:lang w:val="fr-BE"/>
        </w:rPr>
      </w:pPr>
    </w:p>
    <w:p w14:paraId="0F5FFAAA" w14:textId="77777777" w:rsidR="00FA7F5C" w:rsidRDefault="00FA7F5C" w:rsidP="00FA7F5C">
      <w:pPr>
        <w:pStyle w:val="Geenafstand"/>
        <w:rPr>
          <w:lang w:val="fr-BE"/>
        </w:rPr>
      </w:pPr>
    </w:p>
    <w:p w14:paraId="70201303" w14:textId="50F12171" w:rsidR="00FA7F5C" w:rsidRDefault="00FA7F5C" w:rsidP="00FA7F5C">
      <w:pPr>
        <w:pStyle w:val="Geenafstand"/>
        <w:rPr>
          <w:b/>
        </w:rPr>
      </w:pPr>
      <w:r>
        <w:rPr>
          <w:noProof/>
        </w:rPr>
        <mc:AlternateContent>
          <mc:Choice Requires="wps">
            <w:drawing>
              <wp:anchor distT="45720" distB="45720" distL="114300" distR="114300" simplePos="0" relativeHeight="251679744" behindDoc="0" locked="0" layoutInCell="1" allowOverlap="1" wp14:anchorId="1FB0A8AB" wp14:editId="276B0D7C">
                <wp:simplePos x="0" y="0"/>
                <wp:positionH relativeFrom="margin">
                  <wp:posOffset>2611120</wp:posOffset>
                </wp:positionH>
                <wp:positionV relativeFrom="paragraph">
                  <wp:posOffset>202565</wp:posOffset>
                </wp:positionV>
                <wp:extent cx="3338195" cy="1304290"/>
                <wp:effectExtent l="0" t="0" r="14605" b="10160"/>
                <wp:wrapSquare wrapText="bothSides"/>
                <wp:docPr id="16" name="Tekstvak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195" cy="1304290"/>
                        </a:xfrm>
                        <a:prstGeom prst="rect">
                          <a:avLst/>
                        </a:prstGeom>
                        <a:solidFill>
                          <a:srgbClr val="FFFFFF"/>
                        </a:solidFill>
                        <a:ln w="9525">
                          <a:solidFill>
                            <a:srgbClr val="000000"/>
                          </a:solidFill>
                          <a:miter lim="800000"/>
                          <a:headEnd/>
                          <a:tailEnd/>
                        </a:ln>
                      </wps:spPr>
                      <wps:txbx>
                        <w:txbxContent>
                          <w:p w14:paraId="27940296" w14:textId="77777777" w:rsidR="00FA7F5C" w:rsidRPr="00FA7F5C" w:rsidRDefault="00FA7F5C" w:rsidP="00FA7F5C">
                            <w:pPr>
                              <w:tabs>
                                <w:tab w:val="left" w:pos="1323"/>
                              </w:tabs>
                            </w:pPr>
                            <w:r w:rsidRPr="00FA7F5C">
                              <w:t xml:space="preserve">Voor de image te </w:t>
                            </w:r>
                            <w:proofErr w:type="spellStart"/>
                            <w:r w:rsidRPr="00FA7F5C">
                              <w:t>flashen</w:t>
                            </w:r>
                            <w:proofErr w:type="spellEnd"/>
                            <w:r w:rsidRPr="00FA7F5C">
                              <w:t xml:space="preserve"> op de SD-kaart had ik de software “ETCHER” die aangeraden was door NVIDEA afgehaald.</w:t>
                            </w:r>
                          </w:p>
                          <w:p w14:paraId="7433F527" w14:textId="77777777" w:rsidR="00FA7F5C" w:rsidRPr="00FA7F5C" w:rsidRDefault="00FA7F5C" w:rsidP="00FA7F5C">
                            <w:pPr>
                              <w:tabs>
                                <w:tab w:val="left" w:pos="1323"/>
                              </w:tabs>
                            </w:pPr>
                            <w:r w:rsidRPr="00FA7F5C">
                              <w:t>Nadat de image klaar was met downloaden moest ik die kiezen met de “select image” optie en een aantal minuten wachten tot de flash gereed was.</w:t>
                            </w:r>
                          </w:p>
                          <w:p w14:paraId="0850D002"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0A8AB" id="Tekstvak 16" o:spid="_x0000_s1029" type="#_x0000_t202" style="position:absolute;margin-left:205.6pt;margin-top:15.95pt;width:262.85pt;height:102.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">
                <v:textbox>
                  <w:txbxContent>
                    <w:p w14:paraId="27940296" w14:textId="77777777" w:rsidR="00FA7F5C" w:rsidRPr="00FA7F5C" w:rsidRDefault="00FA7F5C" w:rsidP="00FA7F5C">
                      <w:pPr>
                        <w:tabs>
                          <w:tab w:val="left" w:pos="1323"/>
                        </w:tabs>
                      </w:pPr>
                      <w:r w:rsidRPr="00FA7F5C">
                        <w:t xml:space="preserve">Voor de image te </w:t>
                      </w:r>
                      <w:proofErr w:type="spellStart"/>
                      <w:r w:rsidRPr="00FA7F5C">
                        <w:t>flashen</w:t>
                      </w:r>
                      <w:proofErr w:type="spellEnd"/>
                      <w:r w:rsidRPr="00FA7F5C">
                        <w:t xml:space="preserve"> op de SD-kaart had ik de software “ETCHER” die aangeraden was door NVIDEA afgehaald.</w:t>
                      </w:r>
                    </w:p>
                    <w:p w14:paraId="7433F527" w14:textId="77777777" w:rsidR="00FA7F5C" w:rsidRPr="00FA7F5C" w:rsidRDefault="00FA7F5C" w:rsidP="00FA7F5C">
                      <w:pPr>
                        <w:tabs>
                          <w:tab w:val="left" w:pos="1323"/>
                        </w:tabs>
                      </w:pPr>
                      <w:r w:rsidRPr="00FA7F5C">
                        <w:t>Nadat de image klaar was met downloaden moest ik die kiezen met de “select image” optie en een aantal minuten wachten tot de flash gereed was.</w:t>
                      </w:r>
                    </w:p>
                    <w:p w14:paraId="0850D002" w14:textId="77777777" w:rsidR="00FA7F5C" w:rsidRPr="00FA7F5C" w:rsidRDefault="00FA7F5C" w:rsidP="00FA7F5C"/>
                  </w:txbxContent>
                </v:textbox>
                <w10:wrap type="square" anchorx="margin"/>
              </v:shape>
            </w:pict>
          </mc:Fallback>
        </mc:AlternateContent>
      </w:r>
      <w:r>
        <w:rPr>
          <w:b/>
        </w:rPr>
        <w:t xml:space="preserve">Image op de SD-kaar </w:t>
      </w:r>
      <w:proofErr w:type="spellStart"/>
      <w:r>
        <w:rPr>
          <w:b/>
        </w:rPr>
        <w:t>flashen</w:t>
      </w:r>
      <w:proofErr w:type="spellEnd"/>
    </w:p>
    <w:p w14:paraId="19865054" w14:textId="7061B435" w:rsidR="00FA7F5C" w:rsidRPr="00FA7F5C" w:rsidRDefault="00FA7F5C" w:rsidP="00FA7F5C">
      <w:pPr>
        <w:tabs>
          <w:tab w:val="left" w:pos="1323"/>
        </w:tabs>
      </w:pPr>
      <w:r>
        <w:rPr>
          <w:noProof/>
        </w:rPr>
        <w:drawing>
          <wp:anchor distT="0" distB="0" distL="114300" distR="114300" simplePos="0" relativeHeight="251670528" behindDoc="0" locked="0" layoutInCell="1" allowOverlap="1" wp14:anchorId="57436FD4" wp14:editId="3D43E2D4">
            <wp:simplePos x="0" y="0"/>
            <wp:positionH relativeFrom="margin">
              <wp:align>left</wp:align>
            </wp:positionH>
            <wp:positionV relativeFrom="paragraph">
              <wp:posOffset>1437005</wp:posOffset>
            </wp:positionV>
            <wp:extent cx="4427855" cy="1257935"/>
            <wp:effectExtent l="0" t="0" r="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855" cy="12579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125EB56" wp14:editId="4954D779">
            <wp:simplePos x="0" y="0"/>
            <wp:positionH relativeFrom="margin">
              <wp:align>left</wp:align>
            </wp:positionH>
            <wp:positionV relativeFrom="paragraph">
              <wp:posOffset>22860</wp:posOffset>
            </wp:positionV>
            <wp:extent cx="2348230" cy="1273810"/>
            <wp:effectExtent l="0" t="0" r="0" b="2540"/>
            <wp:wrapThrough wrapText="bothSides">
              <wp:wrapPolygon edited="0">
                <wp:start x="0" y="0"/>
                <wp:lineTo x="0" y="21320"/>
                <wp:lineTo x="21378" y="21320"/>
                <wp:lineTo x="21378"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8230" cy="1273810"/>
                    </a:xfrm>
                    <a:prstGeom prst="rect">
                      <a:avLst/>
                    </a:prstGeom>
                    <a:noFill/>
                  </pic:spPr>
                </pic:pic>
              </a:graphicData>
            </a:graphic>
            <wp14:sizeRelH relativeFrom="margin">
              <wp14:pctWidth>0</wp14:pctWidth>
            </wp14:sizeRelH>
            <wp14:sizeRelV relativeFrom="margin">
              <wp14:pctHeight>0</wp14:pctHeight>
            </wp14:sizeRelV>
          </wp:anchor>
        </w:drawing>
      </w:r>
      <w:r w:rsidRPr="00FA7F5C">
        <w:tab/>
      </w:r>
    </w:p>
    <w:p w14:paraId="50C47244" w14:textId="45141258" w:rsidR="00FA7F5C" w:rsidRDefault="00FA7F5C" w:rsidP="00FA7F5C">
      <w:pPr>
        <w:rPr>
          <w:lang w:val="fr-BE"/>
        </w:rPr>
      </w:pPr>
      <w:r>
        <w:rPr>
          <w:noProof/>
        </w:rPr>
        <w:lastRenderedPageBreak/>
        <w:drawing>
          <wp:anchor distT="0" distB="0" distL="114300" distR="114300" simplePos="0" relativeHeight="251673600" behindDoc="0" locked="0" layoutInCell="1" allowOverlap="1" wp14:anchorId="36C21B7C" wp14:editId="508623B1">
            <wp:simplePos x="0" y="0"/>
            <wp:positionH relativeFrom="margin">
              <wp:align>left</wp:align>
            </wp:positionH>
            <wp:positionV relativeFrom="paragraph">
              <wp:posOffset>3719195</wp:posOffset>
            </wp:positionV>
            <wp:extent cx="2934335" cy="1756410"/>
            <wp:effectExtent l="0" t="0" r="0" b="0"/>
            <wp:wrapThrough wrapText="bothSides">
              <wp:wrapPolygon edited="0">
                <wp:start x="0" y="0"/>
                <wp:lineTo x="0" y="21319"/>
                <wp:lineTo x="21455" y="21319"/>
                <wp:lineTo x="21455" y="0"/>
                <wp:lineTo x="0" y="0"/>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4335" cy="17564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FA52456" wp14:editId="7CBB9739">
            <wp:simplePos x="0" y="0"/>
            <wp:positionH relativeFrom="margin">
              <wp:align>left</wp:align>
            </wp:positionH>
            <wp:positionV relativeFrom="paragraph">
              <wp:posOffset>0</wp:posOffset>
            </wp:positionV>
            <wp:extent cx="2914650" cy="1746250"/>
            <wp:effectExtent l="0" t="0" r="0" b="635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4650" cy="17462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D6FCB3D" wp14:editId="148520F3">
            <wp:simplePos x="0" y="0"/>
            <wp:positionH relativeFrom="margin">
              <wp:align>left</wp:align>
            </wp:positionH>
            <wp:positionV relativeFrom="paragraph">
              <wp:posOffset>1859280</wp:posOffset>
            </wp:positionV>
            <wp:extent cx="2927985" cy="1746250"/>
            <wp:effectExtent l="0" t="0" r="5715" b="635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7985" cy="1746250"/>
                    </a:xfrm>
                    <a:prstGeom prst="rect">
                      <a:avLst/>
                    </a:prstGeom>
                    <a:noFill/>
                  </pic:spPr>
                </pic:pic>
              </a:graphicData>
            </a:graphic>
            <wp14:sizeRelH relativeFrom="margin">
              <wp14:pctWidth>0</wp14:pctWidth>
            </wp14:sizeRelH>
            <wp14:sizeRelV relativeFrom="margin">
              <wp14:pctHeight>0</wp14:pctHeight>
            </wp14:sizeRelV>
          </wp:anchor>
        </w:drawing>
      </w:r>
    </w:p>
    <w:p w14:paraId="1B608D0C" w14:textId="77777777" w:rsidR="00FA7F5C" w:rsidRDefault="00FA7F5C" w:rsidP="00FA7F5C">
      <w:pPr>
        <w:rPr>
          <w:lang w:val="fr-BE"/>
        </w:rPr>
      </w:pPr>
    </w:p>
    <w:p w14:paraId="620FBFE0" w14:textId="77777777" w:rsidR="00FA7F5C" w:rsidRDefault="00FA7F5C" w:rsidP="00FA7F5C">
      <w:pPr>
        <w:rPr>
          <w:lang w:val="fr-BE"/>
        </w:rPr>
      </w:pPr>
    </w:p>
    <w:p w14:paraId="1140EF43" w14:textId="77777777" w:rsidR="00FA7F5C" w:rsidRDefault="00FA7F5C" w:rsidP="00FA7F5C">
      <w:pPr>
        <w:rPr>
          <w:lang w:val="fr-BE"/>
        </w:rPr>
      </w:pPr>
    </w:p>
    <w:p w14:paraId="03278CA0" w14:textId="77777777" w:rsidR="00FA7F5C" w:rsidRDefault="00FA7F5C" w:rsidP="00FA7F5C">
      <w:pPr>
        <w:rPr>
          <w:lang w:val="fr-BE"/>
        </w:rPr>
      </w:pPr>
    </w:p>
    <w:p w14:paraId="1F4A7AD8" w14:textId="77777777" w:rsidR="00FA7F5C" w:rsidRDefault="00FA7F5C" w:rsidP="00FA7F5C">
      <w:pPr>
        <w:rPr>
          <w:lang w:val="fr-BE"/>
        </w:rPr>
      </w:pPr>
    </w:p>
    <w:p w14:paraId="0757641A" w14:textId="77777777" w:rsidR="00FA7F5C" w:rsidRDefault="00FA7F5C" w:rsidP="00FA7F5C">
      <w:pPr>
        <w:rPr>
          <w:lang w:val="fr-BE"/>
        </w:rPr>
      </w:pPr>
    </w:p>
    <w:p w14:paraId="3EA7E355" w14:textId="77777777" w:rsidR="00FA7F5C" w:rsidRDefault="00FA7F5C" w:rsidP="00FA7F5C">
      <w:pPr>
        <w:rPr>
          <w:lang w:val="fr-BE"/>
        </w:rPr>
      </w:pPr>
    </w:p>
    <w:p w14:paraId="49C8FBF6" w14:textId="40068CAD" w:rsidR="00FA7F5C" w:rsidRDefault="00FA7F5C" w:rsidP="00FA7F5C">
      <w:pPr>
        <w:pStyle w:val="Geenafstand"/>
        <w:rPr>
          <w:b/>
        </w:rPr>
      </w:pPr>
      <w:r>
        <w:rPr>
          <w:noProof/>
        </w:rPr>
        <w:lastRenderedPageBreak/>
        <mc:AlternateContent>
          <mc:Choice Requires="wps">
            <w:drawing>
              <wp:anchor distT="45720" distB="45720" distL="114300" distR="114300" simplePos="0" relativeHeight="251680768" behindDoc="0" locked="0" layoutInCell="1" allowOverlap="1" wp14:anchorId="14D4AE64" wp14:editId="56B02EF7">
                <wp:simplePos x="0" y="0"/>
                <wp:positionH relativeFrom="column">
                  <wp:posOffset>2959100</wp:posOffset>
                </wp:positionH>
                <wp:positionV relativeFrom="paragraph">
                  <wp:posOffset>240665</wp:posOffset>
                </wp:positionV>
                <wp:extent cx="2905760" cy="1562735"/>
                <wp:effectExtent l="0" t="0" r="19685" b="13970"/>
                <wp:wrapSquare wrapText="bothSides"/>
                <wp:docPr id="217" name="Tekstvak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1858010"/>
                        </a:xfrm>
                        <a:prstGeom prst="rect">
                          <a:avLst/>
                        </a:prstGeom>
                        <a:solidFill>
                          <a:srgbClr val="FFFFFF"/>
                        </a:solidFill>
                        <a:ln w="9525">
                          <a:solidFill>
                            <a:srgbClr val="000000"/>
                          </a:solidFill>
                          <a:miter lim="800000"/>
                          <a:headEnd/>
                          <a:tailEnd/>
                        </a:ln>
                      </wps:spPr>
                      <wps:txbx>
                        <w:txbxContent>
                          <w:p w14:paraId="3E4F66DF" w14:textId="77777777" w:rsidR="00FA7F5C" w:rsidRDefault="00FA7F5C" w:rsidP="00FA7F5C">
                            <w:r>
                              <w:t xml:space="preserve">Nadat de flash klaar was heb ik de SD-kaart uit mijn laptop gehaald en in de SD-kaart poort van de </w:t>
                            </w:r>
                            <w:proofErr w:type="spellStart"/>
                            <w:r>
                              <w:t>Jetson</w:t>
                            </w:r>
                            <w:proofErr w:type="spellEnd"/>
                            <w:r>
                              <w:t xml:space="preserve"> Nano gestoken. Omdat dit de </w:t>
                            </w:r>
                            <w:proofErr w:type="spellStart"/>
                            <w:r>
                              <w:t>eerse</w:t>
                            </w:r>
                            <w:proofErr w:type="spellEnd"/>
                            <w:r>
                              <w:t xml:space="preserve"> keer was dat de image gerund werd moesten er een aantal configuratie stappen gebeuren op de </w:t>
                            </w:r>
                            <w:proofErr w:type="spellStart"/>
                            <w:r>
                              <w:t>Jetson</w:t>
                            </w:r>
                            <w:proofErr w:type="spellEnd"/>
                            <w:r>
                              <w:t xml:space="preserve"> Nano zodat het volledig klaar was voor gebruik.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D4AE64" id="Tekstvak 217" o:spid="_x0000_s1030" type="#_x0000_t202" style="position:absolute;margin-left:233pt;margin-top:18.95pt;width:228.8pt;height:123.05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">
                <v:textbox style="mso-fit-shape-to-text:t">
                  <w:txbxContent>
                    <w:p w14:paraId="3E4F66DF" w14:textId="77777777" w:rsidR="00FA7F5C" w:rsidRDefault="00FA7F5C" w:rsidP="00FA7F5C">
                      <w:r>
                        <w:t xml:space="preserve">Nadat de flash klaar was heb ik de SD-kaart uit mijn laptop gehaald en in de SD-kaart poort van de </w:t>
                      </w:r>
                      <w:proofErr w:type="spellStart"/>
                      <w:r>
                        <w:t>Jetson</w:t>
                      </w:r>
                      <w:proofErr w:type="spellEnd"/>
                      <w:r>
                        <w:t xml:space="preserve"> Nano gestoken. Omdat dit de </w:t>
                      </w:r>
                      <w:proofErr w:type="spellStart"/>
                      <w:r>
                        <w:t>eerse</w:t>
                      </w:r>
                      <w:proofErr w:type="spellEnd"/>
                      <w:r>
                        <w:t xml:space="preserve"> keer was dat de image gerund werd moesten er een aantal configuratie stappen gebeuren op de </w:t>
                      </w:r>
                      <w:proofErr w:type="spellStart"/>
                      <w:r>
                        <w:t>Jetson</w:t>
                      </w:r>
                      <w:proofErr w:type="spellEnd"/>
                      <w:r>
                        <w:t xml:space="preserve"> Nano zodat het volledig klaar was voor gebruik.</w:t>
                      </w:r>
                    </w:p>
                  </w:txbxContent>
                </v:textbox>
                <w10:wrap type="square"/>
              </v:shape>
            </w:pict>
          </mc:Fallback>
        </mc:AlternateContent>
      </w:r>
      <w:r>
        <w:rPr>
          <w:noProof/>
        </w:rPr>
        <w:drawing>
          <wp:anchor distT="0" distB="0" distL="114300" distR="114300" simplePos="0" relativeHeight="251674624" behindDoc="0" locked="0" layoutInCell="1" allowOverlap="1" wp14:anchorId="3E32F3E4" wp14:editId="25984B92">
            <wp:simplePos x="0" y="0"/>
            <wp:positionH relativeFrom="margin">
              <wp:align>left</wp:align>
            </wp:positionH>
            <wp:positionV relativeFrom="paragraph">
              <wp:posOffset>215265</wp:posOffset>
            </wp:positionV>
            <wp:extent cx="2855595" cy="2113280"/>
            <wp:effectExtent l="0" t="0" r="1905" b="127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595" cy="2113280"/>
                    </a:xfrm>
                    <a:prstGeom prst="rect">
                      <a:avLst/>
                    </a:prstGeom>
                    <a:noFill/>
                  </pic:spPr>
                </pic:pic>
              </a:graphicData>
            </a:graphic>
            <wp14:sizeRelH relativeFrom="margin">
              <wp14:pctWidth>0</wp14:pctWidth>
            </wp14:sizeRelH>
            <wp14:sizeRelV relativeFrom="margin">
              <wp14:pctHeight>0</wp14:pctHeight>
            </wp14:sizeRelV>
          </wp:anchor>
        </w:drawing>
      </w:r>
      <w:r>
        <w:rPr>
          <w:b/>
        </w:rPr>
        <w:t xml:space="preserve">Configuratie in de </w:t>
      </w:r>
      <w:proofErr w:type="spellStart"/>
      <w:r>
        <w:rPr>
          <w:b/>
        </w:rPr>
        <w:t>Jetson</w:t>
      </w:r>
      <w:proofErr w:type="spellEnd"/>
      <w:r>
        <w:rPr>
          <w:b/>
        </w:rPr>
        <w:t xml:space="preserve"> Nano</w:t>
      </w:r>
      <w:r>
        <w:rPr>
          <w:b/>
          <w:noProof/>
        </w:rPr>
        <w:t xml:space="preserve"> </w:t>
      </w:r>
    </w:p>
    <w:p w14:paraId="3E76DC2B" w14:textId="348CACB5" w:rsidR="00FA7F5C" w:rsidRDefault="00FA7F5C" w:rsidP="00FA7F5C">
      <w:pPr>
        <w:pStyle w:val="Geenafstand"/>
        <w:rPr>
          <w:b/>
        </w:rPr>
      </w:pPr>
      <w:r>
        <w:rPr>
          <w:noProof/>
        </w:rPr>
        <w:drawing>
          <wp:anchor distT="0" distB="0" distL="114300" distR="114300" simplePos="0" relativeHeight="251663360" behindDoc="0" locked="0" layoutInCell="1" allowOverlap="1" wp14:anchorId="43C34932" wp14:editId="39CACFA5">
            <wp:simplePos x="0" y="0"/>
            <wp:positionH relativeFrom="margin">
              <wp:align>right</wp:align>
            </wp:positionH>
            <wp:positionV relativeFrom="paragraph">
              <wp:posOffset>1941195</wp:posOffset>
            </wp:positionV>
            <wp:extent cx="2834640" cy="1818005"/>
            <wp:effectExtent l="0" t="0" r="381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l="3285" t="10835" r="5779" b="10793"/>
                    <a:stretch>
                      <a:fillRect/>
                    </a:stretch>
                  </pic:blipFill>
                  <pic:spPr bwMode="auto">
                    <a:xfrm>
                      <a:off x="0" y="0"/>
                      <a:ext cx="2834640" cy="181800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5DBD510" wp14:editId="391032EE">
            <wp:simplePos x="0" y="0"/>
            <wp:positionH relativeFrom="margin">
              <wp:align>left</wp:align>
            </wp:positionH>
            <wp:positionV relativeFrom="paragraph">
              <wp:posOffset>1962150</wp:posOffset>
            </wp:positionV>
            <wp:extent cx="2845435" cy="1797050"/>
            <wp:effectExtent l="0" t="0" r="0"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l="31114" t="36887" r="27219" b="25543"/>
                    <a:stretch>
                      <a:fillRect/>
                    </a:stretch>
                  </pic:blipFill>
                  <pic:spPr bwMode="auto">
                    <a:xfrm>
                      <a:off x="0" y="0"/>
                      <a:ext cx="2845435" cy="17970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D898EBE" wp14:editId="1ADBD181">
            <wp:simplePos x="0" y="0"/>
            <wp:positionH relativeFrom="margin">
              <wp:align>left</wp:align>
            </wp:positionH>
            <wp:positionV relativeFrom="paragraph">
              <wp:posOffset>3965575</wp:posOffset>
            </wp:positionV>
            <wp:extent cx="2866390" cy="1807845"/>
            <wp:effectExtent l="0" t="0" r="0" b="190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l="3249" t="7706" b="7541"/>
                    <a:stretch>
                      <a:fillRect/>
                    </a:stretch>
                  </pic:blipFill>
                  <pic:spPr bwMode="auto">
                    <a:xfrm>
                      <a:off x="0" y="0"/>
                      <a:ext cx="2866390" cy="180784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135F740" wp14:editId="3E15681B">
            <wp:simplePos x="0" y="0"/>
            <wp:positionH relativeFrom="margin">
              <wp:align>right</wp:align>
            </wp:positionH>
            <wp:positionV relativeFrom="paragraph">
              <wp:posOffset>0</wp:posOffset>
            </wp:positionV>
            <wp:extent cx="2845435" cy="1746250"/>
            <wp:effectExtent l="0" t="0" r="0" b="6350"/>
            <wp:wrapThrough wrapText="bothSides">
              <wp:wrapPolygon edited="0">
                <wp:start x="0" y="0"/>
                <wp:lineTo x="0" y="21443"/>
                <wp:lineTo x="21402" y="21443"/>
                <wp:lineTo x="21402"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5435" cy="17462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7E5B1F1F" wp14:editId="45A0266B">
            <wp:simplePos x="0" y="0"/>
            <wp:positionH relativeFrom="margin">
              <wp:posOffset>10160</wp:posOffset>
            </wp:positionH>
            <wp:positionV relativeFrom="paragraph">
              <wp:posOffset>0</wp:posOffset>
            </wp:positionV>
            <wp:extent cx="2814955" cy="1741805"/>
            <wp:effectExtent l="0" t="0" r="4445"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l="30086" t="38960" r="27702" b="26208"/>
                    <a:stretch>
                      <a:fillRect/>
                    </a:stretch>
                  </pic:blipFill>
                  <pic:spPr bwMode="auto">
                    <a:xfrm>
                      <a:off x="0" y="0"/>
                      <a:ext cx="2814955" cy="1741805"/>
                    </a:xfrm>
                    <a:prstGeom prst="rect">
                      <a:avLst/>
                    </a:prstGeom>
                    <a:noFill/>
                  </pic:spPr>
                </pic:pic>
              </a:graphicData>
            </a:graphic>
            <wp14:sizeRelH relativeFrom="margin">
              <wp14:pctWidth>0</wp14:pctWidth>
            </wp14:sizeRelH>
            <wp14:sizeRelV relativeFrom="margin">
              <wp14:pctHeight>0</wp14:pctHeight>
            </wp14:sizeRelV>
          </wp:anchor>
        </w:drawing>
      </w:r>
    </w:p>
    <w:p w14:paraId="70E92241" w14:textId="77777777" w:rsidR="00FA7F5C" w:rsidRDefault="00FA7F5C" w:rsidP="00FA7F5C">
      <w:pPr>
        <w:tabs>
          <w:tab w:val="left" w:pos="1311"/>
        </w:tabs>
      </w:pPr>
    </w:p>
    <w:p w14:paraId="3AD40024" w14:textId="77777777" w:rsidR="00FA7F5C" w:rsidRDefault="00FA7F5C" w:rsidP="00FA7F5C">
      <w:pPr>
        <w:tabs>
          <w:tab w:val="left" w:pos="1311"/>
        </w:tabs>
      </w:pPr>
    </w:p>
    <w:p w14:paraId="72162789" w14:textId="55CE3F01" w:rsidR="00FA7F5C" w:rsidRDefault="00FA7F5C" w:rsidP="00FA7F5C">
      <w:pPr>
        <w:tabs>
          <w:tab w:val="left" w:pos="1311"/>
        </w:tabs>
      </w:pPr>
      <w:r>
        <w:rPr>
          <w:noProof/>
        </w:rPr>
        <w:lastRenderedPageBreak/>
        <mc:AlternateContent>
          <mc:Choice Requires="wps">
            <w:drawing>
              <wp:anchor distT="45720" distB="45720" distL="114300" distR="114300" simplePos="0" relativeHeight="251682816" behindDoc="0" locked="0" layoutInCell="1" allowOverlap="1" wp14:anchorId="08C5F668" wp14:editId="05B397AB">
                <wp:simplePos x="0" y="0"/>
                <wp:positionH relativeFrom="column">
                  <wp:posOffset>4079875</wp:posOffset>
                </wp:positionH>
                <wp:positionV relativeFrom="paragraph">
                  <wp:posOffset>199390</wp:posOffset>
                </wp:positionV>
                <wp:extent cx="2905760" cy="979805"/>
                <wp:effectExtent l="0" t="0" r="19685" b="13335"/>
                <wp:wrapSquare wrapText="bothSides"/>
                <wp:docPr id="20" name="Tekstvak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1122045"/>
                        </a:xfrm>
                        <a:prstGeom prst="rect">
                          <a:avLst/>
                        </a:prstGeom>
                        <a:solidFill>
                          <a:srgbClr val="FFFFFF"/>
                        </a:solidFill>
                        <a:ln w="9525">
                          <a:solidFill>
                            <a:srgbClr val="000000"/>
                          </a:solidFill>
                          <a:miter lim="800000"/>
                          <a:headEnd/>
                          <a:tailEnd/>
                        </a:ln>
                      </wps:spPr>
                      <wps:txbx>
                        <w:txbxContent>
                          <w:p w14:paraId="7F3A7589" w14:textId="77777777" w:rsidR="00FA7F5C" w:rsidRDefault="00FA7F5C" w:rsidP="00FA7F5C">
                            <w:r>
                              <w:t xml:space="preserve">Nadat de configuratie compleet was heb ik de </w:t>
                            </w:r>
                            <w:proofErr w:type="spellStart"/>
                            <w:r>
                              <w:t>Jetson</w:t>
                            </w:r>
                            <w:proofErr w:type="spellEnd"/>
                            <w:r>
                              <w:t xml:space="preserve"> Nano nog 1 keer moeten rebooten en mezelf moeten inloggen en het was gereed voor gebruik.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C5F668" id="Tekstvak 20" o:spid="_x0000_s1031" type="#_x0000_t202" style="position:absolute;margin-left:321.25pt;margin-top:15.7pt;width:228.8pt;height:77.15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">
                <v:textbox style="mso-fit-shape-to-text:t">
                  <w:txbxContent>
                    <w:p w14:paraId="7F3A7589" w14:textId="77777777" w:rsidR="00FA7F5C" w:rsidRDefault="00FA7F5C" w:rsidP="00FA7F5C">
                      <w:r>
                        <w:t xml:space="preserve">Nadat de configuratie compleet was heb ik de </w:t>
                      </w:r>
                      <w:proofErr w:type="spellStart"/>
                      <w:r>
                        <w:t>Jetson</w:t>
                      </w:r>
                      <w:proofErr w:type="spellEnd"/>
                      <w:r>
                        <w:t xml:space="preserve"> Nano nog 1 keer moeten rebooten en mezelf moeten inloggen en het was gereed voor gebruik.</w:t>
                      </w:r>
                    </w:p>
                  </w:txbxContent>
                </v:textbox>
                <w10:wrap type="square"/>
              </v:shape>
            </w:pict>
          </mc:Fallback>
        </mc:AlternateContent>
      </w:r>
      <w:r>
        <w:rPr>
          <w:noProof/>
        </w:rPr>
        <w:drawing>
          <wp:anchor distT="0" distB="0" distL="114300" distR="114300" simplePos="0" relativeHeight="251681792" behindDoc="0" locked="0" layoutInCell="1" allowOverlap="1" wp14:anchorId="2D8A96ED" wp14:editId="47F841E5">
            <wp:simplePos x="0" y="0"/>
            <wp:positionH relativeFrom="margin">
              <wp:align>left</wp:align>
            </wp:positionH>
            <wp:positionV relativeFrom="paragraph">
              <wp:posOffset>203200</wp:posOffset>
            </wp:positionV>
            <wp:extent cx="3973195" cy="1961515"/>
            <wp:effectExtent l="0" t="0" r="8255" b="63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3195" cy="1961515"/>
                    </a:xfrm>
                    <a:prstGeom prst="rect">
                      <a:avLst/>
                    </a:prstGeom>
                    <a:noFill/>
                  </pic:spPr>
                </pic:pic>
              </a:graphicData>
            </a:graphic>
            <wp14:sizeRelH relativeFrom="margin">
              <wp14:pctWidth>0</wp14:pctWidth>
            </wp14:sizeRelH>
            <wp14:sizeRelV relativeFrom="margin">
              <wp14:pctHeight>0</wp14:pctHeight>
            </wp14:sizeRelV>
          </wp:anchor>
        </w:drawing>
      </w:r>
      <w:r>
        <w:rPr>
          <w:b/>
        </w:rPr>
        <w:t xml:space="preserve">Reboot en </w:t>
      </w:r>
      <w:proofErr w:type="spellStart"/>
      <w:r>
        <w:rPr>
          <w:b/>
        </w:rPr>
        <w:t>done</w:t>
      </w:r>
      <w:proofErr w:type="spellEnd"/>
    </w:p>
    <w:p w14:paraId="10A3AA6C" w14:textId="77777777" w:rsidR="00FA7F5C" w:rsidRPr="00377519" w:rsidRDefault="00FA7F5C" w:rsidP="00FC35AC">
      <w:pPr>
        <w:rPr>
          <w:b/>
          <w:bCs/>
          <w:sz w:val="30"/>
          <w:szCs w:val="30"/>
        </w:rPr>
      </w:pPr>
    </w:p>
    <w:sectPr w:rsidR="00FA7F5C" w:rsidRPr="00377519" w:rsidSect="00343C01">
      <w:headerReference w:type="default" r:id="rId29"/>
      <w:footerReference w:type="default" r:id="rId30"/>
      <w:headerReference w:type="first" r:id="rId31"/>
      <w:footerReference w:type="first" r:id="rId3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1BAD7" w14:textId="77777777" w:rsidR="00364F63" w:rsidRDefault="00364F63" w:rsidP="00B03C1B">
      <w:pPr>
        <w:spacing w:line="240" w:lineRule="auto"/>
      </w:pPr>
      <w:r>
        <w:separator/>
      </w:r>
    </w:p>
  </w:endnote>
  <w:endnote w:type="continuationSeparator" w:id="0">
    <w:p w14:paraId="0CE46C9B" w14:textId="77777777" w:rsidR="00364F63" w:rsidRDefault="00364F63"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w:t>
        </w:r>
        <w:proofErr w:type="spellStart"/>
        <w:r w:rsidR="00C61237" w:rsidRPr="0004026A">
          <w:t>Autonomous</w:t>
        </w:r>
        <w:proofErr w:type="spellEnd"/>
        <w:r w:rsidR="00C61237" w:rsidRPr="0004026A">
          <w:t xml:space="preserve">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6814BB" w14:textId="77777777" w:rsidR="00364F63" w:rsidRDefault="00364F63" w:rsidP="00B03C1B">
      <w:pPr>
        <w:spacing w:line="240" w:lineRule="auto"/>
      </w:pPr>
      <w:r>
        <w:separator/>
      </w:r>
    </w:p>
  </w:footnote>
  <w:footnote w:type="continuationSeparator" w:id="0">
    <w:p w14:paraId="38488CB7" w14:textId="77777777" w:rsidR="00364F63" w:rsidRDefault="00364F63"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4F63"/>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3EC1"/>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8FA87"/>
    <w:rsid w:val="00F90BF2"/>
    <w:rsid w:val="00F92B4A"/>
    <w:rsid w:val="00F94225"/>
    <w:rsid w:val="00FA04B5"/>
    <w:rsid w:val="00FA1268"/>
    <w:rsid w:val="00FA2681"/>
    <w:rsid w:val="00FA2C24"/>
    <w:rsid w:val="00FA63D4"/>
    <w:rsid w:val="00FA7F5C"/>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199002D"/>
    <w:rsid w:val="059B42F8"/>
    <w:rsid w:val="06D7D1F6"/>
    <w:rsid w:val="0806641D"/>
    <w:rsid w:val="0BBF1670"/>
    <w:rsid w:val="0E917B3E"/>
    <w:rsid w:val="0FAAC3F2"/>
    <w:rsid w:val="121181BB"/>
    <w:rsid w:val="14255722"/>
    <w:rsid w:val="14737B7D"/>
    <w:rsid w:val="15908AD5"/>
    <w:rsid w:val="162A7A49"/>
    <w:rsid w:val="177239D2"/>
    <w:rsid w:val="1867A363"/>
    <w:rsid w:val="18E80C00"/>
    <w:rsid w:val="193471C8"/>
    <w:rsid w:val="1AB7C0B4"/>
    <w:rsid w:val="1E632876"/>
    <w:rsid w:val="1F8E0047"/>
    <w:rsid w:val="232AD873"/>
    <w:rsid w:val="2330C86D"/>
    <w:rsid w:val="254F8C6D"/>
    <w:rsid w:val="28CCA9E6"/>
    <w:rsid w:val="2B7CB221"/>
    <w:rsid w:val="2E19FB7F"/>
    <w:rsid w:val="3291C891"/>
    <w:rsid w:val="32C745A0"/>
    <w:rsid w:val="3B1B6E6A"/>
    <w:rsid w:val="3B4A2DE4"/>
    <w:rsid w:val="3ECA1A9E"/>
    <w:rsid w:val="43B706E8"/>
    <w:rsid w:val="479D0F57"/>
    <w:rsid w:val="48AB9807"/>
    <w:rsid w:val="496E409A"/>
    <w:rsid w:val="4BFA5552"/>
    <w:rsid w:val="538D76D9"/>
    <w:rsid w:val="5863D621"/>
    <w:rsid w:val="5A606C46"/>
    <w:rsid w:val="5AB47359"/>
    <w:rsid w:val="5ACF661F"/>
    <w:rsid w:val="5B6A67C6"/>
    <w:rsid w:val="5D4B74F2"/>
    <w:rsid w:val="5E0CCBE6"/>
    <w:rsid w:val="60B76F16"/>
    <w:rsid w:val="61B76E46"/>
    <w:rsid w:val="624356E2"/>
    <w:rsid w:val="643B9846"/>
    <w:rsid w:val="648A08DB"/>
    <w:rsid w:val="66427B98"/>
    <w:rsid w:val="675D0353"/>
    <w:rsid w:val="6BF298D1"/>
    <w:rsid w:val="6C75774C"/>
    <w:rsid w:val="6DC316DE"/>
    <w:rsid w:val="6E28B3B4"/>
    <w:rsid w:val="6F259C4B"/>
    <w:rsid w:val="700F97B4"/>
    <w:rsid w:val="707FFE16"/>
    <w:rsid w:val="716FBF72"/>
    <w:rsid w:val="74EB121A"/>
    <w:rsid w:val="75936B6B"/>
    <w:rsid w:val="77B8449A"/>
    <w:rsid w:val="77DE04D7"/>
    <w:rsid w:val="78B74205"/>
    <w:rsid w:val="7CCA6593"/>
    <w:rsid w:val="7D1F7A03"/>
    <w:rsid w:val="7D57F02D"/>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40938835">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46520217">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1" Type="http://schemas.openxmlformats.org/officeDocument/2006/relationships/image" Target="media/image19.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697B38"/>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FCD535-61D4-46F1-80D8-25445AD93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1</TotalTime>
  <Pages>11</Pages>
  <Words>864</Words>
  <Characters>4758</Characters>
  <Application>Microsoft Office Word</Application>
  <DocSecurity>0</DocSecurity>
  <Lines>39</Lines>
  <Paragraphs>11</Paragraphs>
  <ScaleCrop>false</ScaleCrop>
  <Company>PHL</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2</cp:revision>
  <cp:lastPrinted>2019-06-07T09:56:00Z</cp:lastPrinted>
  <dcterms:created xsi:type="dcterms:W3CDTF">2020-03-25T09:37:00Z</dcterms:created>
  <dcterms:modified xsi:type="dcterms:W3CDTF">2020-03-25T09:37:00Z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