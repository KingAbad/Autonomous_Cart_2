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345087478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  <w:sz w:val="32"/>
          <w:szCs w:val="32"/>
        </w:rPr>
      </w:sdtEndPr>
      <w:sdtContent>
        <w:p w14:paraId="1EF7B9A2" w14:textId="77777777" w:rsidR="00343C01" w:rsidRPr="00377519" w:rsidRDefault="00343C01"/>
        <w:p w14:paraId="20993194" w14:textId="77777777" w:rsidR="00D62DBF" w:rsidRPr="00377519" w:rsidRDefault="00D62DBF">
          <w:pPr>
            <w:spacing w:after="160" w:line="259" w:lineRule="auto"/>
          </w:pPr>
        </w:p>
        <w:p w14:paraId="300FB74F" w14:textId="77777777" w:rsidR="00D62DBF" w:rsidRPr="00377519" w:rsidRDefault="00D62DBF">
          <w:pPr>
            <w:spacing w:after="160" w:line="259" w:lineRule="auto"/>
          </w:pPr>
        </w:p>
        <w:p w14:paraId="65F8228B" w14:textId="77777777" w:rsidR="00D62DBF" w:rsidRPr="00377519" w:rsidRDefault="00D62DBF">
          <w:pPr>
            <w:spacing w:after="160" w:line="259" w:lineRule="auto"/>
          </w:pPr>
        </w:p>
        <w:p w14:paraId="7B522E52" w14:textId="77777777" w:rsidR="00D62DBF" w:rsidRPr="00377519" w:rsidRDefault="00D62DBF">
          <w:pPr>
            <w:spacing w:after="160" w:line="259" w:lineRule="auto"/>
          </w:pPr>
        </w:p>
        <w:p w14:paraId="1AC7FB59" w14:textId="77777777" w:rsidR="00D62DBF" w:rsidRPr="00377519" w:rsidRDefault="00D62DBF">
          <w:pPr>
            <w:spacing w:after="160" w:line="259" w:lineRule="auto"/>
          </w:pPr>
        </w:p>
        <w:p w14:paraId="44524BF4" w14:textId="77777777" w:rsidR="00D62DBF" w:rsidRPr="00377519" w:rsidRDefault="00D04E17">
          <w:pPr>
            <w:spacing w:after="160" w:line="259" w:lineRule="auto"/>
          </w:pPr>
        </w:p>
      </w:sdtContent>
    </w:sdt>
    <w:p w14:paraId="2438A8E2" w14:textId="77777777" w:rsidR="005F2133" w:rsidRPr="00377519" w:rsidRDefault="005F2133" w:rsidP="005F2133">
      <w:pPr>
        <w:spacing w:after="160" w:line="259" w:lineRule="auto"/>
        <w:jc w:val="both"/>
        <w:rPr>
          <w:rFonts w:ascii="Arial" w:hAnsi="Arial" w:cs="Arial"/>
          <w:b/>
          <w:sz w:val="64"/>
          <w:szCs w:val="64"/>
        </w:rPr>
      </w:pPr>
      <w:r w:rsidRPr="00377519">
        <w:rPr>
          <w:rFonts w:ascii="Arial" w:hAnsi="Arial" w:cs="Arial"/>
          <w:b/>
          <w:sz w:val="64"/>
          <w:szCs w:val="64"/>
        </w:rPr>
        <w:t>PXL-</w:t>
      </w:r>
      <w:sdt>
        <w:sdtPr>
          <w:rPr>
            <w:rFonts w:ascii="Arial" w:hAnsi="Arial" w:cs="Arial"/>
            <w:b/>
            <w:color w:val="auto"/>
            <w:sz w:val="64"/>
            <w:szCs w:val="64"/>
          </w:rPr>
          <w:id w:val="-808237253"/>
          <w:placeholder>
            <w:docPart w:val="2A406BE75FBB4B56B14220756D6CD0A8"/>
          </w:placeholder>
        </w:sdtPr>
        <w:sdtEndPr/>
        <w:sdtContent>
          <w:r w:rsidR="00223B5A" w:rsidRPr="00377519">
            <w:rPr>
              <w:rFonts w:ascii="Arial" w:hAnsi="Arial" w:cs="Arial"/>
              <w:b/>
              <w:color w:val="auto"/>
              <w:sz w:val="64"/>
              <w:szCs w:val="64"/>
            </w:rPr>
            <w:t>Tech</w:t>
          </w:r>
        </w:sdtContent>
      </w:sdt>
    </w:p>
    <w:p w14:paraId="10141783" w14:textId="791EF472" w:rsidR="00377519" w:rsidRPr="00377519" w:rsidRDefault="005F2133" w:rsidP="005F2133">
      <w:pPr>
        <w:spacing w:after="160" w:line="259" w:lineRule="auto"/>
        <w:rPr>
          <w:rFonts w:ascii="Arial" w:hAnsi="Arial" w:cs="Arial"/>
          <w:color w:val="auto"/>
          <w:sz w:val="52"/>
          <w:szCs w:val="52"/>
        </w:rPr>
      </w:pPr>
      <w:r w:rsidRPr="00377519">
        <w:rPr>
          <w:rFonts w:ascii="Arial" w:hAnsi="Arial" w:cs="Arial"/>
          <w:sz w:val="52"/>
          <w:szCs w:val="52"/>
        </w:rPr>
        <w:t xml:space="preserve">Bachelor in de </w:t>
      </w:r>
      <w:sdt>
        <w:sdtPr>
          <w:rPr>
            <w:rFonts w:ascii="Arial" w:hAnsi="Arial" w:cs="Arial"/>
            <w:sz w:val="52"/>
            <w:szCs w:val="52"/>
          </w:rPr>
          <w:id w:val="1683785957"/>
          <w:placeholder>
            <w:docPart w:val="B501E6181EA34A3FBD63A9B42311F78F"/>
          </w:placeholder>
        </w:sdtPr>
        <w:sdtEndPr>
          <w:rPr>
            <w:color w:val="auto"/>
          </w:rPr>
        </w:sdtEndPr>
        <w:sdtContent>
          <w:r w:rsidR="00223B5A" w:rsidRPr="00377519">
            <w:rPr>
              <w:rFonts w:ascii="Arial" w:hAnsi="Arial" w:cs="Arial"/>
              <w:sz w:val="52"/>
              <w:szCs w:val="52"/>
            </w:rPr>
            <w:t>Elektronica-ICT</w:t>
          </w:r>
        </w:sdtContent>
      </w:sdt>
    </w:p>
    <w:p w14:paraId="3FA04BA2" w14:textId="6045F6CE" w:rsidR="00147930" w:rsidRDefault="00147930" w:rsidP="005F2133">
      <w:pPr>
        <w:spacing w:after="160" w:line="259" w:lineRule="auto"/>
        <w:rPr>
          <w:rFonts w:ascii="Arial" w:hAnsi="Arial" w:cs="Arial"/>
          <w:b/>
          <w:bCs/>
          <w:sz w:val="64"/>
          <w:szCs w:val="64"/>
        </w:rPr>
      </w:pPr>
    </w:p>
    <w:p w14:paraId="771A3132" w14:textId="752C0E9F" w:rsidR="00147930" w:rsidRPr="003E4EC6" w:rsidRDefault="00174284" w:rsidP="005F2133">
      <w:pPr>
        <w:spacing w:after="160" w:line="259" w:lineRule="auto"/>
        <w:rPr>
          <w:rFonts w:ascii="Arial" w:hAnsi="Arial" w:cs="Arial"/>
          <w:b/>
          <w:bCs/>
          <w:sz w:val="64"/>
          <w:szCs w:val="64"/>
          <w:lang w:val="en-US"/>
        </w:rPr>
      </w:pPr>
      <w:r w:rsidRPr="003E4EC6">
        <w:rPr>
          <w:rFonts w:ascii="Arial" w:hAnsi="Arial" w:cs="Arial"/>
          <w:b/>
          <w:bCs/>
          <w:sz w:val="64"/>
          <w:szCs w:val="64"/>
          <w:lang w:val="en-US"/>
        </w:rPr>
        <w:t xml:space="preserve">Portfolio: </w:t>
      </w:r>
      <w:r w:rsidRPr="00174284">
        <w:rPr>
          <w:rFonts w:ascii="Arial" w:hAnsi="Arial" w:cs="Arial"/>
          <w:b/>
          <w:bCs/>
          <w:sz w:val="64"/>
          <w:szCs w:val="64"/>
          <w:lang w:val="en-US"/>
        </w:rPr>
        <w:t>Electr</w:t>
      </w:r>
      <w:r w:rsidR="00F16A60">
        <w:rPr>
          <w:rFonts w:ascii="Arial" w:hAnsi="Arial" w:cs="Arial"/>
          <w:b/>
          <w:bCs/>
          <w:sz w:val="64"/>
          <w:szCs w:val="64"/>
          <w:lang w:val="en-US"/>
        </w:rPr>
        <w:t>oni</w:t>
      </w:r>
      <w:r w:rsidRPr="00174284">
        <w:rPr>
          <w:rFonts w:ascii="Arial" w:hAnsi="Arial" w:cs="Arial"/>
          <w:b/>
          <w:bCs/>
          <w:sz w:val="64"/>
          <w:szCs w:val="64"/>
          <w:lang w:val="en-US"/>
        </w:rPr>
        <w:t>cally guided vehicle</w:t>
      </w:r>
    </w:p>
    <w:p w14:paraId="5DEA8693" w14:textId="77777777" w:rsidR="00147930" w:rsidRPr="003E4EC6" w:rsidRDefault="00147930" w:rsidP="005F2133">
      <w:pPr>
        <w:spacing w:after="160" w:line="259" w:lineRule="auto"/>
        <w:rPr>
          <w:rFonts w:ascii="Arial" w:hAnsi="Arial" w:cs="Arial"/>
          <w:b/>
          <w:bCs/>
          <w:sz w:val="30"/>
          <w:szCs w:val="30"/>
          <w:lang w:val="en-US"/>
        </w:rPr>
      </w:pPr>
    </w:p>
    <w:p w14:paraId="3EA06E2B" w14:textId="15DC64CA" w:rsidR="005F2133" w:rsidRPr="008B21B4" w:rsidRDefault="005F2133" w:rsidP="005F2133">
      <w:pPr>
        <w:spacing w:after="160" w:line="259" w:lineRule="auto"/>
        <w:rPr>
          <w:rFonts w:ascii="Arial" w:hAnsi="Arial" w:cs="Arial"/>
          <w:b/>
          <w:bCs/>
          <w:sz w:val="30"/>
          <w:szCs w:val="30"/>
          <w:lang w:val="en-US"/>
        </w:rPr>
      </w:pPr>
      <w:proofErr w:type="spellStart"/>
      <w:r w:rsidRPr="008B21B4">
        <w:rPr>
          <w:rFonts w:ascii="Arial" w:hAnsi="Arial" w:cs="Arial"/>
          <w:b/>
          <w:bCs/>
          <w:sz w:val="30"/>
          <w:szCs w:val="30"/>
          <w:lang w:val="en-US"/>
        </w:rPr>
        <w:t>Vak</w:t>
      </w:r>
      <w:proofErr w:type="spellEnd"/>
      <w:r w:rsidRPr="008B21B4">
        <w:rPr>
          <w:rFonts w:ascii="Arial" w:hAnsi="Arial" w:cs="Arial"/>
          <w:b/>
          <w:bCs/>
          <w:sz w:val="30"/>
          <w:szCs w:val="30"/>
          <w:lang w:val="en-US"/>
        </w:rPr>
        <w:t xml:space="preserve">: </w:t>
      </w:r>
      <w:sdt>
        <w:sdtPr>
          <w:rPr>
            <w:rFonts w:ascii="Arial" w:hAnsi="Arial" w:cs="Arial"/>
            <w:b/>
            <w:bCs/>
            <w:sz w:val="30"/>
            <w:szCs w:val="30"/>
          </w:rPr>
          <w:id w:val="-1122770375"/>
          <w:placeholder>
            <w:docPart w:val="D2CF27EDBD3F4E1A8D0558EC0166493D"/>
          </w:placeholder>
        </w:sdtPr>
        <w:sdtEndPr/>
        <w:sdtContent>
          <w:r w:rsidR="00350FC6" w:rsidRPr="008B21B4">
            <w:rPr>
              <w:rFonts w:ascii="Arial" w:hAnsi="Arial" w:cs="Arial"/>
              <w:sz w:val="30"/>
              <w:szCs w:val="30"/>
              <w:lang w:val="en-US"/>
            </w:rPr>
            <w:t xml:space="preserve">Project </w:t>
          </w:r>
          <w:proofErr w:type="spellStart"/>
          <w:r w:rsidR="00147930" w:rsidRPr="008B21B4">
            <w:rPr>
              <w:rFonts w:ascii="Arial" w:hAnsi="Arial" w:cs="Arial"/>
              <w:sz w:val="30"/>
              <w:szCs w:val="30"/>
              <w:lang w:val="en-US"/>
            </w:rPr>
            <w:t>o</w:t>
          </w:r>
          <w:r w:rsidR="00FC35AC" w:rsidRPr="008B21B4">
            <w:rPr>
              <w:rFonts w:ascii="Arial" w:hAnsi="Arial" w:cs="Arial"/>
              <w:sz w:val="30"/>
              <w:szCs w:val="30"/>
              <w:lang w:val="en-US"/>
            </w:rPr>
            <w:t>nderzoek</w:t>
          </w:r>
          <w:proofErr w:type="spellEnd"/>
        </w:sdtContent>
      </w:sdt>
    </w:p>
    <w:p w14:paraId="267A8B02" w14:textId="2F2AE828" w:rsidR="00377519" w:rsidRPr="008B21B4" w:rsidRDefault="00377519" w:rsidP="005F2133">
      <w:pPr>
        <w:spacing w:after="160" w:line="259" w:lineRule="auto"/>
        <w:rPr>
          <w:rFonts w:ascii="Arial" w:hAnsi="Arial" w:cs="Arial"/>
          <w:sz w:val="30"/>
          <w:szCs w:val="30"/>
          <w:lang w:val="en-US"/>
        </w:rPr>
      </w:pPr>
    </w:p>
    <w:p w14:paraId="7AC2FC51" w14:textId="26008BF7" w:rsidR="005F2133" w:rsidRPr="008B21B4" w:rsidRDefault="005F2133" w:rsidP="005F2133">
      <w:pPr>
        <w:spacing w:after="160" w:line="259" w:lineRule="auto"/>
        <w:rPr>
          <w:lang w:val="en-US"/>
        </w:rPr>
      </w:pPr>
    </w:p>
    <w:p w14:paraId="25569E8C" w14:textId="70DFD81C" w:rsidR="005F2133" w:rsidRPr="008B21B4" w:rsidRDefault="005F2133" w:rsidP="005F2133">
      <w:pPr>
        <w:spacing w:after="160" w:line="259" w:lineRule="auto"/>
        <w:rPr>
          <w:lang w:val="en-US"/>
        </w:rPr>
      </w:pPr>
    </w:p>
    <w:p w14:paraId="070D22BA" w14:textId="368E230A" w:rsidR="005F2133" w:rsidRPr="008B21B4" w:rsidRDefault="005F2133" w:rsidP="00377519">
      <w:pPr>
        <w:spacing w:after="160" w:line="259" w:lineRule="auto"/>
        <w:ind w:left="4956" w:firstLine="708"/>
        <w:rPr>
          <w:lang w:val="en-US"/>
        </w:rPr>
      </w:pPr>
    </w:p>
    <w:p w14:paraId="1DF9E016" w14:textId="45AA1AD1" w:rsidR="005F2133" w:rsidRPr="008B21B4" w:rsidRDefault="00377519" w:rsidP="005F2133">
      <w:pPr>
        <w:spacing w:after="160" w:line="259" w:lineRule="auto"/>
        <w:rPr>
          <w:lang w:val="en-US"/>
        </w:rPr>
      </w:pPr>
      <w:r w:rsidRPr="00377519">
        <w:rPr>
          <w:rFonts w:ascii="Arial" w:hAnsi="Arial" w:cs="Arial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E906FA" wp14:editId="3C152B67">
                <wp:simplePos x="0" y="0"/>
                <wp:positionH relativeFrom="page">
                  <wp:posOffset>4324350</wp:posOffset>
                </wp:positionH>
                <wp:positionV relativeFrom="paragraph">
                  <wp:posOffset>132715</wp:posOffset>
                </wp:positionV>
                <wp:extent cx="3038475" cy="2914650"/>
                <wp:effectExtent l="0" t="0" r="28575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291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3B2A274" w14:textId="2F2D0C00" w:rsidR="0008314B" w:rsidRDefault="0008314B" w:rsidP="00377519">
                            <w:pPr>
                              <w:spacing w:before="40" w:after="0"/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</w:p>
                          <w:p w14:paraId="6E321817" w14:textId="77777777" w:rsidR="0008314B" w:rsidRDefault="0008314B" w:rsidP="00377519">
                            <w:pPr>
                              <w:spacing w:before="40" w:after="0"/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</w:p>
                          <w:p w14:paraId="0F4E56C6" w14:textId="34DF18AB" w:rsidR="0008314B" w:rsidRPr="00C61237" w:rsidRDefault="0008314B" w:rsidP="00377519">
                            <w:pPr>
                              <w:spacing w:before="40" w:after="0"/>
                              <w:rPr>
                                <w:rFonts w:ascii="Arial" w:hAnsi="Arial" w:cs="Arial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C61237">
                              <w:rPr>
                                <w:rFonts w:ascii="Arial" w:hAnsi="Arial" w:cs="Arial"/>
                                <w:sz w:val="26"/>
                                <w:szCs w:val="26"/>
                                <w:lang w:val="en-US"/>
                              </w:rPr>
                              <w:t>Auteur:</w:t>
                            </w:r>
                            <w:r w:rsidRPr="00C61237">
                              <w:rPr>
                                <w:rFonts w:ascii="Arial" w:hAnsi="Arial" w:cs="Arial"/>
                                <w:sz w:val="26"/>
                                <w:szCs w:val="26"/>
                                <w:lang w:val="en-US"/>
                              </w:rPr>
                              <w:tab/>
                              <w:t>Kazim Bozca</w:t>
                            </w:r>
                          </w:p>
                          <w:p w14:paraId="69EA67BE" w14:textId="6DC234F4" w:rsidR="0008314B" w:rsidRPr="00C61237" w:rsidRDefault="0008314B" w:rsidP="00147930">
                            <w:pPr>
                              <w:spacing w:before="40" w:after="0"/>
                              <w:rPr>
                                <w:rFonts w:ascii="Arial" w:hAnsi="Arial" w:cs="Arial"/>
                                <w:sz w:val="26"/>
                                <w:szCs w:val="26"/>
                                <w:lang w:val="fr-BE"/>
                              </w:rPr>
                            </w:pPr>
                            <w:r w:rsidRPr="00C61237">
                              <w:rPr>
                                <w:rFonts w:ascii="Arial" w:hAnsi="Arial" w:cs="Arial"/>
                                <w:sz w:val="26"/>
                                <w:szCs w:val="26"/>
                                <w:lang w:val="en-US"/>
                              </w:rPr>
                              <w:tab/>
                            </w:r>
                            <w:r w:rsidRPr="00C61237">
                              <w:rPr>
                                <w:rFonts w:ascii="Arial" w:hAnsi="Arial" w:cs="Arial"/>
                                <w:sz w:val="26"/>
                                <w:szCs w:val="26"/>
                                <w:lang w:val="en-US"/>
                              </w:rPr>
                              <w:tab/>
                            </w:r>
                          </w:p>
                          <w:p w14:paraId="609AD1A4" w14:textId="77777777" w:rsidR="0008314B" w:rsidRPr="00377519" w:rsidRDefault="0008314B" w:rsidP="00377519">
                            <w:pPr>
                              <w:spacing w:before="40" w:after="0"/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2E6976D1" w14:textId="77777777" w:rsidR="0008314B" w:rsidRPr="00377519" w:rsidRDefault="0008314B" w:rsidP="00377519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1EFFFB88" w14:textId="77777777" w:rsidR="0008314B" w:rsidRPr="00377519" w:rsidRDefault="0008314B" w:rsidP="00377519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D614E72" w14:textId="77777777" w:rsidR="0008314B" w:rsidRPr="00377519" w:rsidRDefault="0008314B" w:rsidP="00377519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790B5489" w14:textId="77777777" w:rsidR="0008314B" w:rsidRPr="00377519" w:rsidRDefault="0008314B" w:rsidP="00377519">
                            <w:pPr>
                              <w:rPr>
                                <w:lang w:val="en-US"/>
                              </w:rPr>
                            </w:pPr>
                            <w:r w:rsidRPr="00377519"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377519"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E906FA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340.5pt;margin-top:10.45pt;width:239.25pt;height:229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" fillcolor="white [3201]" strokecolor="white [3212]" strokeweight=".5pt">
                <v:textbox>
                  <w:txbxContent>
                    <w:p w14:paraId="53B2A274" w14:textId="2F2D0C00" w:rsidR="0008314B" w:rsidRDefault="0008314B" w:rsidP="00377519">
                      <w:pPr>
                        <w:spacing w:before="40" w:after="0"/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</w:p>
                    <w:p w14:paraId="6E321817" w14:textId="77777777" w:rsidR="0008314B" w:rsidRDefault="0008314B" w:rsidP="00377519">
                      <w:pPr>
                        <w:spacing w:before="40" w:after="0"/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</w:p>
                    <w:p w14:paraId="0F4E56C6" w14:textId="34DF18AB" w:rsidR="0008314B" w:rsidRPr="00C61237" w:rsidRDefault="0008314B" w:rsidP="00377519">
                      <w:pPr>
                        <w:spacing w:before="40" w:after="0"/>
                        <w:rPr>
                          <w:rFonts w:ascii="Arial" w:hAnsi="Arial" w:cs="Arial"/>
                          <w:sz w:val="26"/>
                          <w:szCs w:val="26"/>
                          <w:lang w:val="en-US"/>
                        </w:rPr>
                      </w:pPr>
                      <w:r w:rsidRPr="00C61237">
                        <w:rPr>
                          <w:rFonts w:ascii="Arial" w:hAnsi="Arial" w:cs="Arial"/>
                          <w:sz w:val="26"/>
                          <w:szCs w:val="26"/>
                          <w:lang w:val="en-US"/>
                        </w:rPr>
                        <w:t>Auteur:</w:t>
                      </w:r>
                      <w:r w:rsidRPr="00C61237">
                        <w:rPr>
                          <w:rFonts w:ascii="Arial" w:hAnsi="Arial" w:cs="Arial"/>
                          <w:sz w:val="26"/>
                          <w:szCs w:val="26"/>
                          <w:lang w:val="en-US"/>
                        </w:rPr>
                        <w:tab/>
                        <w:t>Kazim Bozca</w:t>
                      </w:r>
                    </w:p>
                    <w:p w14:paraId="69EA67BE" w14:textId="6DC234F4" w:rsidR="0008314B" w:rsidRPr="00C61237" w:rsidRDefault="0008314B" w:rsidP="00147930">
                      <w:pPr>
                        <w:spacing w:before="40" w:after="0"/>
                        <w:rPr>
                          <w:rFonts w:ascii="Arial" w:hAnsi="Arial" w:cs="Arial"/>
                          <w:sz w:val="26"/>
                          <w:szCs w:val="26"/>
                          <w:lang w:val="fr-BE"/>
                        </w:rPr>
                      </w:pPr>
                      <w:r w:rsidRPr="00C61237">
                        <w:rPr>
                          <w:rFonts w:ascii="Arial" w:hAnsi="Arial" w:cs="Arial"/>
                          <w:sz w:val="26"/>
                          <w:szCs w:val="26"/>
                          <w:lang w:val="en-US"/>
                        </w:rPr>
                        <w:tab/>
                      </w:r>
                      <w:r w:rsidRPr="00C61237">
                        <w:rPr>
                          <w:rFonts w:ascii="Arial" w:hAnsi="Arial" w:cs="Arial"/>
                          <w:sz w:val="26"/>
                          <w:szCs w:val="26"/>
                          <w:lang w:val="en-US"/>
                        </w:rPr>
                        <w:tab/>
                      </w:r>
                    </w:p>
                    <w:p w14:paraId="609AD1A4" w14:textId="77777777" w:rsidR="0008314B" w:rsidRPr="00377519" w:rsidRDefault="0008314B" w:rsidP="00377519">
                      <w:pPr>
                        <w:spacing w:before="40" w:after="0"/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</w:p>
                    <w:p w14:paraId="2E6976D1" w14:textId="77777777" w:rsidR="0008314B" w:rsidRPr="00377519" w:rsidRDefault="0008314B" w:rsidP="00377519">
                      <w:pPr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</w:p>
                    <w:p w14:paraId="1EFFFB88" w14:textId="77777777" w:rsidR="0008314B" w:rsidRPr="00377519" w:rsidRDefault="0008314B" w:rsidP="00377519">
                      <w:pPr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</w:p>
                    <w:p w14:paraId="5D614E72" w14:textId="77777777" w:rsidR="0008314B" w:rsidRPr="00377519" w:rsidRDefault="0008314B" w:rsidP="00377519">
                      <w:pPr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</w:p>
                    <w:p w14:paraId="790B5489" w14:textId="77777777" w:rsidR="0008314B" w:rsidRPr="00377519" w:rsidRDefault="0008314B" w:rsidP="00377519">
                      <w:pPr>
                        <w:rPr>
                          <w:lang w:val="en-US"/>
                        </w:rPr>
                      </w:pPr>
                      <w:r w:rsidRPr="00377519"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  <w:tab/>
                      </w:r>
                      <w:r w:rsidRPr="00377519"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6166D68" w14:textId="3E40592E" w:rsidR="005F2133" w:rsidRPr="008B21B4" w:rsidRDefault="005F2133" w:rsidP="005F2133">
      <w:pPr>
        <w:spacing w:after="160" w:line="259" w:lineRule="auto"/>
        <w:rPr>
          <w:lang w:val="en-US"/>
        </w:rPr>
      </w:pPr>
    </w:p>
    <w:p w14:paraId="756FF835" w14:textId="50D21B33" w:rsidR="005F2133" w:rsidRPr="008B21B4" w:rsidRDefault="005F2133" w:rsidP="005F2133">
      <w:pPr>
        <w:spacing w:after="160" w:line="259" w:lineRule="auto"/>
        <w:rPr>
          <w:lang w:val="en-US"/>
        </w:rPr>
      </w:pPr>
    </w:p>
    <w:p w14:paraId="639209C1" w14:textId="15D9A529" w:rsidR="005F2133" w:rsidRPr="008B21B4" w:rsidRDefault="005F2133" w:rsidP="005F2133">
      <w:pPr>
        <w:spacing w:after="160" w:line="259" w:lineRule="auto"/>
        <w:jc w:val="right"/>
        <w:rPr>
          <w:lang w:val="en-US"/>
        </w:rPr>
      </w:pPr>
      <w:r w:rsidRPr="008B21B4">
        <w:rPr>
          <w:lang w:val="en-US"/>
        </w:rPr>
        <w:t xml:space="preserve"> </w:t>
      </w:r>
    </w:p>
    <w:p w14:paraId="748D1EBB" w14:textId="4617FD8B" w:rsidR="005F2133" w:rsidRPr="00377519" w:rsidRDefault="00D04E17" w:rsidP="005F2133">
      <w:pPr>
        <w:spacing w:after="160" w:line="259" w:lineRule="auto"/>
        <w:jc w:val="right"/>
        <w:rPr>
          <w:rFonts w:ascii="Arial" w:hAnsi="Arial" w:cs="Arial"/>
          <w:color w:val="auto"/>
          <w:sz w:val="32"/>
          <w:szCs w:val="32"/>
        </w:rPr>
      </w:pPr>
      <w:sdt>
        <w:sdtPr>
          <w:rPr>
            <w:rFonts w:ascii="Arial" w:hAnsi="Arial" w:cs="Arial"/>
            <w:color w:val="auto"/>
            <w:sz w:val="32"/>
            <w:szCs w:val="32"/>
          </w:rPr>
          <w:id w:val="449904696"/>
          <w:placeholder>
            <w:docPart w:val="0B26EFB35EF646F5A52B73E06533E35E"/>
          </w:placeholder>
        </w:sdtPr>
        <w:sdtEndPr/>
        <w:sdtContent>
          <w:r w:rsidR="005C3B66" w:rsidRPr="00377519">
            <w:rPr>
              <w:rFonts w:ascii="Arial" w:hAnsi="Arial" w:cs="Arial"/>
              <w:color w:val="auto"/>
              <w:sz w:val="32"/>
              <w:szCs w:val="32"/>
            </w:rPr>
            <w:t>Kazim Bozca</w:t>
          </w:r>
        </w:sdtContent>
      </w:sdt>
      <w:r w:rsidR="00E718AD" w:rsidRPr="00377519">
        <w:rPr>
          <w:rFonts w:ascii="Arial" w:hAnsi="Arial" w:cs="Arial"/>
          <w:sz w:val="32"/>
          <w:szCs w:val="32"/>
        </w:rPr>
        <w:t xml:space="preserve"> </w:t>
      </w:r>
    </w:p>
    <w:p w14:paraId="64E0E22B" w14:textId="77777777" w:rsidR="005F2133" w:rsidRPr="00377519" w:rsidRDefault="005F2133" w:rsidP="005F2133">
      <w:pPr>
        <w:spacing w:after="160" w:line="259" w:lineRule="auto"/>
        <w:jc w:val="right"/>
        <w:rPr>
          <w:rFonts w:ascii="Arial" w:hAnsi="Arial" w:cs="Arial"/>
          <w:color w:val="auto"/>
          <w:sz w:val="32"/>
          <w:szCs w:val="32"/>
        </w:rPr>
      </w:pPr>
      <w:r w:rsidRPr="00377519">
        <w:rPr>
          <w:rFonts w:ascii="Arial" w:hAnsi="Arial" w:cs="Arial"/>
          <w:color w:val="auto"/>
          <w:sz w:val="32"/>
          <w:szCs w:val="32"/>
        </w:rPr>
        <w:br w:type="page"/>
      </w:r>
    </w:p>
    <w:sdt>
      <w:sdtPr>
        <w:rPr>
          <w:rFonts w:ascii="Calibri Light" w:eastAsiaTheme="minorEastAsia" w:hAnsi="Calibri Light" w:cstheme="minorBidi"/>
          <w:b w:val="0"/>
          <w:color w:val="000000" w:themeColor="text1"/>
          <w:sz w:val="22"/>
          <w:szCs w:val="22"/>
          <w:lang w:val="nl-NL"/>
        </w:rPr>
        <w:id w:val="169356712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E6B2DF4" w14:textId="0BEA317B" w:rsidR="00147930" w:rsidRDefault="00147930">
          <w:pPr>
            <w:pStyle w:val="Kopvaninhoudsopgave"/>
          </w:pPr>
          <w:r>
            <w:rPr>
              <w:lang w:val="nl-NL"/>
            </w:rPr>
            <w:t>Inhoud</w:t>
          </w:r>
        </w:p>
        <w:p w14:paraId="238AE499" w14:textId="490DA9EF" w:rsidR="00107ABA" w:rsidRDefault="00147930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11826" w:history="1">
            <w:r w:rsidR="00107ABA" w:rsidRPr="002A7DFC">
              <w:rPr>
                <w:rStyle w:val="Hyperlink"/>
              </w:rPr>
              <w:t>2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Scrum certificaat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_Toc40911826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2</w:t>
            </w:r>
            <w:r w:rsidR="00107ABA">
              <w:rPr>
                <w:webHidden/>
              </w:rPr>
              <w:fldChar w:fldCharType="end"/>
            </w:r>
          </w:hyperlink>
        </w:p>
        <w:p w14:paraId="227086F8" w14:textId="14A052DB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27" w:history="1">
            <w:r w:rsidR="00107ABA" w:rsidRPr="002A7DFC">
              <w:rPr>
                <w:rStyle w:val="Hyperlink"/>
              </w:rPr>
              <w:t>3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Updates Backlog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_Toc40911827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3</w:t>
            </w:r>
            <w:r w:rsidR="00107ABA">
              <w:rPr>
                <w:webHidden/>
              </w:rPr>
              <w:fldChar w:fldCharType="end"/>
            </w:r>
          </w:hyperlink>
        </w:p>
        <w:p w14:paraId="51F69336" w14:textId="68932BFE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28" w:history="1">
            <w:r w:rsidR="00107ABA" w:rsidRPr="002A7DFC">
              <w:rPr>
                <w:rStyle w:val="Hyperlink"/>
                <w:lang w:val="nl-NL"/>
              </w:rPr>
              <w:t>4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  <w:lang w:val="nl-NL"/>
              </w:rPr>
              <w:t>Documentatie bestand opgesteld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_Toc40911828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4</w:t>
            </w:r>
            <w:r w:rsidR="00107ABA">
              <w:rPr>
                <w:webHidden/>
              </w:rPr>
              <w:fldChar w:fldCharType="end"/>
            </w:r>
          </w:hyperlink>
        </w:p>
        <w:p w14:paraId="7B7A6484" w14:textId="619C1CB5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29" w:history="1">
            <w:r w:rsidR="00107ABA" w:rsidRPr="002A7DFC">
              <w:rPr>
                <w:rStyle w:val="Hyperlink"/>
              </w:rPr>
              <w:t>5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Communicatie met product owner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_Toc40911829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5</w:t>
            </w:r>
            <w:r w:rsidR="00107ABA">
              <w:rPr>
                <w:webHidden/>
              </w:rPr>
              <w:fldChar w:fldCharType="end"/>
            </w:r>
          </w:hyperlink>
        </w:p>
        <w:p w14:paraId="216F1D5B" w14:textId="384F96F4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30" w:history="1">
            <w:r w:rsidR="00107ABA" w:rsidRPr="002A7DFC">
              <w:rPr>
                <w:rStyle w:val="Hyperlink"/>
              </w:rPr>
              <w:t>6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Eerste design van het elektronica bord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_Toc40911830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6</w:t>
            </w:r>
            <w:r w:rsidR="00107ABA">
              <w:rPr>
                <w:webHidden/>
              </w:rPr>
              <w:fldChar w:fldCharType="end"/>
            </w:r>
          </w:hyperlink>
        </w:p>
        <w:p w14:paraId="3EC5FA36" w14:textId="77CAAB51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31" w:history="1">
            <w:r w:rsidR="00107ABA" w:rsidRPr="002A7DFC">
              <w:rPr>
                <w:rStyle w:val="Hyperlink"/>
              </w:rPr>
              <w:t>7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Hardware en componenten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_Toc40911831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7</w:t>
            </w:r>
            <w:r w:rsidR="00107ABA">
              <w:rPr>
                <w:webHidden/>
              </w:rPr>
              <w:fldChar w:fldCharType="end"/>
            </w:r>
          </w:hyperlink>
        </w:p>
        <w:p w14:paraId="4C1CAE67" w14:textId="11CF69DE" w:rsidR="00107ABA" w:rsidRDefault="00D04E17">
          <w:pPr>
            <w:pStyle w:val="Inhopg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color w:val="auto"/>
              <w:lang w:eastAsia="nl-BE"/>
            </w:rPr>
          </w:pPr>
          <w:hyperlink w:anchor="_Toc40911832" w:history="1">
            <w:r w:rsidR="00107ABA" w:rsidRPr="002A7DFC">
              <w:rPr>
                <w:rStyle w:val="Hyperlink"/>
                <w:noProof/>
              </w:rPr>
              <w:t>7.1</w:t>
            </w:r>
            <w:r w:rsidR="00107ABA">
              <w:rPr>
                <w:rFonts w:asciiTheme="minorHAnsi" w:hAnsiTheme="minorHAnsi"/>
                <w:noProof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  <w:noProof/>
              </w:rPr>
              <w:t>Componentenlijst voor de relais PCB</w:t>
            </w:r>
            <w:r w:rsidR="00107ABA">
              <w:rPr>
                <w:noProof/>
                <w:webHidden/>
              </w:rPr>
              <w:tab/>
            </w:r>
            <w:r w:rsidR="00107ABA">
              <w:rPr>
                <w:noProof/>
                <w:webHidden/>
              </w:rPr>
              <w:fldChar w:fldCharType="begin"/>
            </w:r>
            <w:r w:rsidR="00107ABA">
              <w:rPr>
                <w:noProof/>
                <w:webHidden/>
              </w:rPr>
              <w:instrText xml:space="preserve"> PAGEREF _Toc40911832 \h </w:instrText>
            </w:r>
            <w:r w:rsidR="00107ABA">
              <w:rPr>
                <w:noProof/>
                <w:webHidden/>
              </w:rPr>
            </w:r>
            <w:r w:rsidR="00107ABA">
              <w:rPr>
                <w:noProof/>
                <w:webHidden/>
              </w:rPr>
              <w:fldChar w:fldCharType="separate"/>
            </w:r>
            <w:r w:rsidR="00107ABA">
              <w:rPr>
                <w:noProof/>
                <w:webHidden/>
              </w:rPr>
              <w:t>8</w:t>
            </w:r>
            <w:r w:rsidR="00107ABA">
              <w:rPr>
                <w:noProof/>
                <w:webHidden/>
              </w:rPr>
              <w:fldChar w:fldCharType="end"/>
            </w:r>
          </w:hyperlink>
        </w:p>
        <w:p w14:paraId="035B7585" w14:textId="60AD7074" w:rsidR="00107ABA" w:rsidRDefault="00D04E17">
          <w:pPr>
            <w:pStyle w:val="Inhopg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color w:val="auto"/>
              <w:lang w:eastAsia="nl-BE"/>
            </w:rPr>
          </w:pPr>
          <w:hyperlink w:anchor="_Toc40911833" w:history="1">
            <w:r w:rsidR="00107ABA" w:rsidRPr="002A7DFC">
              <w:rPr>
                <w:rStyle w:val="Hyperlink"/>
                <w:noProof/>
              </w:rPr>
              <w:t>7.1</w:t>
            </w:r>
            <w:r w:rsidR="00107ABA">
              <w:rPr>
                <w:rFonts w:asciiTheme="minorHAnsi" w:hAnsiTheme="minorHAnsi"/>
                <w:noProof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  <w:noProof/>
              </w:rPr>
              <w:t>Componentenlijst voor de controller PCB</w:t>
            </w:r>
            <w:r w:rsidR="00107ABA">
              <w:rPr>
                <w:noProof/>
                <w:webHidden/>
              </w:rPr>
              <w:tab/>
            </w:r>
            <w:r w:rsidR="00107ABA">
              <w:rPr>
                <w:noProof/>
                <w:webHidden/>
              </w:rPr>
              <w:fldChar w:fldCharType="begin"/>
            </w:r>
            <w:r w:rsidR="00107ABA">
              <w:rPr>
                <w:noProof/>
                <w:webHidden/>
              </w:rPr>
              <w:instrText xml:space="preserve"> PAGEREF _Toc40911833 \h </w:instrText>
            </w:r>
            <w:r w:rsidR="00107ABA">
              <w:rPr>
                <w:noProof/>
                <w:webHidden/>
              </w:rPr>
            </w:r>
            <w:r w:rsidR="00107ABA">
              <w:rPr>
                <w:noProof/>
                <w:webHidden/>
              </w:rPr>
              <w:fldChar w:fldCharType="separate"/>
            </w:r>
            <w:r w:rsidR="00107ABA">
              <w:rPr>
                <w:noProof/>
                <w:webHidden/>
              </w:rPr>
              <w:t>8</w:t>
            </w:r>
            <w:r w:rsidR="00107ABA">
              <w:rPr>
                <w:noProof/>
                <w:webHidden/>
              </w:rPr>
              <w:fldChar w:fldCharType="end"/>
            </w:r>
          </w:hyperlink>
        </w:p>
        <w:p w14:paraId="66B82975" w14:textId="22FC677E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34" w:history="1">
            <w:r w:rsidR="00107ABA" w:rsidRPr="002A7DFC">
              <w:rPr>
                <w:rStyle w:val="Hyperlink"/>
              </w:rPr>
              <w:t>8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Altium course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_Toc40911834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9</w:t>
            </w:r>
            <w:r w:rsidR="00107ABA">
              <w:rPr>
                <w:webHidden/>
              </w:rPr>
              <w:fldChar w:fldCharType="end"/>
            </w:r>
          </w:hyperlink>
        </w:p>
        <w:p w14:paraId="421B6BE8" w14:textId="2FCF228B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35" w:history="1">
            <w:r w:rsidR="00107ABA" w:rsidRPr="002A7DFC">
              <w:rPr>
                <w:rStyle w:val="Hyperlink"/>
              </w:rPr>
              <w:t>9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Relais PCB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_Toc40911835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9</w:t>
            </w:r>
            <w:r w:rsidR="00107ABA">
              <w:rPr>
                <w:webHidden/>
              </w:rPr>
              <w:fldChar w:fldCharType="end"/>
            </w:r>
          </w:hyperlink>
        </w:p>
        <w:p w14:paraId="31078D88" w14:textId="0286384A" w:rsidR="00107ABA" w:rsidRDefault="00D04E17">
          <w:pPr>
            <w:pStyle w:val="Inhopg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color w:val="auto"/>
              <w:lang w:eastAsia="nl-BE"/>
            </w:rPr>
          </w:pPr>
          <w:hyperlink w:anchor="_Toc40911836" w:history="1">
            <w:r w:rsidR="00107ABA" w:rsidRPr="002A7DFC">
              <w:rPr>
                <w:rStyle w:val="Hyperlink"/>
                <w:noProof/>
              </w:rPr>
              <w:t>9.1</w:t>
            </w:r>
            <w:r w:rsidR="00107ABA">
              <w:rPr>
                <w:rFonts w:asciiTheme="minorHAnsi" w:hAnsiTheme="minorHAnsi"/>
                <w:noProof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  <w:noProof/>
              </w:rPr>
              <w:t>Elektrische Schema</w:t>
            </w:r>
            <w:r w:rsidR="00107ABA">
              <w:rPr>
                <w:noProof/>
                <w:webHidden/>
              </w:rPr>
              <w:tab/>
            </w:r>
            <w:r w:rsidR="00107ABA">
              <w:rPr>
                <w:noProof/>
                <w:webHidden/>
              </w:rPr>
              <w:fldChar w:fldCharType="begin"/>
            </w:r>
            <w:r w:rsidR="00107ABA">
              <w:rPr>
                <w:noProof/>
                <w:webHidden/>
              </w:rPr>
              <w:instrText xml:space="preserve"> PAGEREF _Toc40911836 \h </w:instrText>
            </w:r>
            <w:r w:rsidR="00107ABA">
              <w:rPr>
                <w:noProof/>
                <w:webHidden/>
              </w:rPr>
            </w:r>
            <w:r w:rsidR="00107ABA">
              <w:rPr>
                <w:noProof/>
                <w:webHidden/>
              </w:rPr>
              <w:fldChar w:fldCharType="separate"/>
            </w:r>
            <w:r w:rsidR="00107ABA">
              <w:rPr>
                <w:noProof/>
                <w:webHidden/>
              </w:rPr>
              <w:t>9</w:t>
            </w:r>
            <w:r w:rsidR="00107ABA">
              <w:rPr>
                <w:noProof/>
                <w:webHidden/>
              </w:rPr>
              <w:fldChar w:fldCharType="end"/>
            </w:r>
          </w:hyperlink>
        </w:p>
        <w:p w14:paraId="09CD639D" w14:textId="02D5799A" w:rsidR="00107ABA" w:rsidRDefault="00D04E17">
          <w:pPr>
            <w:pStyle w:val="Inhopg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color w:val="auto"/>
              <w:lang w:eastAsia="nl-BE"/>
            </w:rPr>
          </w:pPr>
          <w:hyperlink w:anchor="_Toc40911837" w:history="1">
            <w:r w:rsidR="00107ABA" w:rsidRPr="002A7DFC">
              <w:rPr>
                <w:rStyle w:val="Hyperlink"/>
                <w:noProof/>
              </w:rPr>
              <w:t>9.2</w:t>
            </w:r>
            <w:r w:rsidR="00107ABA">
              <w:rPr>
                <w:rFonts w:asciiTheme="minorHAnsi" w:hAnsiTheme="minorHAnsi"/>
                <w:noProof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  <w:noProof/>
              </w:rPr>
              <w:t>PCB design</w:t>
            </w:r>
            <w:r w:rsidR="00107ABA">
              <w:rPr>
                <w:noProof/>
                <w:webHidden/>
              </w:rPr>
              <w:tab/>
            </w:r>
            <w:r w:rsidR="00107ABA">
              <w:rPr>
                <w:noProof/>
                <w:webHidden/>
              </w:rPr>
              <w:fldChar w:fldCharType="begin"/>
            </w:r>
            <w:r w:rsidR="00107ABA">
              <w:rPr>
                <w:noProof/>
                <w:webHidden/>
              </w:rPr>
              <w:instrText xml:space="preserve"> PAGEREF _Toc40911837 \h </w:instrText>
            </w:r>
            <w:r w:rsidR="00107ABA">
              <w:rPr>
                <w:noProof/>
                <w:webHidden/>
              </w:rPr>
            </w:r>
            <w:r w:rsidR="00107ABA">
              <w:rPr>
                <w:noProof/>
                <w:webHidden/>
              </w:rPr>
              <w:fldChar w:fldCharType="separate"/>
            </w:r>
            <w:r w:rsidR="00107ABA">
              <w:rPr>
                <w:noProof/>
                <w:webHidden/>
              </w:rPr>
              <w:t>11</w:t>
            </w:r>
            <w:r w:rsidR="00107ABA">
              <w:rPr>
                <w:noProof/>
                <w:webHidden/>
              </w:rPr>
              <w:fldChar w:fldCharType="end"/>
            </w:r>
          </w:hyperlink>
        </w:p>
        <w:p w14:paraId="27734345" w14:textId="5106261E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38" w:history="1">
            <w:r w:rsidR="00107ABA" w:rsidRPr="002A7DFC">
              <w:rPr>
                <w:rStyle w:val="Hyperlink"/>
              </w:rPr>
              <w:t>10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Controller PCB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_Toc40911838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13</w:t>
            </w:r>
            <w:r w:rsidR="00107ABA">
              <w:rPr>
                <w:webHidden/>
              </w:rPr>
              <w:fldChar w:fldCharType="end"/>
            </w:r>
          </w:hyperlink>
        </w:p>
        <w:p w14:paraId="0BE8819D" w14:textId="5A081306" w:rsidR="00107ABA" w:rsidRDefault="00D04E17">
          <w:pPr>
            <w:pStyle w:val="Inhopg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color w:val="auto"/>
              <w:lang w:eastAsia="nl-BE"/>
            </w:rPr>
          </w:pPr>
          <w:hyperlink w:anchor="_Toc40911839" w:history="1">
            <w:r w:rsidR="00107ABA" w:rsidRPr="002A7DFC">
              <w:rPr>
                <w:rStyle w:val="Hyperlink"/>
                <w:noProof/>
              </w:rPr>
              <w:t>10.1</w:t>
            </w:r>
            <w:r w:rsidR="00107ABA">
              <w:rPr>
                <w:rFonts w:asciiTheme="minorHAnsi" w:hAnsiTheme="minorHAnsi"/>
                <w:noProof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  <w:noProof/>
              </w:rPr>
              <w:t>Elektrische Schema</w:t>
            </w:r>
            <w:r w:rsidR="00107ABA">
              <w:rPr>
                <w:noProof/>
                <w:webHidden/>
              </w:rPr>
              <w:tab/>
            </w:r>
            <w:r w:rsidR="00107ABA">
              <w:rPr>
                <w:noProof/>
                <w:webHidden/>
              </w:rPr>
              <w:fldChar w:fldCharType="begin"/>
            </w:r>
            <w:r w:rsidR="00107ABA">
              <w:rPr>
                <w:noProof/>
                <w:webHidden/>
              </w:rPr>
              <w:instrText xml:space="preserve"> PAGEREF _Toc40911839 \h </w:instrText>
            </w:r>
            <w:r w:rsidR="00107ABA">
              <w:rPr>
                <w:noProof/>
                <w:webHidden/>
              </w:rPr>
            </w:r>
            <w:r w:rsidR="00107ABA">
              <w:rPr>
                <w:noProof/>
                <w:webHidden/>
              </w:rPr>
              <w:fldChar w:fldCharType="separate"/>
            </w:r>
            <w:r w:rsidR="00107ABA">
              <w:rPr>
                <w:noProof/>
                <w:webHidden/>
              </w:rPr>
              <w:t>13</w:t>
            </w:r>
            <w:r w:rsidR="00107ABA">
              <w:rPr>
                <w:noProof/>
                <w:webHidden/>
              </w:rPr>
              <w:fldChar w:fldCharType="end"/>
            </w:r>
          </w:hyperlink>
        </w:p>
        <w:p w14:paraId="71C12BD0" w14:textId="40DB0CE5" w:rsidR="00107ABA" w:rsidRDefault="00D04E17">
          <w:pPr>
            <w:pStyle w:val="Inhopg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color w:val="auto"/>
              <w:lang w:eastAsia="nl-BE"/>
            </w:rPr>
          </w:pPr>
          <w:hyperlink w:anchor="_Toc40911840" w:history="1">
            <w:r w:rsidR="00107ABA" w:rsidRPr="002A7DFC">
              <w:rPr>
                <w:rStyle w:val="Hyperlink"/>
                <w:noProof/>
              </w:rPr>
              <w:t>10.2</w:t>
            </w:r>
            <w:r w:rsidR="00107ABA">
              <w:rPr>
                <w:rFonts w:asciiTheme="minorHAnsi" w:hAnsiTheme="minorHAnsi"/>
                <w:noProof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  <w:noProof/>
              </w:rPr>
              <w:t>PCB design</w:t>
            </w:r>
            <w:r w:rsidR="00107ABA">
              <w:rPr>
                <w:noProof/>
                <w:webHidden/>
              </w:rPr>
              <w:tab/>
            </w:r>
            <w:r w:rsidR="00107ABA">
              <w:rPr>
                <w:noProof/>
                <w:webHidden/>
              </w:rPr>
              <w:fldChar w:fldCharType="begin"/>
            </w:r>
            <w:r w:rsidR="00107ABA">
              <w:rPr>
                <w:noProof/>
                <w:webHidden/>
              </w:rPr>
              <w:instrText xml:space="preserve"> PAGEREF _Toc40911840 \h </w:instrText>
            </w:r>
            <w:r w:rsidR="00107ABA">
              <w:rPr>
                <w:noProof/>
                <w:webHidden/>
              </w:rPr>
            </w:r>
            <w:r w:rsidR="00107ABA">
              <w:rPr>
                <w:noProof/>
                <w:webHidden/>
              </w:rPr>
              <w:fldChar w:fldCharType="separate"/>
            </w:r>
            <w:r w:rsidR="00107ABA">
              <w:rPr>
                <w:noProof/>
                <w:webHidden/>
              </w:rPr>
              <w:t>14</w:t>
            </w:r>
            <w:r w:rsidR="00107ABA">
              <w:rPr>
                <w:noProof/>
                <w:webHidden/>
              </w:rPr>
              <w:fldChar w:fldCharType="end"/>
            </w:r>
          </w:hyperlink>
        </w:p>
        <w:p w14:paraId="1ABACB38" w14:textId="0CD405C9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41" w:history="1">
            <w:r w:rsidR="00107ABA" w:rsidRPr="002A7DFC">
              <w:rPr>
                <w:rStyle w:val="Hyperlink"/>
              </w:rPr>
              <w:t>11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Libraries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_Toc40911841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15</w:t>
            </w:r>
            <w:r w:rsidR="00107ABA">
              <w:rPr>
                <w:webHidden/>
              </w:rPr>
              <w:fldChar w:fldCharType="end"/>
            </w:r>
          </w:hyperlink>
        </w:p>
        <w:p w14:paraId="0B12D22D" w14:textId="33E770B7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42" w:history="1">
            <w:r w:rsidR="00107ABA" w:rsidRPr="002A7DFC">
              <w:rPr>
                <w:rStyle w:val="Hyperlink"/>
              </w:rPr>
              <w:t>12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Aparte bordje voor Relais PCB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_Toc40911842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16</w:t>
            </w:r>
            <w:r w:rsidR="00107ABA">
              <w:rPr>
                <w:webHidden/>
              </w:rPr>
              <w:fldChar w:fldCharType="end"/>
            </w:r>
          </w:hyperlink>
        </w:p>
        <w:p w14:paraId="6C15CFFA" w14:textId="7876EEFF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43" w:history="1">
            <w:r w:rsidR="00107ABA" w:rsidRPr="002A7DFC">
              <w:rPr>
                <w:rStyle w:val="Hyperlink"/>
              </w:rPr>
              <w:t>13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Voedingen bord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_Toc40911843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17</w:t>
            </w:r>
            <w:r w:rsidR="00107ABA">
              <w:rPr>
                <w:webHidden/>
              </w:rPr>
              <w:fldChar w:fldCharType="end"/>
            </w:r>
          </w:hyperlink>
        </w:p>
        <w:p w14:paraId="1BD89C8A" w14:textId="32578C33" w:rsidR="00107ABA" w:rsidRDefault="00D04E17">
          <w:pPr>
            <w:pStyle w:val="Inhopg1"/>
            <w:rPr>
              <w:rFonts w:asciiTheme="minorHAnsi" w:hAnsiTheme="minorHAnsi"/>
              <w:b w:val="0"/>
              <w:color w:val="auto"/>
              <w:lang w:eastAsia="nl-BE"/>
            </w:rPr>
          </w:pPr>
          <w:hyperlink w:anchor="_Toc40911844" w:history="1">
            <w:r w:rsidR="00107ABA" w:rsidRPr="002A7DFC">
              <w:rPr>
                <w:rStyle w:val="Hyperlink"/>
              </w:rPr>
              <w:t>14</w:t>
            </w:r>
            <w:r w:rsidR="00107ABA">
              <w:rPr>
                <w:rFonts w:asciiTheme="minorHAnsi" w:hAnsiTheme="minorHAnsi"/>
                <w:b w:val="0"/>
                <w:color w:val="auto"/>
                <w:lang w:eastAsia="nl-BE"/>
              </w:rPr>
              <w:tab/>
            </w:r>
            <w:r w:rsidR="00107ABA" w:rsidRPr="002A7DFC">
              <w:rPr>
                <w:rStyle w:val="Hyperlink"/>
              </w:rPr>
              <w:t>Controller bord</w:t>
            </w:r>
            <w:r w:rsidR="00107ABA">
              <w:rPr>
                <w:webHidden/>
              </w:rPr>
              <w:tab/>
            </w:r>
            <w:r w:rsidR="00107ABA">
              <w:rPr>
                <w:webHidden/>
              </w:rPr>
              <w:fldChar w:fldCharType="begin"/>
            </w:r>
            <w:r w:rsidR="00107ABA">
              <w:rPr>
                <w:webHidden/>
              </w:rPr>
              <w:instrText xml:space="preserve"> PAGEREF _Toc40911844 \h </w:instrText>
            </w:r>
            <w:r w:rsidR="00107ABA">
              <w:rPr>
                <w:webHidden/>
              </w:rPr>
            </w:r>
            <w:r w:rsidR="00107ABA">
              <w:rPr>
                <w:webHidden/>
              </w:rPr>
              <w:fldChar w:fldCharType="separate"/>
            </w:r>
            <w:r w:rsidR="00107ABA">
              <w:rPr>
                <w:webHidden/>
              </w:rPr>
              <w:t>18</w:t>
            </w:r>
            <w:r w:rsidR="00107ABA">
              <w:rPr>
                <w:webHidden/>
              </w:rPr>
              <w:fldChar w:fldCharType="end"/>
            </w:r>
          </w:hyperlink>
        </w:p>
        <w:p w14:paraId="70CEF7B4" w14:textId="5FFA1134" w:rsidR="00147930" w:rsidRDefault="00147930">
          <w:r>
            <w:rPr>
              <w:b/>
              <w:bCs/>
              <w:lang w:val="nl-NL"/>
            </w:rPr>
            <w:fldChar w:fldCharType="end"/>
          </w:r>
        </w:p>
      </w:sdtContent>
    </w:sdt>
    <w:p w14:paraId="5861C03F" w14:textId="7FE31BE7" w:rsidR="00147930" w:rsidRPr="00430A6D" w:rsidRDefault="00147930" w:rsidP="00430A6D">
      <w:pPr>
        <w:spacing w:after="160" w:line="259" w:lineRule="auto"/>
        <w:rPr>
          <w:rFonts w:ascii="Calibri" w:eastAsiaTheme="majorEastAsia" w:hAnsi="Calibri" w:cstheme="majorBidi"/>
          <w:b/>
          <w:color w:val="009900"/>
          <w:sz w:val="34"/>
          <w:szCs w:val="30"/>
        </w:rPr>
      </w:pPr>
      <w:r>
        <w:br w:type="page"/>
      </w:r>
    </w:p>
    <w:p w14:paraId="3919240D" w14:textId="4A6FE898" w:rsidR="00147930" w:rsidRDefault="00D94F95" w:rsidP="00430A6D">
      <w:pPr>
        <w:pStyle w:val="Kop1"/>
      </w:pPr>
      <w:bookmarkStart w:id="0" w:name="_Toc40911826"/>
      <w:r>
        <w:lastRenderedPageBreak/>
        <w:t>Scrum certificaat</w:t>
      </w:r>
      <w:bookmarkEnd w:id="0"/>
    </w:p>
    <w:p w14:paraId="3361299F" w14:textId="77777777" w:rsidR="00D94F95" w:rsidRDefault="00D94F95" w:rsidP="00174284"/>
    <w:p w14:paraId="10A3AA6C" w14:textId="31868052" w:rsidR="00FA7F5C" w:rsidRDefault="00D94F95" w:rsidP="00D94F95">
      <w:pPr>
        <w:pStyle w:val="Kopvaninhoudsopgave"/>
        <w:numPr>
          <w:ilvl w:val="0"/>
          <w:numId w:val="0"/>
        </w:numPr>
        <w:jc w:val="center"/>
        <w:rPr>
          <w:noProof/>
        </w:rPr>
      </w:pPr>
      <w:r>
        <w:rPr>
          <w:noProof/>
        </w:rPr>
        <w:drawing>
          <wp:inline distT="0" distB="0" distL="0" distR="0" wp14:anchorId="6BCFAC2A" wp14:editId="230D59C5">
            <wp:extent cx="5922027" cy="4219575"/>
            <wp:effectExtent l="0" t="0" r="254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5151" cy="422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8F2D" w14:textId="6B4F53BF" w:rsidR="00D94F95" w:rsidRDefault="00D94F95" w:rsidP="00D94F95">
      <w:pPr>
        <w:tabs>
          <w:tab w:val="left" w:pos="1710"/>
        </w:tabs>
        <w:rPr>
          <w:rFonts w:ascii="Calibri" w:eastAsiaTheme="majorEastAsia" w:hAnsi="Calibri" w:cstheme="majorBidi"/>
          <w:b/>
          <w:noProof/>
          <w:color w:val="009900"/>
          <w:sz w:val="34"/>
          <w:szCs w:val="30"/>
        </w:rPr>
      </w:pPr>
    </w:p>
    <w:p w14:paraId="5D4CA88B" w14:textId="55A27EA9" w:rsidR="00D94F95" w:rsidRPr="00402AC8" w:rsidRDefault="00D94F95" w:rsidP="00D94F95">
      <w:pPr>
        <w:rPr>
          <w:rFonts w:eastAsiaTheme="majorEastAsia"/>
          <w:noProof/>
          <w:sz w:val="24"/>
          <w:szCs w:val="24"/>
        </w:rPr>
      </w:pPr>
      <w:r w:rsidRPr="00402AC8">
        <w:rPr>
          <w:rFonts w:eastAsiaTheme="majorEastAsia"/>
          <w:noProof/>
          <w:sz w:val="24"/>
          <w:szCs w:val="24"/>
        </w:rPr>
        <w:t>De nodige scrum certificaat is behaald op 3 maart.</w:t>
      </w:r>
    </w:p>
    <w:p w14:paraId="5C840FA1" w14:textId="55E1F03C" w:rsidR="00D94F95" w:rsidRDefault="00D94F95" w:rsidP="00D94F95">
      <w:pPr>
        <w:spacing w:after="160" w:line="259" w:lineRule="auto"/>
        <w:rPr>
          <w:rFonts w:eastAsiaTheme="majorEastAsia"/>
          <w:noProof/>
        </w:rPr>
      </w:pPr>
      <w:r>
        <w:rPr>
          <w:rFonts w:eastAsiaTheme="majorEastAsia"/>
          <w:noProof/>
        </w:rPr>
        <w:br w:type="page"/>
      </w:r>
    </w:p>
    <w:p w14:paraId="57F3C521" w14:textId="510C3A7E" w:rsidR="00D94F95" w:rsidRDefault="00D94F95" w:rsidP="00D94F95">
      <w:pPr>
        <w:pStyle w:val="Kop1"/>
        <w:rPr>
          <w:noProof/>
        </w:rPr>
      </w:pPr>
      <w:bookmarkStart w:id="1" w:name="_Toc40911827"/>
      <w:r>
        <w:rPr>
          <w:noProof/>
        </w:rPr>
        <w:lastRenderedPageBreak/>
        <w:t xml:space="preserve">Updates </w:t>
      </w:r>
      <w:r w:rsidR="008337CB">
        <w:rPr>
          <w:noProof/>
        </w:rPr>
        <w:t>Backlog</w:t>
      </w:r>
      <w:bookmarkEnd w:id="1"/>
    </w:p>
    <w:p w14:paraId="19004725" w14:textId="77777777" w:rsidR="00D94F95" w:rsidRDefault="00D94F95" w:rsidP="00D94F95">
      <w:pPr>
        <w:rPr>
          <w:rFonts w:eastAsiaTheme="majorEastAsia"/>
          <w:noProof/>
        </w:rPr>
      </w:pPr>
    </w:p>
    <w:p w14:paraId="5887F722" w14:textId="7327B52E" w:rsidR="00D94F95" w:rsidRPr="00402AC8" w:rsidRDefault="00D94F95" w:rsidP="00D94F95">
      <w:pPr>
        <w:rPr>
          <w:sz w:val="24"/>
          <w:szCs w:val="24"/>
        </w:rPr>
      </w:pPr>
      <w:r w:rsidRPr="00402AC8">
        <w:rPr>
          <w:sz w:val="24"/>
          <w:szCs w:val="24"/>
        </w:rPr>
        <w:t xml:space="preserve">Wekelijks heb ik de backlog op github geupdate. </w:t>
      </w:r>
      <w:r w:rsidR="008337CB" w:rsidRPr="00402AC8">
        <w:rPr>
          <w:sz w:val="24"/>
          <w:szCs w:val="24"/>
        </w:rPr>
        <w:t>Hierbij heb ik, waar nodig, mijn teamleden aangesproken</w:t>
      </w:r>
      <w:r w:rsidR="00771154" w:rsidRPr="00402AC8">
        <w:rPr>
          <w:sz w:val="24"/>
          <w:szCs w:val="24"/>
        </w:rPr>
        <w:t xml:space="preserve"> om de </w:t>
      </w:r>
      <w:proofErr w:type="spellStart"/>
      <w:r w:rsidR="00771154" w:rsidRPr="00402AC8">
        <w:rPr>
          <w:sz w:val="24"/>
          <w:szCs w:val="24"/>
        </w:rPr>
        <w:t>backlog</w:t>
      </w:r>
      <w:proofErr w:type="spellEnd"/>
      <w:r w:rsidR="00771154" w:rsidRPr="00402AC8">
        <w:rPr>
          <w:sz w:val="24"/>
          <w:szCs w:val="24"/>
        </w:rPr>
        <w:t xml:space="preserve"> </w:t>
      </w:r>
      <w:r w:rsidR="005F1806" w:rsidRPr="00402AC8">
        <w:rPr>
          <w:sz w:val="24"/>
          <w:szCs w:val="24"/>
        </w:rPr>
        <w:t>zojuist</w:t>
      </w:r>
      <w:r w:rsidR="00771154" w:rsidRPr="00402AC8">
        <w:rPr>
          <w:sz w:val="24"/>
          <w:szCs w:val="24"/>
        </w:rPr>
        <w:t xml:space="preserve"> mogelijk in te vullen en te verbeteren.</w:t>
      </w:r>
    </w:p>
    <w:p w14:paraId="467088E2" w14:textId="66400DF5" w:rsidR="008337CB" w:rsidRPr="00402AC8" w:rsidRDefault="008337CB" w:rsidP="00D94F95">
      <w:pPr>
        <w:rPr>
          <w:sz w:val="24"/>
          <w:szCs w:val="24"/>
        </w:rPr>
      </w:pPr>
    </w:p>
    <w:p w14:paraId="42645143" w14:textId="386ADE2A" w:rsidR="008337CB" w:rsidRPr="00402AC8" w:rsidRDefault="008337CB" w:rsidP="00D94F95">
      <w:pPr>
        <w:rPr>
          <w:sz w:val="24"/>
          <w:szCs w:val="24"/>
        </w:rPr>
      </w:pPr>
    </w:p>
    <w:p w14:paraId="76D9CD7E" w14:textId="0CF440C7" w:rsidR="008337CB" w:rsidRPr="00402AC8" w:rsidRDefault="008337CB" w:rsidP="00D94F95">
      <w:pPr>
        <w:rPr>
          <w:sz w:val="24"/>
          <w:szCs w:val="24"/>
        </w:rPr>
      </w:pPr>
      <w:r w:rsidRPr="00402AC8">
        <w:rPr>
          <w:sz w:val="24"/>
          <w:szCs w:val="24"/>
        </w:rPr>
        <w:t>Voorbeeld van de backlog op 25/3/19.</w:t>
      </w:r>
    </w:p>
    <w:p w14:paraId="7679F2A4" w14:textId="1B4177B4" w:rsidR="008337CB" w:rsidRDefault="008337CB" w:rsidP="00D94F95">
      <w:r>
        <w:rPr>
          <w:noProof/>
        </w:rPr>
        <w:drawing>
          <wp:inline distT="0" distB="0" distL="0" distR="0" wp14:anchorId="59415263" wp14:editId="58C27E0F">
            <wp:extent cx="5760720" cy="284162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9F85A" w14:textId="62D964DE" w:rsidR="00771154" w:rsidRDefault="00771154" w:rsidP="00D94F95"/>
    <w:p w14:paraId="48FF8020" w14:textId="733EEBB2" w:rsidR="00771154" w:rsidRPr="003E4EC6" w:rsidRDefault="00771154" w:rsidP="00D94F95">
      <w:pPr>
        <w:rPr>
          <w:sz w:val="24"/>
          <w:szCs w:val="24"/>
          <w:lang w:val="en-US"/>
        </w:rPr>
      </w:pPr>
      <w:r w:rsidRPr="00402AC8">
        <w:rPr>
          <w:sz w:val="24"/>
          <w:szCs w:val="24"/>
          <w:lang w:val="en-US"/>
        </w:rPr>
        <w:t xml:space="preserve">Link backlog: </w:t>
      </w:r>
      <w:hyperlink r:id="rId13" w:history="1">
        <w:r w:rsidRPr="003E4EC6">
          <w:rPr>
            <w:rStyle w:val="Hyperlink"/>
            <w:sz w:val="24"/>
            <w:szCs w:val="24"/>
            <w:lang w:val="en-US"/>
          </w:rPr>
          <w:t>https://github.com/KingAbad/Autonomous_Cart_2/projects/1</w:t>
        </w:r>
      </w:hyperlink>
    </w:p>
    <w:p w14:paraId="4FE50B44" w14:textId="20EE166F" w:rsidR="00771154" w:rsidRPr="003E4EC6" w:rsidRDefault="00771154" w:rsidP="00D94F95">
      <w:pPr>
        <w:rPr>
          <w:lang w:val="en-US"/>
        </w:rPr>
      </w:pPr>
    </w:p>
    <w:p w14:paraId="68DF54EC" w14:textId="5AC9CF34" w:rsidR="00771154" w:rsidRPr="003E4EC6" w:rsidRDefault="00771154">
      <w:pPr>
        <w:spacing w:after="160" w:line="259" w:lineRule="auto"/>
        <w:rPr>
          <w:lang w:val="en-US"/>
        </w:rPr>
      </w:pPr>
      <w:r w:rsidRPr="003E4EC6">
        <w:rPr>
          <w:lang w:val="en-US"/>
        </w:rPr>
        <w:br w:type="page"/>
      </w:r>
    </w:p>
    <w:p w14:paraId="0597662D" w14:textId="1792E4D9" w:rsidR="00402AC8" w:rsidRDefault="00402AC8" w:rsidP="00402AC8">
      <w:pPr>
        <w:pStyle w:val="Kop1"/>
        <w:rPr>
          <w:lang w:val="nl-NL"/>
        </w:rPr>
      </w:pPr>
      <w:bookmarkStart w:id="2" w:name="_Toc40911828"/>
      <w:r>
        <w:rPr>
          <w:lang w:val="nl-NL"/>
        </w:rPr>
        <w:lastRenderedPageBreak/>
        <w:t>Documentatie bestand opgesteld</w:t>
      </w:r>
      <w:bookmarkEnd w:id="2"/>
    </w:p>
    <w:p w14:paraId="692B1D29" w14:textId="360A9213" w:rsidR="00402AC8" w:rsidRDefault="00402AC8" w:rsidP="00402AC8">
      <w:pPr>
        <w:spacing w:before="100" w:beforeAutospacing="1" w:after="100" w:afterAutospacing="1" w:line="240" w:lineRule="auto"/>
        <w:rPr>
          <w:rFonts w:eastAsiaTheme="majorEastAsia"/>
          <w:noProof/>
          <w:sz w:val="24"/>
          <w:szCs w:val="24"/>
          <w:lang w:val="en-US"/>
        </w:rPr>
      </w:pPr>
    </w:p>
    <w:p w14:paraId="4E92B71F" w14:textId="1BF504DC" w:rsidR="00402AC8" w:rsidRDefault="00402AC8" w:rsidP="00402AC8">
      <w:pPr>
        <w:spacing w:before="100" w:beforeAutospacing="1" w:after="100" w:afterAutospacing="1" w:line="240" w:lineRule="auto"/>
        <w:rPr>
          <w:rFonts w:eastAsiaTheme="majorEastAsia"/>
          <w:noProof/>
          <w:sz w:val="24"/>
          <w:szCs w:val="24"/>
        </w:rPr>
      </w:pPr>
      <w:r w:rsidRPr="00402AC8">
        <w:rPr>
          <w:rFonts w:eastAsiaTheme="majorEastAsia"/>
          <w:noProof/>
          <w:sz w:val="24"/>
          <w:szCs w:val="24"/>
        </w:rPr>
        <w:t>D</w:t>
      </w:r>
      <w:r w:rsidR="00E348E1">
        <w:rPr>
          <w:rFonts w:eastAsiaTheme="majorEastAsia"/>
          <w:noProof/>
          <w:sz w:val="24"/>
          <w:szCs w:val="24"/>
        </w:rPr>
        <w:t>it</w:t>
      </w:r>
      <w:r w:rsidRPr="00402AC8">
        <w:rPr>
          <w:rFonts w:eastAsiaTheme="majorEastAsia"/>
          <w:noProof/>
          <w:sz w:val="24"/>
          <w:szCs w:val="24"/>
        </w:rPr>
        <w:t xml:space="preserve"> be</w:t>
      </w:r>
      <w:r w:rsidR="00E348E1">
        <w:rPr>
          <w:rFonts w:eastAsiaTheme="majorEastAsia"/>
          <w:noProof/>
          <w:sz w:val="24"/>
          <w:szCs w:val="24"/>
        </w:rPr>
        <w:t>s</w:t>
      </w:r>
      <w:r w:rsidRPr="00402AC8">
        <w:rPr>
          <w:rFonts w:eastAsiaTheme="majorEastAsia"/>
          <w:noProof/>
          <w:sz w:val="24"/>
          <w:szCs w:val="24"/>
        </w:rPr>
        <w:t xml:space="preserve">tand </w:t>
      </w:r>
      <w:r w:rsidR="00E348E1">
        <w:rPr>
          <w:rFonts w:eastAsiaTheme="majorEastAsia"/>
          <w:noProof/>
          <w:sz w:val="24"/>
          <w:szCs w:val="24"/>
        </w:rPr>
        <w:t xml:space="preserve">is </w:t>
      </w:r>
      <w:r w:rsidRPr="00402AC8">
        <w:rPr>
          <w:rFonts w:eastAsiaTheme="majorEastAsia"/>
          <w:noProof/>
          <w:sz w:val="24"/>
          <w:szCs w:val="24"/>
        </w:rPr>
        <w:t>opgesteld en t</w:t>
      </w:r>
      <w:r>
        <w:rPr>
          <w:rFonts w:eastAsiaTheme="majorEastAsia"/>
          <w:noProof/>
          <w:sz w:val="24"/>
          <w:szCs w:val="24"/>
        </w:rPr>
        <w:t>oegankelijk gemaakt voor elk teamlid zodat de documantatie over ons werk hier verzameld k</w:t>
      </w:r>
      <w:r w:rsidR="00E348E1">
        <w:rPr>
          <w:rFonts w:eastAsiaTheme="majorEastAsia"/>
          <w:noProof/>
          <w:sz w:val="24"/>
          <w:szCs w:val="24"/>
        </w:rPr>
        <w:t>a</w:t>
      </w:r>
      <w:r>
        <w:rPr>
          <w:rFonts w:eastAsiaTheme="majorEastAsia"/>
          <w:noProof/>
          <w:sz w:val="24"/>
          <w:szCs w:val="24"/>
        </w:rPr>
        <w:t>n worden</w:t>
      </w:r>
      <w:r w:rsidR="00855F26">
        <w:rPr>
          <w:rFonts w:eastAsiaTheme="majorEastAsia"/>
          <w:noProof/>
          <w:sz w:val="24"/>
          <w:szCs w:val="24"/>
        </w:rPr>
        <w:t>.</w:t>
      </w:r>
      <w:r>
        <w:rPr>
          <w:rFonts w:eastAsiaTheme="majorEastAsia"/>
          <w:noProof/>
          <w:sz w:val="24"/>
          <w:szCs w:val="24"/>
        </w:rPr>
        <w:t xml:space="preserve"> In dit document </w:t>
      </w:r>
      <w:r w:rsidR="00107ABA">
        <w:rPr>
          <w:rFonts w:eastAsiaTheme="majorEastAsia"/>
          <w:noProof/>
          <w:sz w:val="24"/>
          <w:szCs w:val="24"/>
        </w:rPr>
        <w:t xml:space="preserve">heb ik </w:t>
      </w:r>
      <w:r>
        <w:rPr>
          <w:rFonts w:eastAsiaTheme="majorEastAsia"/>
          <w:noProof/>
          <w:sz w:val="24"/>
          <w:szCs w:val="24"/>
        </w:rPr>
        <w:t xml:space="preserve"> de volledige project beschrijving uitgschreven.</w:t>
      </w:r>
      <w:r w:rsidR="00855F26">
        <w:rPr>
          <w:rFonts w:eastAsiaTheme="majorEastAsia"/>
          <w:noProof/>
          <w:sz w:val="24"/>
          <w:szCs w:val="24"/>
        </w:rPr>
        <w:t xml:space="preserve"> </w:t>
      </w:r>
      <w:r w:rsidR="00E348E1">
        <w:rPr>
          <w:rFonts w:eastAsiaTheme="majorEastAsia"/>
          <w:noProof/>
          <w:sz w:val="24"/>
          <w:szCs w:val="24"/>
        </w:rPr>
        <w:t xml:space="preserve">Daarnaast </w:t>
      </w:r>
      <w:r w:rsidR="00107ABA">
        <w:rPr>
          <w:rFonts w:eastAsiaTheme="majorEastAsia"/>
          <w:noProof/>
          <w:sz w:val="24"/>
          <w:szCs w:val="24"/>
        </w:rPr>
        <w:t xml:space="preserve">heb ik </w:t>
      </w:r>
      <w:r w:rsidR="00E348E1">
        <w:rPr>
          <w:rFonts w:eastAsiaTheme="majorEastAsia"/>
          <w:noProof/>
          <w:sz w:val="24"/>
          <w:szCs w:val="24"/>
        </w:rPr>
        <w:t>dit bestand</w:t>
      </w:r>
      <w:r w:rsidR="00855F26">
        <w:rPr>
          <w:rFonts w:eastAsiaTheme="majorEastAsia"/>
          <w:noProof/>
          <w:sz w:val="24"/>
          <w:szCs w:val="24"/>
        </w:rPr>
        <w:t xml:space="preserve"> onderhouden. Echter is dit bestand vervangen door de Applicatio</w:t>
      </w:r>
      <w:r w:rsidR="00107ABA">
        <w:rPr>
          <w:rFonts w:eastAsiaTheme="majorEastAsia"/>
          <w:noProof/>
          <w:sz w:val="24"/>
          <w:szCs w:val="24"/>
        </w:rPr>
        <w:t>n</w:t>
      </w:r>
      <w:r w:rsidR="00855F26">
        <w:rPr>
          <w:rFonts w:eastAsiaTheme="majorEastAsia"/>
          <w:noProof/>
          <w:sz w:val="24"/>
          <w:szCs w:val="24"/>
        </w:rPr>
        <w:t xml:space="preserve"> note.</w:t>
      </w:r>
    </w:p>
    <w:p w14:paraId="2A2E35B1" w14:textId="77777777" w:rsidR="00107ABA" w:rsidRDefault="00107ABA" w:rsidP="00402AC8">
      <w:pPr>
        <w:spacing w:before="100" w:beforeAutospacing="1" w:after="100" w:afterAutospacing="1" w:line="240" w:lineRule="auto"/>
        <w:rPr>
          <w:rFonts w:eastAsiaTheme="majorEastAsia"/>
          <w:noProof/>
          <w:sz w:val="24"/>
          <w:szCs w:val="24"/>
        </w:rPr>
      </w:pPr>
    </w:p>
    <w:p w14:paraId="1456A289" w14:textId="15C83890" w:rsidR="00855F26" w:rsidRDefault="00855F26" w:rsidP="00107ABA">
      <w:pPr>
        <w:spacing w:before="100" w:beforeAutospacing="1" w:after="100" w:afterAutospacing="1" w:line="240" w:lineRule="auto"/>
        <w:jc w:val="center"/>
      </w:pPr>
      <w:r>
        <w:rPr>
          <w:noProof/>
        </w:rPr>
        <w:drawing>
          <wp:inline distT="0" distB="0" distL="0" distR="0" wp14:anchorId="134C1238" wp14:editId="69388DAD">
            <wp:extent cx="5067300" cy="5480638"/>
            <wp:effectExtent l="0" t="0" r="0" b="635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385" cy="548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9958" w14:textId="69E6AEE0" w:rsidR="00107ABA" w:rsidRPr="00107ABA" w:rsidRDefault="00107ABA" w:rsidP="00107ABA">
      <w:pPr>
        <w:spacing w:before="100" w:beforeAutospacing="1" w:after="100" w:afterAutospacing="1" w:line="240" w:lineRule="auto"/>
        <w:rPr>
          <w:rFonts w:eastAsiaTheme="majorEastAsia"/>
          <w:noProof/>
          <w:sz w:val="24"/>
          <w:szCs w:val="24"/>
          <w:lang w:val="en-US"/>
        </w:rPr>
      </w:pPr>
      <w:r w:rsidRPr="00402AC8">
        <w:rPr>
          <w:rFonts w:eastAsiaTheme="majorEastAsia"/>
          <w:noProof/>
          <w:sz w:val="24"/>
          <w:szCs w:val="24"/>
          <w:lang w:val="en-US"/>
        </w:rPr>
        <w:t>Link</w:t>
      </w:r>
      <w:r>
        <w:rPr>
          <w:rFonts w:eastAsiaTheme="majorEastAsia"/>
          <w:noProof/>
          <w:sz w:val="24"/>
          <w:szCs w:val="24"/>
          <w:lang w:val="en-US"/>
        </w:rPr>
        <w:t xml:space="preserve">: </w:t>
      </w:r>
      <w:hyperlink r:id="rId15" w:history="1">
        <w:r>
          <w:rPr>
            <w:rStyle w:val="Hyperlink"/>
          </w:rPr>
          <w:t>https://github.com/KingAbad/Autonomous_Cart_2/blob/Abad_Sethi/Documentatie/Documentatie.docx</w:t>
        </w:r>
      </w:hyperlink>
    </w:p>
    <w:p w14:paraId="4AECD7D8" w14:textId="77777777" w:rsidR="00855F26" w:rsidRDefault="00855F26" w:rsidP="00855F26">
      <w:pPr>
        <w:pStyle w:val="Kop1"/>
      </w:pPr>
      <w:bookmarkStart w:id="3" w:name="_Toc40911829"/>
      <w:r>
        <w:lastRenderedPageBreak/>
        <w:t>Communicatie met product owner</w:t>
      </w:r>
      <w:bookmarkEnd w:id="3"/>
    </w:p>
    <w:p w14:paraId="6EF38125" w14:textId="0EAE6D25" w:rsidR="00855F26" w:rsidRDefault="00855F26" w:rsidP="00855F26">
      <w:pPr>
        <w:pStyle w:val="Kop1"/>
        <w:numPr>
          <w:ilvl w:val="0"/>
          <w:numId w:val="0"/>
        </w:numPr>
        <w:ind w:left="142"/>
      </w:pPr>
    </w:p>
    <w:p w14:paraId="00D4A18B" w14:textId="4F03ECAB" w:rsidR="00855F26" w:rsidRDefault="00855F26" w:rsidP="00855F26">
      <w:r>
        <w:t>Ik was de tussenpersoon voor de communicatie tussen ons team en de product</w:t>
      </w:r>
      <w:r w:rsidR="00E348E1">
        <w:t>-</w:t>
      </w:r>
      <w:proofErr w:type="spellStart"/>
      <w:r>
        <w:t>owner</w:t>
      </w:r>
      <w:proofErr w:type="spellEnd"/>
      <w:r>
        <w:t xml:space="preserve">. </w:t>
      </w:r>
      <w:r w:rsidR="00E348E1">
        <w:br/>
        <w:t xml:space="preserve">Bij </w:t>
      </w:r>
      <w:r>
        <w:t>vrage</w:t>
      </w:r>
      <w:r w:rsidR="00E348E1">
        <w:t xml:space="preserve">n en bij nodige verdere informatie, </w:t>
      </w:r>
      <w:r w:rsidR="006B5DDE">
        <w:t>h</w:t>
      </w:r>
      <w:r w:rsidR="00107ABA">
        <w:t>eb ik e</w:t>
      </w:r>
      <w:r w:rsidR="00E348E1">
        <w:t>e</w:t>
      </w:r>
      <w:r w:rsidR="00107ABA">
        <w:t>n</w:t>
      </w:r>
      <w:r w:rsidR="00E348E1">
        <w:t xml:space="preserve"> briefing geregeld</w:t>
      </w:r>
      <w:r>
        <w:t xml:space="preserve"> met de product</w:t>
      </w:r>
      <w:r w:rsidR="00E348E1">
        <w:t>-</w:t>
      </w:r>
      <w:proofErr w:type="spellStart"/>
      <w:r>
        <w:t>owner</w:t>
      </w:r>
      <w:proofErr w:type="spellEnd"/>
      <w:r w:rsidR="00107ABA">
        <w:t xml:space="preserve"> Frederik </w:t>
      </w:r>
      <w:proofErr w:type="spellStart"/>
      <w:r w:rsidR="00107ABA">
        <w:t>Vreys</w:t>
      </w:r>
      <w:proofErr w:type="spellEnd"/>
      <w:r>
        <w:t xml:space="preserve">. </w:t>
      </w:r>
    </w:p>
    <w:p w14:paraId="3272E809" w14:textId="77777777" w:rsidR="00855F26" w:rsidRDefault="00855F26" w:rsidP="00855F26"/>
    <w:p w14:paraId="549DCBED" w14:textId="27DBD4AA" w:rsidR="00855F26" w:rsidRPr="00855F26" w:rsidRDefault="00855F26" w:rsidP="00A41C53">
      <w:pPr>
        <w:jc w:val="center"/>
      </w:pPr>
      <w:r>
        <w:rPr>
          <w:noProof/>
        </w:rPr>
        <w:drawing>
          <wp:inline distT="0" distB="0" distL="0" distR="0" wp14:anchorId="0D7F6D60" wp14:editId="224C8149">
            <wp:extent cx="5760720" cy="4055745"/>
            <wp:effectExtent l="0" t="0" r="0" b="190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4336" w14:textId="4A4C5F5E" w:rsidR="00402AC8" w:rsidRPr="00402AC8" w:rsidRDefault="00402AC8" w:rsidP="00855F26">
      <w:pPr>
        <w:pStyle w:val="Kop1"/>
        <w:numPr>
          <w:ilvl w:val="0"/>
          <w:numId w:val="0"/>
        </w:numPr>
        <w:ind w:left="142"/>
      </w:pPr>
      <w:r w:rsidRPr="00402AC8">
        <w:br w:type="page"/>
      </w:r>
    </w:p>
    <w:p w14:paraId="30A55AED" w14:textId="69346AAB" w:rsidR="00402AC8" w:rsidRDefault="006B5DDE" w:rsidP="00A41C53">
      <w:pPr>
        <w:pStyle w:val="Kop1"/>
      </w:pPr>
      <w:bookmarkStart w:id="4" w:name="_Toc40911830"/>
      <w:r>
        <w:lastRenderedPageBreak/>
        <w:t>Design 1:</w:t>
      </w:r>
      <w:r w:rsidR="00A41C53">
        <w:t xml:space="preserve"> </w:t>
      </w:r>
      <w:r>
        <w:t>E</w:t>
      </w:r>
      <w:r w:rsidR="00A41C53">
        <w:t>lektronica bord</w:t>
      </w:r>
      <w:bookmarkEnd w:id="4"/>
    </w:p>
    <w:p w14:paraId="514BE4B6" w14:textId="6791F8D3" w:rsidR="00A41C53" w:rsidRDefault="00A41C53" w:rsidP="00A41C53"/>
    <w:p w14:paraId="6603A744" w14:textId="3151CE4C" w:rsidR="00A41C53" w:rsidRDefault="00A41C53" w:rsidP="00A41C53">
      <w:pPr>
        <w:jc w:val="center"/>
      </w:pPr>
      <w:r>
        <w:rPr>
          <w:noProof/>
        </w:rPr>
        <w:drawing>
          <wp:inline distT="0" distB="0" distL="0" distR="0" wp14:anchorId="0451D636" wp14:editId="1D282338">
            <wp:extent cx="4412512" cy="6191980"/>
            <wp:effectExtent l="0" t="0" r="762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917" cy="619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04C4" w14:textId="0603E275" w:rsidR="00A41C53" w:rsidRDefault="005F4B76" w:rsidP="005F4B76">
      <w:r>
        <w:t>*eenheid: mm</w:t>
      </w:r>
    </w:p>
    <w:p w14:paraId="2FA21987" w14:textId="77777777" w:rsidR="005F4B76" w:rsidRDefault="005F4B76" w:rsidP="005F4B76"/>
    <w:p w14:paraId="172930CF" w14:textId="1235A3B0" w:rsidR="00A41C53" w:rsidRPr="00FF7A01" w:rsidRDefault="006B5DDE" w:rsidP="00A41C53">
      <w:r>
        <w:t>Het e</w:t>
      </w:r>
      <w:r w:rsidR="00A41C53">
        <w:t>erste design van het elektronica bord getekend op AutoCAD.</w:t>
      </w:r>
      <w:r w:rsidR="00FF7A01">
        <w:t xml:space="preserve"> </w:t>
      </w:r>
      <w:r w:rsidR="00FF7A01" w:rsidRPr="00FF7A01">
        <w:t>Dit gaat niet geïmplementeerd w</w:t>
      </w:r>
      <w:r w:rsidR="00FF7A01">
        <w:t>orden op de EGV. Verder in het document</w:t>
      </w:r>
      <w:r>
        <w:t xml:space="preserve"> zijn</w:t>
      </w:r>
      <w:r w:rsidR="00FF7A01">
        <w:t xml:space="preserve"> nieuwere designs</w:t>
      </w:r>
      <w:r>
        <w:t xml:space="preserve"> weergegeven.</w:t>
      </w:r>
    </w:p>
    <w:p w14:paraId="4FB2362E" w14:textId="78BA2888" w:rsidR="00A41C53" w:rsidRPr="003E4EC6" w:rsidRDefault="00A41C53" w:rsidP="005F4B76">
      <w:r w:rsidRPr="003E4EC6">
        <w:t xml:space="preserve">Link: </w:t>
      </w:r>
      <w:hyperlink r:id="rId18" w:history="1">
        <w:r w:rsidRPr="003E4EC6">
          <w:rPr>
            <w:rStyle w:val="Hyperlink"/>
          </w:rPr>
          <w:t>https://github.com/KingAbad/Autonomous_Cart_2/blob/Elektronica-bord/CAD%20tekeningnen%20LayOut/Kazim-ElekBord.dwg</w:t>
        </w:r>
      </w:hyperlink>
    </w:p>
    <w:p w14:paraId="4160BC2B" w14:textId="166A7F1A" w:rsidR="00A41C53" w:rsidRDefault="00A41C53" w:rsidP="00A41C53">
      <w:pPr>
        <w:pStyle w:val="Kop1"/>
      </w:pPr>
      <w:bookmarkStart w:id="5" w:name="_Toc40911831"/>
      <w:r>
        <w:lastRenderedPageBreak/>
        <w:t>Hardware</w:t>
      </w:r>
      <w:r w:rsidR="00360B66">
        <w:t xml:space="preserve"> en componenten</w:t>
      </w:r>
      <w:bookmarkEnd w:id="5"/>
    </w:p>
    <w:p w14:paraId="4812B977" w14:textId="1161DFCD" w:rsidR="00A41C53" w:rsidRDefault="00A41C53" w:rsidP="00A41C53"/>
    <w:p w14:paraId="72D37F94" w14:textId="7DBD4666" w:rsidR="00A41C53" w:rsidRDefault="00A41C53" w:rsidP="00A41C53">
      <w:r>
        <w:t xml:space="preserve">Ik zit achter alle denkwerk over de hardware en elektronica </w:t>
      </w:r>
      <w:r w:rsidR="00360B66">
        <w:t>van het project. Dit in communicatie met elektronica leerkracht Frederik Vreys.</w:t>
      </w:r>
    </w:p>
    <w:p w14:paraId="10774360" w14:textId="77777777" w:rsidR="00360B66" w:rsidRDefault="00360B66" w:rsidP="00A41C53">
      <w:r>
        <w:t xml:space="preserve">Dit houdt in: </w:t>
      </w:r>
    </w:p>
    <w:p w14:paraId="515172B7" w14:textId="2B3B14CB" w:rsidR="00360B66" w:rsidRDefault="00360B66" w:rsidP="00360B66">
      <w:pPr>
        <w:pStyle w:val="Lijstalinea"/>
        <w:numPr>
          <w:ilvl w:val="0"/>
          <w:numId w:val="47"/>
        </w:numPr>
      </w:pPr>
      <w:r>
        <w:t>Componentenkeuze</w:t>
      </w:r>
    </w:p>
    <w:p w14:paraId="72CBB90B" w14:textId="2A7B0033" w:rsidR="00360B66" w:rsidRDefault="00360B66" w:rsidP="00360B66">
      <w:pPr>
        <w:pStyle w:val="Lijstalinea"/>
        <w:numPr>
          <w:ilvl w:val="0"/>
          <w:numId w:val="47"/>
        </w:numPr>
      </w:pPr>
      <w:r>
        <w:t xml:space="preserve">Dikte van banen op </w:t>
      </w:r>
      <w:proofErr w:type="spellStart"/>
      <w:r>
        <w:t>PCB’s</w:t>
      </w:r>
      <w:proofErr w:type="spellEnd"/>
    </w:p>
    <w:p w14:paraId="4BC3747A" w14:textId="5C5800C6" w:rsidR="00360B66" w:rsidRDefault="00360B66" w:rsidP="00360B66">
      <w:pPr>
        <w:pStyle w:val="Lijstalinea"/>
        <w:numPr>
          <w:ilvl w:val="0"/>
          <w:numId w:val="47"/>
        </w:numPr>
      </w:pPr>
      <w:r>
        <w:t>Passieve koeling voor hardware</w:t>
      </w:r>
    </w:p>
    <w:p w14:paraId="372296B4" w14:textId="2ED63F2B" w:rsidR="00360B66" w:rsidRDefault="00360B66" w:rsidP="00360B66">
      <w:pPr>
        <w:pStyle w:val="Lijstalinea"/>
        <w:numPr>
          <w:ilvl w:val="0"/>
          <w:numId w:val="47"/>
        </w:numPr>
      </w:pPr>
      <w:r>
        <w:t>…</w:t>
      </w:r>
    </w:p>
    <w:p w14:paraId="6C4230A1" w14:textId="27520D9E" w:rsidR="00360B66" w:rsidRDefault="00360B66" w:rsidP="00360B66"/>
    <w:p w14:paraId="3AB8278A" w14:textId="77777777" w:rsidR="00434688" w:rsidRDefault="00434688" w:rsidP="00360B66"/>
    <w:p w14:paraId="3A639A30" w14:textId="067071AC" w:rsidR="00360B66" w:rsidRDefault="00360B66" w:rsidP="00DE32CF">
      <w:pPr>
        <w:jc w:val="center"/>
      </w:pPr>
      <w:r>
        <w:rPr>
          <w:noProof/>
        </w:rPr>
        <w:drawing>
          <wp:inline distT="0" distB="0" distL="0" distR="0" wp14:anchorId="415C8BEC" wp14:editId="0BA75E38">
            <wp:extent cx="5760720" cy="3675380"/>
            <wp:effectExtent l="0" t="0" r="0" b="127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7BB9" w14:textId="727BDFFB" w:rsidR="00360B66" w:rsidRDefault="00360B66" w:rsidP="00360B66"/>
    <w:p w14:paraId="154C9899" w14:textId="3686D52A" w:rsidR="00360B66" w:rsidRDefault="00360B66" w:rsidP="00360B66"/>
    <w:p w14:paraId="6DAC6CD8" w14:textId="0AD88A57" w:rsidR="00360B66" w:rsidRDefault="00360B66" w:rsidP="00360B66"/>
    <w:p w14:paraId="303FE66D" w14:textId="1E77ADA1" w:rsidR="00360B66" w:rsidRDefault="00360B66" w:rsidP="00360B66"/>
    <w:p w14:paraId="704CBEA5" w14:textId="77777777" w:rsidR="00360B66" w:rsidRDefault="00360B66" w:rsidP="00360B66"/>
    <w:p w14:paraId="629F5AC7" w14:textId="4B3AB2E2" w:rsidR="00360B66" w:rsidRDefault="00360B66" w:rsidP="00360B66">
      <w:pPr>
        <w:pStyle w:val="Kop2"/>
      </w:pPr>
      <w:bookmarkStart w:id="6" w:name="_Toc40911832"/>
      <w:r>
        <w:lastRenderedPageBreak/>
        <w:t>Componentenlijst voor de relais PCB</w:t>
      </w:r>
      <w:bookmarkEnd w:id="6"/>
    </w:p>
    <w:p w14:paraId="25ED5428" w14:textId="0FB53DDC" w:rsidR="00360B66" w:rsidRDefault="00360B66" w:rsidP="00360B66"/>
    <w:p w14:paraId="3712E0FD" w14:textId="5A4B05EE" w:rsidR="00360B66" w:rsidRDefault="00434688" w:rsidP="00434688">
      <w:pPr>
        <w:jc w:val="center"/>
      </w:pPr>
      <w:r>
        <w:rPr>
          <w:noProof/>
        </w:rPr>
        <w:drawing>
          <wp:inline distT="0" distB="0" distL="0" distR="0" wp14:anchorId="0B2F55D4" wp14:editId="43532DD9">
            <wp:extent cx="5760720" cy="1227455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4436" w14:textId="6224FB9D" w:rsidR="00360B66" w:rsidRDefault="00360B66" w:rsidP="00360B66"/>
    <w:p w14:paraId="4D34C1F0" w14:textId="26E2C422" w:rsidR="00360B66" w:rsidRDefault="00360B66" w:rsidP="00360B66"/>
    <w:p w14:paraId="648B267D" w14:textId="77C91C8F" w:rsidR="00360B66" w:rsidRDefault="00360B66" w:rsidP="00360B66">
      <w:r>
        <w:t xml:space="preserve">Link: </w:t>
      </w:r>
      <w:hyperlink r:id="rId21" w:history="1">
        <w:r>
          <w:rPr>
            <w:rStyle w:val="Hyperlink"/>
          </w:rPr>
          <w:t>https://github.com/KingAbad/Autonomous_Cart_2/blob/Elektronica-bord/Componentenlijsten/ComponentenlijstRelaisPCB.xlsx</w:t>
        </w:r>
      </w:hyperlink>
    </w:p>
    <w:p w14:paraId="79598997" w14:textId="7B006F7F" w:rsidR="00360B66" w:rsidRDefault="00360B66" w:rsidP="00360B66"/>
    <w:p w14:paraId="5AC24EE6" w14:textId="6B59BFD1" w:rsidR="00360B66" w:rsidRDefault="00360B66" w:rsidP="00360B66"/>
    <w:p w14:paraId="03FCAB9E" w14:textId="061C19E5" w:rsidR="00360B66" w:rsidRDefault="00360B66" w:rsidP="00360B66">
      <w:pPr>
        <w:pStyle w:val="Kop2"/>
        <w:numPr>
          <w:ilvl w:val="1"/>
          <w:numId w:val="48"/>
        </w:numPr>
      </w:pPr>
      <w:bookmarkStart w:id="7" w:name="_Toc40911833"/>
      <w:r>
        <w:t>Componentenlijst voor de controller PCB</w:t>
      </w:r>
      <w:bookmarkEnd w:id="7"/>
    </w:p>
    <w:p w14:paraId="7F1A2940" w14:textId="29AD6BE5" w:rsidR="00360B66" w:rsidRDefault="00360B66" w:rsidP="00360B66"/>
    <w:p w14:paraId="7D10FC8A" w14:textId="77777777" w:rsidR="00360B66" w:rsidRPr="00360B66" w:rsidRDefault="00360B66" w:rsidP="00360B66"/>
    <w:p w14:paraId="6D20B533" w14:textId="6912AA2F" w:rsidR="00360B66" w:rsidRDefault="00360B66" w:rsidP="00360B66">
      <w:r>
        <w:rPr>
          <w:noProof/>
        </w:rPr>
        <w:drawing>
          <wp:inline distT="0" distB="0" distL="0" distR="0" wp14:anchorId="30C882AC" wp14:editId="210A6D08">
            <wp:extent cx="5760720" cy="1200150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AA70" w14:textId="02F24A9B" w:rsidR="00434688" w:rsidRDefault="00434688" w:rsidP="00360B66"/>
    <w:p w14:paraId="2424CD77" w14:textId="14481875" w:rsidR="00434688" w:rsidRDefault="00434688" w:rsidP="00360B66">
      <w:r>
        <w:t xml:space="preserve">Link: </w:t>
      </w:r>
      <w:hyperlink r:id="rId23" w:history="1">
        <w:r>
          <w:rPr>
            <w:rStyle w:val="Hyperlink"/>
          </w:rPr>
          <w:t>https://github.com/KingAbad/Autonomous_Cart_2/blob/Elektronica-bord/Componentenlijsten/ComponentenlijstActualPCB.xlsx</w:t>
        </w:r>
      </w:hyperlink>
    </w:p>
    <w:p w14:paraId="0F1DB3D8" w14:textId="654840C5" w:rsidR="007E2EB2" w:rsidRDefault="00434688" w:rsidP="007E2EB2">
      <w:pPr>
        <w:pStyle w:val="Kop1"/>
      </w:pPr>
      <w:r>
        <w:br w:type="page"/>
      </w:r>
      <w:bookmarkStart w:id="8" w:name="_Toc40911834"/>
      <w:r w:rsidR="007E2EB2" w:rsidRPr="007E2EB2">
        <w:lastRenderedPageBreak/>
        <w:t>Altium course</w:t>
      </w:r>
      <w:bookmarkEnd w:id="8"/>
    </w:p>
    <w:p w14:paraId="1FE9AD7F" w14:textId="62B19223" w:rsidR="007E2EB2" w:rsidRDefault="007E2EB2" w:rsidP="007E2EB2"/>
    <w:p w14:paraId="6F53B36D" w14:textId="7C925964" w:rsidR="007E2EB2" w:rsidRDefault="007E2EB2" w:rsidP="007E2EB2">
      <w:r>
        <w:t>Om te leren werken met Altium Designer heb ik volgende playlist bekeken en bestudeerd:</w:t>
      </w:r>
    </w:p>
    <w:p w14:paraId="0DD792AD" w14:textId="7C007532" w:rsidR="007E2EB2" w:rsidRPr="007E2EB2" w:rsidRDefault="00D04E17" w:rsidP="007E2EB2">
      <w:hyperlink r:id="rId24" w:history="1">
        <w:r w:rsidR="007E2EB2">
          <w:rPr>
            <w:rStyle w:val="Hyperlink"/>
          </w:rPr>
          <w:t>https://www.youtube.com/playlist?list=PL3aaAq2OJU5H_V1wJfcxn9RtUf2hs2FU6</w:t>
        </w:r>
      </w:hyperlink>
    </w:p>
    <w:p w14:paraId="003CF769" w14:textId="3DEC2680" w:rsidR="007E2EB2" w:rsidRDefault="007E2EB2" w:rsidP="007E2EB2"/>
    <w:p w14:paraId="6EE5F4B8" w14:textId="157C3D14" w:rsidR="007E2EB2" w:rsidRPr="007E2EB2" w:rsidRDefault="007E2EB2" w:rsidP="007E2EB2">
      <w:pPr>
        <w:spacing w:after="160" w:line="259" w:lineRule="auto"/>
      </w:pPr>
    </w:p>
    <w:p w14:paraId="299DA991" w14:textId="05B15CC9" w:rsidR="00434688" w:rsidRDefault="001151FC" w:rsidP="001151FC">
      <w:pPr>
        <w:pStyle w:val="Kop1"/>
      </w:pPr>
      <w:bookmarkStart w:id="9" w:name="_Toc40911835"/>
      <w:r>
        <w:t>Relais PCB</w:t>
      </w:r>
      <w:bookmarkEnd w:id="9"/>
    </w:p>
    <w:p w14:paraId="0D2DE122" w14:textId="3422830F" w:rsidR="001151FC" w:rsidRDefault="001151FC" w:rsidP="001151FC"/>
    <w:p w14:paraId="2B0AA8A6" w14:textId="21173185" w:rsidR="001151FC" w:rsidRDefault="001151FC" w:rsidP="001151FC">
      <w:pPr>
        <w:pStyle w:val="Kop2"/>
      </w:pPr>
      <w:bookmarkStart w:id="10" w:name="_Toc40911836"/>
      <w:r>
        <w:t>Elektrische Schema</w:t>
      </w:r>
      <w:bookmarkEnd w:id="10"/>
      <w:r>
        <w:t xml:space="preserve"> </w:t>
      </w:r>
    </w:p>
    <w:p w14:paraId="11D3734A" w14:textId="5E4320E9" w:rsidR="001151FC" w:rsidRDefault="001151FC" w:rsidP="001151FC"/>
    <w:p w14:paraId="505261C9" w14:textId="0AAFD2C8" w:rsidR="001151FC" w:rsidRDefault="001151FC" w:rsidP="001151FC">
      <w:r>
        <w:t>Eerste versie van het</w:t>
      </w:r>
      <w:r w:rsidRPr="001151FC">
        <w:t xml:space="preserve"> </w:t>
      </w:r>
      <w:r>
        <w:t>elektrische schema.</w:t>
      </w:r>
    </w:p>
    <w:p w14:paraId="1635EB92" w14:textId="77777777" w:rsidR="001151FC" w:rsidRDefault="001151FC" w:rsidP="001151FC"/>
    <w:p w14:paraId="66983AB3" w14:textId="2D7F94FD" w:rsidR="001151FC" w:rsidRDefault="001151FC" w:rsidP="00DE32CF">
      <w:pPr>
        <w:jc w:val="center"/>
      </w:pPr>
      <w:r>
        <w:rPr>
          <w:noProof/>
        </w:rPr>
        <w:drawing>
          <wp:inline distT="0" distB="0" distL="0" distR="0" wp14:anchorId="3F26F664" wp14:editId="44875FFF">
            <wp:extent cx="5869949" cy="3924300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795" cy="394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F832" w14:textId="31D47CDB" w:rsidR="00B6701F" w:rsidRDefault="00B6701F">
      <w:pPr>
        <w:spacing w:after="160" w:line="259" w:lineRule="auto"/>
      </w:pPr>
    </w:p>
    <w:p w14:paraId="3FC6A62A" w14:textId="77777777" w:rsidR="00DE32CF" w:rsidRDefault="00DE32CF">
      <w:pPr>
        <w:spacing w:after="160" w:line="259" w:lineRule="auto"/>
      </w:pPr>
    </w:p>
    <w:p w14:paraId="027BCD8A" w14:textId="6288C939" w:rsidR="00B6701F" w:rsidRDefault="00B6701F">
      <w:pPr>
        <w:spacing w:after="160" w:line="259" w:lineRule="auto"/>
      </w:pPr>
      <w:r>
        <w:lastRenderedPageBreak/>
        <w:t>Afgewerkte versie:</w:t>
      </w:r>
    </w:p>
    <w:p w14:paraId="0C553EA9" w14:textId="28D43285" w:rsidR="001151FC" w:rsidRDefault="001151FC" w:rsidP="00B6701F">
      <w:pPr>
        <w:jc w:val="center"/>
      </w:pPr>
      <w:r>
        <w:rPr>
          <w:noProof/>
        </w:rPr>
        <w:drawing>
          <wp:inline distT="0" distB="0" distL="0" distR="0" wp14:anchorId="6BE5E92F" wp14:editId="44E1EF51">
            <wp:extent cx="5093962" cy="3381375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908" cy="339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28F8" w14:textId="1D0DED17" w:rsidR="001151FC" w:rsidRDefault="001151FC" w:rsidP="001151FC"/>
    <w:p w14:paraId="3080992B" w14:textId="73C13FC3" w:rsidR="001151FC" w:rsidRDefault="001151FC" w:rsidP="001151FC">
      <w:pPr>
        <w:pStyle w:val="Lijstalinea"/>
        <w:numPr>
          <w:ilvl w:val="0"/>
          <w:numId w:val="49"/>
        </w:numPr>
      </w:pPr>
      <w:r>
        <w:t>flyback diodes toegevoegd</w:t>
      </w:r>
    </w:p>
    <w:p w14:paraId="57B80DBB" w14:textId="7D374B08" w:rsidR="001151FC" w:rsidRDefault="00792F3C" w:rsidP="001151FC">
      <w:pPr>
        <w:pStyle w:val="Lijstalinea"/>
        <w:numPr>
          <w:ilvl w:val="0"/>
          <w:numId w:val="49"/>
        </w:numPr>
      </w:pPr>
      <w:r>
        <w:t>de baan vertrekkende uit pin 8 van r22 gecorrigeerd</w:t>
      </w:r>
    </w:p>
    <w:p w14:paraId="4D467B8D" w14:textId="77777777" w:rsidR="00B6701F" w:rsidRDefault="00B6701F" w:rsidP="00B6701F"/>
    <w:p w14:paraId="0BC15FAD" w14:textId="0CA5B374" w:rsidR="00792F3C" w:rsidRDefault="00792F3C" w:rsidP="00792F3C">
      <w:r>
        <w:t>De bekomen schema overlopen met Mr. Vanrykel. De fout is hier ontdekt</w:t>
      </w:r>
      <w:r w:rsidR="006B5DDE">
        <w:t xml:space="preserve"> en gecorrigeerd.</w:t>
      </w:r>
    </w:p>
    <w:p w14:paraId="491E7ED1" w14:textId="7A93A124" w:rsidR="00792F3C" w:rsidRDefault="00792F3C" w:rsidP="00792F3C">
      <w:pPr>
        <w:jc w:val="center"/>
      </w:pPr>
      <w:r>
        <w:rPr>
          <w:noProof/>
        </w:rPr>
        <w:drawing>
          <wp:inline distT="0" distB="0" distL="0" distR="0" wp14:anchorId="25E8F602" wp14:editId="454E78A1">
            <wp:extent cx="5124450" cy="2656557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1340" cy="266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E3B5" w14:textId="2923250F" w:rsidR="00792F3C" w:rsidRDefault="00792F3C">
      <w:pPr>
        <w:spacing w:after="160" w:line="259" w:lineRule="auto"/>
      </w:pPr>
    </w:p>
    <w:p w14:paraId="058C2E95" w14:textId="341AB464" w:rsidR="00792F3C" w:rsidRDefault="00792F3C">
      <w:pPr>
        <w:spacing w:after="160" w:line="259" w:lineRule="auto"/>
      </w:pPr>
      <w:r>
        <w:t>Link:</w:t>
      </w:r>
      <w:r w:rsidRPr="00792F3C">
        <w:t xml:space="preserve"> </w:t>
      </w:r>
      <w:hyperlink r:id="rId28" w:history="1">
        <w:r>
          <w:rPr>
            <w:rStyle w:val="Hyperlink"/>
          </w:rPr>
          <w:t>https://github.com/KingAbad/Autonomous_Cart_2/tree/Elektronica-bord/PCB_RELAIS7-4</w:t>
        </w:r>
      </w:hyperlink>
    </w:p>
    <w:p w14:paraId="50918B23" w14:textId="57AA7E69" w:rsidR="00792F3C" w:rsidRDefault="00792F3C" w:rsidP="00792F3C">
      <w:pPr>
        <w:pStyle w:val="Kop2"/>
      </w:pPr>
      <w:bookmarkStart w:id="11" w:name="_Toc40911837"/>
      <w:r>
        <w:lastRenderedPageBreak/>
        <w:t>PCB</w:t>
      </w:r>
      <w:r w:rsidR="0000172F">
        <w:t xml:space="preserve"> design</w:t>
      </w:r>
      <w:bookmarkEnd w:id="11"/>
    </w:p>
    <w:p w14:paraId="42584852" w14:textId="77777777" w:rsidR="00B6701F" w:rsidRPr="00B6701F" w:rsidRDefault="00B6701F" w:rsidP="00B6701F"/>
    <w:p w14:paraId="4385C22D" w14:textId="12DC6244" w:rsidR="00792F3C" w:rsidRDefault="00B6701F" w:rsidP="00792F3C">
      <w:r w:rsidRPr="00B6701F">
        <w:t xml:space="preserve">Eerste versie van </w:t>
      </w:r>
      <w:r>
        <w:t>de PCB</w:t>
      </w:r>
      <w:r w:rsidRPr="00B6701F">
        <w:t>.</w:t>
      </w:r>
    </w:p>
    <w:p w14:paraId="2D2497D0" w14:textId="14577A54" w:rsidR="00B6701F" w:rsidRDefault="00B6701F" w:rsidP="00792F3C"/>
    <w:p w14:paraId="7AFC9D90" w14:textId="77777777" w:rsidR="00B6701F" w:rsidRDefault="00B6701F" w:rsidP="00792F3C"/>
    <w:p w14:paraId="592A4DD4" w14:textId="381F8E8D" w:rsidR="00792F3C" w:rsidRDefault="00B6701F" w:rsidP="00B6701F">
      <w:pPr>
        <w:jc w:val="center"/>
      </w:pPr>
      <w:r>
        <w:rPr>
          <w:noProof/>
        </w:rPr>
        <w:drawing>
          <wp:inline distT="0" distB="0" distL="0" distR="0" wp14:anchorId="1DD0DA1C" wp14:editId="724CF0DB">
            <wp:extent cx="3231344" cy="4582633"/>
            <wp:effectExtent l="0" t="0" r="7620" b="889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757" cy="460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058F" w14:textId="77BEE784" w:rsidR="00B6701F" w:rsidRDefault="00B6701F">
      <w:pPr>
        <w:spacing w:after="160" w:line="259" w:lineRule="auto"/>
      </w:pPr>
      <w:r>
        <w:br w:type="page"/>
      </w:r>
    </w:p>
    <w:p w14:paraId="71C4BBD8" w14:textId="210B313D" w:rsidR="00B6701F" w:rsidRDefault="00B6701F">
      <w:pPr>
        <w:spacing w:after="160" w:line="259" w:lineRule="auto"/>
      </w:pPr>
      <w:r>
        <w:lastRenderedPageBreak/>
        <w:t>Afgewerkt PCB:</w:t>
      </w:r>
    </w:p>
    <w:p w14:paraId="7DAD2DB1" w14:textId="77777777" w:rsidR="00B6701F" w:rsidRDefault="00B6701F" w:rsidP="00B6701F">
      <w:pPr>
        <w:jc w:val="center"/>
      </w:pPr>
    </w:p>
    <w:p w14:paraId="066E3007" w14:textId="456CA323" w:rsidR="00B6701F" w:rsidRDefault="00B6701F" w:rsidP="00B6701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61820E" wp14:editId="72107480">
            <wp:extent cx="4800600" cy="3072341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809" cy="30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5578" w14:textId="7BEE2389" w:rsidR="00B6701F" w:rsidRDefault="00B6701F" w:rsidP="00B6701F">
      <w:pPr>
        <w:rPr>
          <w:noProof/>
        </w:rPr>
      </w:pPr>
    </w:p>
    <w:p w14:paraId="79D6432A" w14:textId="11F2BD8F" w:rsidR="00B6701F" w:rsidRDefault="00B6701F" w:rsidP="00B6701F">
      <w:pPr>
        <w:pStyle w:val="Lijstalinea"/>
        <w:numPr>
          <w:ilvl w:val="0"/>
          <w:numId w:val="50"/>
        </w:numPr>
        <w:tabs>
          <w:tab w:val="left" w:pos="3014"/>
        </w:tabs>
      </w:pPr>
      <w:r>
        <w:t>Flyback diodes toegevoegd</w:t>
      </w:r>
    </w:p>
    <w:p w14:paraId="285EE507" w14:textId="3DA72026" w:rsidR="00B6701F" w:rsidRDefault="00B6701F" w:rsidP="00B6701F">
      <w:pPr>
        <w:pStyle w:val="Lijstalinea"/>
        <w:numPr>
          <w:ilvl w:val="0"/>
          <w:numId w:val="50"/>
        </w:numPr>
        <w:tabs>
          <w:tab w:val="left" w:pos="3014"/>
        </w:tabs>
      </w:pPr>
      <w:r>
        <w:t>Fout uit schema gecorrigeerd</w:t>
      </w:r>
    </w:p>
    <w:p w14:paraId="6D9D1C85" w14:textId="04D35605" w:rsidR="007E2EB2" w:rsidRDefault="00B6701F" w:rsidP="007E2EB2">
      <w:pPr>
        <w:pStyle w:val="Lijstalinea"/>
        <w:numPr>
          <w:ilvl w:val="0"/>
          <w:numId w:val="50"/>
        </w:numPr>
        <w:tabs>
          <w:tab w:val="left" w:pos="3014"/>
        </w:tabs>
      </w:pPr>
      <w:r>
        <w:t>Alle banen de juiste breedte gegeve</w:t>
      </w:r>
      <w:r w:rsidR="007E2EB2">
        <w:t>n</w:t>
      </w:r>
    </w:p>
    <w:p w14:paraId="3A97A587" w14:textId="7295AF3D" w:rsidR="007E2EB2" w:rsidRDefault="007E2EB2" w:rsidP="007E2EB2">
      <w:pPr>
        <w:pStyle w:val="Lijstalinea"/>
        <w:numPr>
          <w:ilvl w:val="0"/>
          <w:numId w:val="50"/>
        </w:numPr>
        <w:tabs>
          <w:tab w:val="left" w:pos="3014"/>
        </w:tabs>
      </w:pPr>
      <w:r>
        <w:t>PCB design overlopen met Mr. Frederik Vreys</w:t>
      </w:r>
    </w:p>
    <w:p w14:paraId="0FB44EA5" w14:textId="77777777" w:rsidR="007E2EB2" w:rsidRDefault="007E2EB2" w:rsidP="007E2EB2">
      <w:pPr>
        <w:tabs>
          <w:tab w:val="left" w:pos="3014"/>
        </w:tabs>
      </w:pPr>
    </w:p>
    <w:p w14:paraId="6A0E7713" w14:textId="7C5241B1" w:rsidR="00B6701F" w:rsidRDefault="007E2EB2" w:rsidP="007E2EB2">
      <w:pPr>
        <w:tabs>
          <w:tab w:val="left" w:pos="3014"/>
        </w:tabs>
        <w:jc w:val="center"/>
      </w:pPr>
      <w:r>
        <w:rPr>
          <w:noProof/>
        </w:rPr>
        <w:drawing>
          <wp:inline distT="0" distB="0" distL="0" distR="0" wp14:anchorId="0C4A1876" wp14:editId="4813EBC0">
            <wp:extent cx="3211033" cy="2019991"/>
            <wp:effectExtent l="0" t="0" r="889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0065" cy="20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126B" w14:textId="25EB6267" w:rsidR="009A463A" w:rsidRDefault="009A463A" w:rsidP="009A463A">
      <w:pPr>
        <w:tabs>
          <w:tab w:val="left" w:pos="3014"/>
        </w:tabs>
      </w:pPr>
      <w:r>
        <w:t>In dit gesprek heb ik samen met Frederik Vreys de volledige PCB overlopen. We zijn tot het besluit gekomen dat de PCB afgewerkt en theoretisch foutloos is.</w:t>
      </w:r>
    </w:p>
    <w:p w14:paraId="46554BAB" w14:textId="77777777" w:rsidR="007E2EB2" w:rsidRDefault="007E2EB2" w:rsidP="007E2EB2">
      <w:pPr>
        <w:tabs>
          <w:tab w:val="left" w:pos="3014"/>
        </w:tabs>
        <w:jc w:val="center"/>
      </w:pPr>
    </w:p>
    <w:p w14:paraId="4E3567F6" w14:textId="77777777" w:rsidR="007E2EB2" w:rsidRDefault="007E2EB2" w:rsidP="007E2EB2">
      <w:pPr>
        <w:spacing w:after="160" w:line="259" w:lineRule="auto"/>
      </w:pPr>
      <w:r>
        <w:t>Link:</w:t>
      </w:r>
      <w:r w:rsidRPr="00792F3C">
        <w:t xml:space="preserve"> </w:t>
      </w:r>
      <w:hyperlink r:id="rId32" w:history="1">
        <w:r>
          <w:rPr>
            <w:rStyle w:val="Hyperlink"/>
          </w:rPr>
          <w:t>https://github.com/KingAbad/Autonomous_Cart_2/tree/Elektronica-bord/PCB_RELAIS7-4</w:t>
        </w:r>
      </w:hyperlink>
    </w:p>
    <w:p w14:paraId="63C01BD2" w14:textId="741E87EA" w:rsidR="0000172F" w:rsidRDefault="00DE32CF" w:rsidP="0000172F">
      <w:pPr>
        <w:pStyle w:val="Kop1"/>
      </w:pPr>
      <w:bookmarkStart w:id="12" w:name="_Toc40911838"/>
      <w:r>
        <w:lastRenderedPageBreak/>
        <w:t>Controller PCB</w:t>
      </w:r>
      <w:bookmarkEnd w:id="12"/>
    </w:p>
    <w:p w14:paraId="4750A809" w14:textId="6C8F19B2" w:rsidR="002838BB" w:rsidRDefault="0000172F" w:rsidP="002838BB">
      <w:pPr>
        <w:pStyle w:val="Kop2"/>
      </w:pPr>
      <w:bookmarkStart w:id="13" w:name="_Toc40911839"/>
      <w:r>
        <w:t>Elektrische Schema</w:t>
      </w:r>
      <w:bookmarkEnd w:id="13"/>
      <w:r>
        <w:t xml:space="preserve"> </w:t>
      </w:r>
    </w:p>
    <w:p w14:paraId="48D9B5BA" w14:textId="77777777" w:rsidR="002838BB" w:rsidRPr="002838BB" w:rsidRDefault="002838BB" w:rsidP="002838BB"/>
    <w:p w14:paraId="38CBA2A3" w14:textId="3C19E00E" w:rsidR="0000172F" w:rsidRDefault="002838BB" w:rsidP="009E0DFC">
      <w:pPr>
        <w:jc w:val="center"/>
      </w:pPr>
      <w:r>
        <w:rPr>
          <w:noProof/>
        </w:rPr>
        <w:drawing>
          <wp:inline distT="0" distB="0" distL="0" distR="0" wp14:anchorId="4DA67AA7" wp14:editId="406A4D08">
            <wp:extent cx="5760720" cy="3956685"/>
            <wp:effectExtent l="0" t="0" r="0" b="571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39BC" w14:textId="77777777" w:rsidR="0000172F" w:rsidRPr="0000172F" w:rsidRDefault="0000172F" w:rsidP="0000172F"/>
    <w:p w14:paraId="5DECE92E" w14:textId="296AEED6" w:rsidR="0000172F" w:rsidRDefault="004304C4" w:rsidP="0000172F">
      <w:r>
        <w:t xml:space="preserve">Deze elektrische schema is niet volledig afgewerkt. Dit komt omdat de keuze voor het gebruik van de microcontroller niet duidelijk was. </w:t>
      </w:r>
    </w:p>
    <w:p w14:paraId="732F4186" w14:textId="2C8D022E" w:rsidR="004304C4" w:rsidRPr="003E4EC6" w:rsidRDefault="004304C4" w:rsidP="0000172F">
      <w:pPr>
        <w:rPr>
          <w:lang w:val="en-US"/>
        </w:rPr>
      </w:pPr>
      <w:r w:rsidRPr="003E4EC6">
        <w:rPr>
          <w:lang w:val="en-US"/>
        </w:rPr>
        <w:t xml:space="preserve">Last update </w:t>
      </w:r>
      <w:r w:rsidR="001E6AB3" w:rsidRPr="003E4EC6">
        <w:rPr>
          <w:lang w:val="en-US"/>
        </w:rPr>
        <w:t>5</w:t>
      </w:r>
      <w:r w:rsidRPr="003E4EC6">
        <w:rPr>
          <w:lang w:val="en-US"/>
        </w:rPr>
        <w:t>/5/19</w:t>
      </w:r>
    </w:p>
    <w:p w14:paraId="725F6B58" w14:textId="77777777" w:rsidR="001E6AB3" w:rsidRPr="003E4EC6" w:rsidRDefault="001E6AB3">
      <w:pPr>
        <w:spacing w:after="160" w:line="259" w:lineRule="auto"/>
        <w:rPr>
          <w:lang w:val="en-US"/>
        </w:rPr>
      </w:pPr>
    </w:p>
    <w:p w14:paraId="2C6EF4E8" w14:textId="3B5B4F5C" w:rsidR="004304C4" w:rsidRPr="003E4EC6" w:rsidRDefault="001E6AB3">
      <w:pPr>
        <w:spacing w:after="160" w:line="259" w:lineRule="auto"/>
        <w:rPr>
          <w:lang w:val="en-US"/>
        </w:rPr>
      </w:pPr>
      <w:r w:rsidRPr="003E4EC6">
        <w:rPr>
          <w:lang w:val="en-US"/>
        </w:rPr>
        <w:t xml:space="preserve">Link: </w:t>
      </w:r>
      <w:hyperlink r:id="rId34" w:history="1">
        <w:r w:rsidRPr="003E4EC6">
          <w:rPr>
            <w:rStyle w:val="Hyperlink"/>
            <w:lang w:val="en-US"/>
          </w:rPr>
          <w:t>https://github.com/KingAbad/Autonomous_Cart_2/tree/Elektronica-bord/PCB_ACTUAL</w:t>
        </w:r>
      </w:hyperlink>
      <w:r w:rsidR="004304C4" w:rsidRPr="003E4EC6">
        <w:rPr>
          <w:lang w:val="en-US"/>
        </w:rPr>
        <w:br w:type="page"/>
      </w:r>
    </w:p>
    <w:p w14:paraId="663BAF1F" w14:textId="38996C30" w:rsidR="004304C4" w:rsidRDefault="004304C4" w:rsidP="004304C4">
      <w:pPr>
        <w:pStyle w:val="Kop2"/>
      </w:pPr>
      <w:bookmarkStart w:id="14" w:name="_Toc40911840"/>
      <w:r>
        <w:lastRenderedPageBreak/>
        <w:t>PCB design</w:t>
      </w:r>
      <w:bookmarkEnd w:id="14"/>
    </w:p>
    <w:p w14:paraId="70D8403B" w14:textId="33250C9F" w:rsidR="001E6AB3" w:rsidRDefault="001E6AB3" w:rsidP="001E6AB3"/>
    <w:p w14:paraId="2F620CE6" w14:textId="34F47784" w:rsidR="001E6AB3" w:rsidRDefault="001E6AB3" w:rsidP="001E6AB3">
      <w:pPr>
        <w:jc w:val="center"/>
      </w:pPr>
      <w:r>
        <w:rPr>
          <w:noProof/>
        </w:rPr>
        <w:drawing>
          <wp:inline distT="0" distB="0" distL="0" distR="0" wp14:anchorId="1F4E3D62" wp14:editId="65E8A74D">
            <wp:extent cx="2984740" cy="3972721"/>
            <wp:effectExtent l="0" t="0" r="6350" b="889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0655" cy="39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DCB8" w14:textId="46490976" w:rsidR="001E6AB3" w:rsidRDefault="001E6AB3" w:rsidP="001E6AB3">
      <w:pPr>
        <w:jc w:val="center"/>
      </w:pPr>
    </w:p>
    <w:p w14:paraId="7AFCCF47" w14:textId="43633885" w:rsidR="001E6AB3" w:rsidRDefault="009E0DFC" w:rsidP="001E6AB3">
      <w:r>
        <w:t>Deze PCB is niet volledig afgewerkt aangezien het elektrische schema niet volledig in orde is.</w:t>
      </w:r>
    </w:p>
    <w:p w14:paraId="144B79F7" w14:textId="2E92B2A7" w:rsidR="009E0DFC" w:rsidRPr="003E4EC6" w:rsidRDefault="009E0DFC" w:rsidP="009E0DFC">
      <w:pPr>
        <w:rPr>
          <w:lang w:val="en-US"/>
        </w:rPr>
      </w:pPr>
      <w:r w:rsidRPr="003E4EC6">
        <w:rPr>
          <w:lang w:val="en-US"/>
        </w:rPr>
        <w:t>Last update 5/5/19</w:t>
      </w:r>
    </w:p>
    <w:p w14:paraId="507C1D62" w14:textId="77777777" w:rsidR="009E0DFC" w:rsidRPr="003E4EC6" w:rsidRDefault="009E0DFC" w:rsidP="001E6AB3">
      <w:pPr>
        <w:rPr>
          <w:lang w:val="en-US"/>
        </w:rPr>
      </w:pPr>
    </w:p>
    <w:p w14:paraId="4214271B" w14:textId="77777777" w:rsidR="001E6AB3" w:rsidRPr="003E4EC6" w:rsidRDefault="001E6AB3" w:rsidP="009E0DFC">
      <w:pPr>
        <w:rPr>
          <w:lang w:val="en-US"/>
        </w:rPr>
      </w:pPr>
    </w:p>
    <w:p w14:paraId="4B862E08" w14:textId="4CDC73CE" w:rsidR="001E6AB3" w:rsidRPr="003E4EC6" w:rsidRDefault="001E6AB3" w:rsidP="001E6AB3">
      <w:pPr>
        <w:rPr>
          <w:lang w:val="en-US"/>
        </w:rPr>
      </w:pPr>
      <w:r w:rsidRPr="003E4EC6">
        <w:rPr>
          <w:lang w:val="en-US"/>
        </w:rPr>
        <w:t>Link:</w:t>
      </w:r>
      <w:bookmarkStart w:id="15" w:name="_Hlk40913294"/>
      <w:r w:rsidRPr="003E4EC6">
        <w:rPr>
          <w:lang w:val="en-US"/>
        </w:rPr>
        <w:t xml:space="preserve"> </w:t>
      </w:r>
      <w:hyperlink r:id="rId36" w:history="1">
        <w:r w:rsidRPr="003E4EC6">
          <w:rPr>
            <w:rStyle w:val="Hyperlink"/>
            <w:lang w:val="en-US"/>
          </w:rPr>
          <w:t>https://github.com/KingAbad/Autonomous_Cart_2/tree/Elektronica-bord/PCB_ACTUAL</w:t>
        </w:r>
      </w:hyperlink>
      <w:bookmarkEnd w:id="15"/>
    </w:p>
    <w:p w14:paraId="40537616" w14:textId="312A86FE" w:rsidR="009E0DFC" w:rsidRPr="003E4EC6" w:rsidRDefault="009E0DFC" w:rsidP="001E6AB3">
      <w:pPr>
        <w:rPr>
          <w:lang w:val="en-US"/>
        </w:rPr>
      </w:pPr>
    </w:p>
    <w:p w14:paraId="478983F5" w14:textId="01982500" w:rsidR="009E0DFC" w:rsidRPr="003E4EC6" w:rsidRDefault="009E0DFC" w:rsidP="001E6AB3">
      <w:pPr>
        <w:rPr>
          <w:lang w:val="en-US"/>
        </w:rPr>
      </w:pPr>
    </w:p>
    <w:p w14:paraId="44D0200E" w14:textId="7F6A959F" w:rsidR="009E0DFC" w:rsidRPr="003E4EC6" w:rsidRDefault="009E0DFC" w:rsidP="001E6AB3">
      <w:pPr>
        <w:rPr>
          <w:lang w:val="en-US"/>
        </w:rPr>
      </w:pPr>
    </w:p>
    <w:p w14:paraId="36FAE694" w14:textId="526C924F" w:rsidR="009E0DFC" w:rsidRPr="003E4EC6" w:rsidRDefault="009E0DFC" w:rsidP="001E6AB3">
      <w:pPr>
        <w:rPr>
          <w:lang w:val="en-US"/>
        </w:rPr>
      </w:pPr>
    </w:p>
    <w:p w14:paraId="2A35B2AC" w14:textId="77777777" w:rsidR="009E0DFC" w:rsidRPr="003E4EC6" w:rsidRDefault="009E0DFC" w:rsidP="001E6AB3">
      <w:pPr>
        <w:rPr>
          <w:lang w:val="en-US"/>
        </w:rPr>
      </w:pPr>
    </w:p>
    <w:p w14:paraId="7C8492B3" w14:textId="4C75223A" w:rsidR="009E0DFC" w:rsidRDefault="009E0DFC" w:rsidP="009E0DFC">
      <w:pPr>
        <w:pStyle w:val="Kop1"/>
      </w:pPr>
      <w:bookmarkStart w:id="16" w:name="_Toc40911841"/>
      <w:r>
        <w:lastRenderedPageBreak/>
        <w:t>Libraries</w:t>
      </w:r>
      <w:bookmarkEnd w:id="16"/>
    </w:p>
    <w:p w14:paraId="44AED639" w14:textId="025D29AB" w:rsidR="009E0DFC" w:rsidRDefault="009E0DFC" w:rsidP="009E0DFC"/>
    <w:p w14:paraId="6D635972" w14:textId="40276381" w:rsidR="00CE4E9F" w:rsidRDefault="009E0DFC" w:rsidP="009E0DFC">
      <w:r>
        <w:t>Alle schematic componenten en footprints</w:t>
      </w:r>
      <w:r w:rsidR="00FF7A01">
        <w:t>, die respectievelijk in de schematic library</w:t>
      </w:r>
      <w:r w:rsidR="005E7B63">
        <w:t>(Schlib1.SchLib)</w:t>
      </w:r>
      <w:r w:rsidR="00FF7A01">
        <w:t xml:space="preserve"> en de pcb library</w:t>
      </w:r>
      <w:r w:rsidR="005E7B63">
        <w:t>(PcbLib1.PcbLib)</w:t>
      </w:r>
      <w:r w:rsidR="00FF7A01">
        <w:t xml:space="preserve"> bevinden, zijn custom getekend. Dit was nodig omdat alle componenten </w:t>
      </w:r>
      <w:r w:rsidR="005E7B63">
        <w:t>speciale footprints nodig hadden, wat niet te vinden waren in de standaard libraries.</w:t>
      </w:r>
      <w:r w:rsidR="00CE4E9F">
        <w:t>\</w:t>
      </w:r>
    </w:p>
    <w:p w14:paraId="0F927964" w14:textId="3E611694" w:rsidR="00CE4E9F" w:rsidRDefault="00CE4E9F" w:rsidP="009E0DFC">
      <w:r>
        <w:t>Enkele voorbeelden:</w:t>
      </w:r>
    </w:p>
    <w:p w14:paraId="2DABF832" w14:textId="77777777" w:rsidR="00CE4E9F" w:rsidRDefault="00CE4E9F" w:rsidP="009E0DFC"/>
    <w:p w14:paraId="066FA832" w14:textId="42212C4C" w:rsidR="00CE4E9F" w:rsidRDefault="00CE4E9F" w:rsidP="00CE4E9F">
      <w:pPr>
        <w:keepNext/>
        <w:jc w:val="center"/>
      </w:pPr>
      <w:r>
        <w:rPr>
          <w:noProof/>
        </w:rPr>
        <w:drawing>
          <wp:inline distT="0" distB="0" distL="0" distR="0" wp14:anchorId="1F7DF219" wp14:editId="1A13B10C">
            <wp:extent cx="4135755" cy="1971230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6843" cy="19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30AF" w14:textId="77777777" w:rsidR="00CE4E9F" w:rsidRDefault="00CE4E9F" w:rsidP="00CE4E9F">
      <w:pPr>
        <w:keepNext/>
        <w:jc w:val="center"/>
      </w:pPr>
    </w:p>
    <w:p w14:paraId="5A9BC975" w14:textId="366E60A8" w:rsidR="00CE4E9F" w:rsidRDefault="00CE4E9F" w:rsidP="00CE4E9F">
      <w:pPr>
        <w:pStyle w:val="Bijschrift"/>
        <w:jc w:val="center"/>
      </w:pPr>
      <w:r>
        <w:t xml:space="preserve">Figuur </w:t>
      </w:r>
      <w:fldSimple w:instr=" SEQ Figuur \* ARABIC ">
        <w:r>
          <w:rPr>
            <w:noProof/>
          </w:rPr>
          <w:t>1</w:t>
        </w:r>
      </w:fldSimple>
      <w:r>
        <w:t>: enkelpolige relais</w:t>
      </w:r>
    </w:p>
    <w:p w14:paraId="437EE991" w14:textId="77777777" w:rsidR="00210175" w:rsidRPr="00210175" w:rsidRDefault="00210175" w:rsidP="00210175"/>
    <w:p w14:paraId="443658D6" w14:textId="77777777" w:rsidR="00CE4E9F" w:rsidRDefault="00CE4E9F" w:rsidP="00CE4E9F">
      <w:pPr>
        <w:keepNext/>
        <w:jc w:val="center"/>
      </w:pPr>
      <w:r>
        <w:rPr>
          <w:noProof/>
        </w:rPr>
        <w:drawing>
          <wp:inline distT="0" distB="0" distL="0" distR="0" wp14:anchorId="0AA23FCC" wp14:editId="47003C5B">
            <wp:extent cx="2647950" cy="1947389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9679" cy="197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4944" w14:textId="0FBD884F" w:rsidR="005E7B63" w:rsidRPr="009A463A" w:rsidRDefault="00CE4E9F" w:rsidP="00CE4E9F">
      <w:pPr>
        <w:pStyle w:val="Bijschrift"/>
        <w:jc w:val="center"/>
        <w:rPr>
          <w:lang w:val="en-US"/>
        </w:rPr>
      </w:pPr>
      <w:proofErr w:type="spellStart"/>
      <w:r w:rsidRPr="009A463A">
        <w:rPr>
          <w:lang w:val="en-US"/>
        </w:rPr>
        <w:t>Figuur</w:t>
      </w:r>
      <w:proofErr w:type="spellEnd"/>
      <w:r w:rsidRPr="009A463A">
        <w:rPr>
          <w:lang w:val="en-US"/>
        </w:rPr>
        <w:t xml:space="preserve"> </w:t>
      </w:r>
      <w:r w:rsidR="00F56647">
        <w:fldChar w:fldCharType="begin"/>
      </w:r>
      <w:r w:rsidR="00F56647" w:rsidRPr="009A463A">
        <w:rPr>
          <w:lang w:val="en-US"/>
        </w:rPr>
        <w:instrText xml:space="preserve"> SEQ Figuur \* ARABIC </w:instrText>
      </w:r>
      <w:r w:rsidR="00F56647">
        <w:fldChar w:fldCharType="separate"/>
      </w:r>
      <w:r w:rsidRPr="009A463A">
        <w:rPr>
          <w:noProof/>
          <w:lang w:val="en-US"/>
        </w:rPr>
        <w:t>2</w:t>
      </w:r>
      <w:r w:rsidR="00F56647">
        <w:rPr>
          <w:noProof/>
        </w:rPr>
        <w:fldChar w:fldCharType="end"/>
      </w:r>
      <w:r w:rsidRPr="009A463A">
        <w:rPr>
          <w:lang w:val="en-US"/>
        </w:rPr>
        <w:t>:1x2 HDR30A</w:t>
      </w:r>
    </w:p>
    <w:p w14:paraId="7AFA77C8" w14:textId="1E7E81CD" w:rsidR="009A463A" w:rsidRDefault="009A463A" w:rsidP="00210175">
      <w:pPr>
        <w:rPr>
          <w:lang w:val="en-US"/>
        </w:rPr>
      </w:pPr>
      <w:r w:rsidRPr="009A463A">
        <w:rPr>
          <w:lang w:val="en-US"/>
        </w:rPr>
        <w:t>Links:</w:t>
      </w:r>
      <w:r>
        <w:rPr>
          <w:lang w:val="en-US"/>
        </w:rPr>
        <w:t xml:space="preserve"> </w:t>
      </w:r>
      <w:hyperlink r:id="rId39" w:history="1">
        <w:r w:rsidRPr="00DB564B">
          <w:rPr>
            <w:rStyle w:val="Hyperlink"/>
            <w:lang w:val="en-US"/>
          </w:rPr>
          <w:t>https://github.com/KingAbad/Autonomous_Cart_2/tree/Elektronica-bord/PCB_ACTUAL</w:t>
        </w:r>
      </w:hyperlink>
    </w:p>
    <w:p w14:paraId="7246F9A1" w14:textId="3FFA0A1A" w:rsidR="009A463A" w:rsidRPr="009A463A" w:rsidRDefault="00D04E17" w:rsidP="009A463A">
      <w:pPr>
        <w:ind w:firstLine="574"/>
        <w:rPr>
          <w:color w:val="00B050" w:themeColor="hyperlink"/>
          <w:u w:val="single"/>
          <w:lang w:val="en-US"/>
        </w:rPr>
      </w:pPr>
      <w:hyperlink r:id="rId40" w:history="1">
        <w:r w:rsidR="009A463A" w:rsidRPr="00DB564B">
          <w:rPr>
            <w:rStyle w:val="Hyperlink"/>
            <w:lang w:val="en-US"/>
          </w:rPr>
          <w:t>https://github.com/KingAbad/Autonomous_Cart_2/tree/Elektronica-bord/PCB_RELAIS7-4</w:t>
        </w:r>
      </w:hyperlink>
    </w:p>
    <w:p w14:paraId="11BCF0B6" w14:textId="77777777" w:rsidR="009A463A" w:rsidRPr="009A463A" w:rsidRDefault="009A463A" w:rsidP="00210175">
      <w:pPr>
        <w:rPr>
          <w:lang w:val="en-US"/>
        </w:rPr>
      </w:pPr>
    </w:p>
    <w:p w14:paraId="5E3EAD3D" w14:textId="1EB5A595" w:rsidR="00210175" w:rsidRDefault="00210175" w:rsidP="00210175">
      <w:pPr>
        <w:pStyle w:val="Kop1"/>
      </w:pPr>
      <w:bookmarkStart w:id="17" w:name="_Toc40911842"/>
      <w:r>
        <w:lastRenderedPageBreak/>
        <w:t>Aparte bordje voor</w:t>
      </w:r>
      <w:r w:rsidR="009A463A">
        <w:t xml:space="preserve"> de</w:t>
      </w:r>
      <w:r>
        <w:t xml:space="preserve"> Relais PCB</w:t>
      </w:r>
      <w:bookmarkEnd w:id="17"/>
    </w:p>
    <w:p w14:paraId="7E5526C5" w14:textId="23BD4AA1" w:rsidR="00210175" w:rsidRDefault="00210175" w:rsidP="00210175"/>
    <w:p w14:paraId="2FE4CE18" w14:textId="58A9FF29" w:rsidR="00210175" w:rsidRDefault="00210175" w:rsidP="00210175">
      <w:r>
        <w:t xml:space="preserve">Bij deze was het bedoeld om de 24v voeding en de </w:t>
      </w:r>
      <w:r w:rsidR="0008314B">
        <w:t xml:space="preserve">relais PCB op </w:t>
      </w:r>
      <w:r w:rsidR="0008314B" w:rsidRPr="0008314B">
        <w:t>éé</w:t>
      </w:r>
      <w:r w:rsidR="0008314B">
        <w:t>n bordje</w:t>
      </w:r>
      <w:r w:rsidR="00E348E1">
        <w:t xml:space="preserve"> </w:t>
      </w:r>
      <w:r w:rsidR="007B43F4">
        <w:t>(plexiglas)</w:t>
      </w:r>
      <w:r w:rsidR="0008314B">
        <w:t xml:space="preserve"> te zetten, maar er is afgeweken van dit idee. </w:t>
      </w:r>
    </w:p>
    <w:p w14:paraId="3F707A76" w14:textId="5916D78F" w:rsidR="0008314B" w:rsidRDefault="0008314B" w:rsidP="00210175"/>
    <w:p w14:paraId="5C5868DB" w14:textId="68A833D1" w:rsidR="0008314B" w:rsidRDefault="0008314B" w:rsidP="00210175">
      <w:r>
        <w:rPr>
          <w:noProof/>
        </w:rPr>
        <w:drawing>
          <wp:inline distT="0" distB="0" distL="0" distR="0" wp14:anchorId="17D8B730" wp14:editId="7ED8067F">
            <wp:extent cx="5760720" cy="5077460"/>
            <wp:effectExtent l="0" t="0" r="0" b="889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FAD6" w14:textId="1940F0B3" w:rsidR="005F4B76" w:rsidRDefault="005F4B76" w:rsidP="005F4B76">
      <w:r>
        <w:t>*eenheid: mm</w:t>
      </w:r>
    </w:p>
    <w:p w14:paraId="26A758E2" w14:textId="7D09B003" w:rsidR="0008314B" w:rsidRDefault="0008314B" w:rsidP="00210175"/>
    <w:p w14:paraId="77B26217" w14:textId="5C130712" w:rsidR="0008314B" w:rsidRDefault="009A463A">
      <w:pPr>
        <w:spacing w:after="160" w:line="259" w:lineRule="auto"/>
      </w:pPr>
      <w:r>
        <w:t xml:space="preserve">Link: </w:t>
      </w:r>
      <w:hyperlink r:id="rId42" w:history="1">
        <w:r>
          <w:rPr>
            <w:rStyle w:val="Hyperlink"/>
          </w:rPr>
          <w:t>https://github.com/KingAbad/Autonomous_Cart_2/tree/Elektronica-bord/CAD%20tekeningnen%20LayOut</w:t>
        </w:r>
      </w:hyperlink>
      <w:r w:rsidR="0008314B">
        <w:br w:type="page"/>
      </w:r>
    </w:p>
    <w:p w14:paraId="43B587D6" w14:textId="327AB3B9" w:rsidR="0008314B" w:rsidRPr="00210175" w:rsidRDefault="0008314B" w:rsidP="0008314B">
      <w:pPr>
        <w:pStyle w:val="Kop1"/>
      </w:pPr>
      <w:bookmarkStart w:id="18" w:name="_Toc40911843"/>
      <w:r>
        <w:lastRenderedPageBreak/>
        <w:t>Voeding</w:t>
      </w:r>
      <w:r w:rsidR="009A463A">
        <w:t>en</w:t>
      </w:r>
      <w:r>
        <w:t xml:space="preserve"> bord</w:t>
      </w:r>
      <w:bookmarkEnd w:id="18"/>
    </w:p>
    <w:p w14:paraId="13862A97" w14:textId="61665575" w:rsidR="00210175" w:rsidRDefault="00210175" w:rsidP="00210175"/>
    <w:p w14:paraId="2DE94B96" w14:textId="746365D5" w:rsidR="0008314B" w:rsidRDefault="0008314B" w:rsidP="00210175">
      <w:r>
        <w:t>Afgewerkt design om alle voedingen op een bor</w:t>
      </w:r>
      <w:r w:rsidR="005F4B76">
        <w:t>dje(plexiglas) te plaatsen:</w:t>
      </w:r>
    </w:p>
    <w:p w14:paraId="70A57FAC" w14:textId="76566129" w:rsidR="00210175" w:rsidRDefault="003E4EC6" w:rsidP="003E4EC6">
      <w:pPr>
        <w:jc w:val="center"/>
      </w:pPr>
      <w:r>
        <w:rPr>
          <w:noProof/>
        </w:rPr>
        <w:drawing>
          <wp:inline distT="0" distB="0" distL="0" distR="0" wp14:anchorId="6ADA5FFF" wp14:editId="469A02A3">
            <wp:extent cx="5760720" cy="2683510"/>
            <wp:effectExtent l="0" t="0" r="0" b="254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A7EB" w14:textId="4E0099D1" w:rsidR="0008314B" w:rsidRDefault="0008314B" w:rsidP="00210175"/>
    <w:p w14:paraId="0819D0A7" w14:textId="4BAD653E" w:rsidR="0008314B" w:rsidRPr="00210175" w:rsidRDefault="005F4B76" w:rsidP="005F4B76">
      <w:pPr>
        <w:jc w:val="center"/>
      </w:pPr>
      <w:r>
        <w:rPr>
          <w:noProof/>
        </w:rPr>
        <w:drawing>
          <wp:inline distT="0" distB="0" distL="0" distR="0" wp14:anchorId="5611E6AB" wp14:editId="07CB2496">
            <wp:extent cx="5467350" cy="3009900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BDB0" w14:textId="5B49D6D6" w:rsidR="005F4B76" w:rsidRDefault="005F4B76" w:rsidP="005F4B76">
      <w:r>
        <w:t>*converter = voeding</w:t>
      </w:r>
      <w:r>
        <w:br/>
        <w:t>*eenheid: mm</w:t>
      </w:r>
    </w:p>
    <w:p w14:paraId="0F4E25B8" w14:textId="132644E1" w:rsidR="007B43F4" w:rsidRDefault="00897CF2">
      <w:pPr>
        <w:spacing w:after="160" w:line="259" w:lineRule="auto"/>
      </w:pPr>
      <w:r>
        <w:t xml:space="preserve">Link: </w:t>
      </w:r>
      <w:hyperlink r:id="rId45" w:history="1">
        <w:r>
          <w:rPr>
            <w:rStyle w:val="Hyperlink"/>
          </w:rPr>
          <w:t>https://github.com/KingAbad/Autonomous_Cart_2/tree/Elektronica-bord/CAD%20tekeningnen%20LayOut</w:t>
        </w:r>
      </w:hyperlink>
    </w:p>
    <w:p w14:paraId="3A89B5C7" w14:textId="77777777" w:rsidR="009A463A" w:rsidRDefault="009A463A">
      <w:pPr>
        <w:spacing w:after="160" w:line="259" w:lineRule="auto"/>
      </w:pPr>
    </w:p>
    <w:p w14:paraId="706E5DB3" w14:textId="14C5A1B5" w:rsidR="005F4B76" w:rsidRDefault="007B43F4" w:rsidP="007B43F4">
      <w:pPr>
        <w:pStyle w:val="Kop1"/>
      </w:pPr>
      <w:bookmarkStart w:id="19" w:name="_Toc40911844"/>
      <w:r>
        <w:lastRenderedPageBreak/>
        <w:t>Controller bord</w:t>
      </w:r>
      <w:bookmarkEnd w:id="19"/>
    </w:p>
    <w:p w14:paraId="28522DB6" w14:textId="36E559B2" w:rsidR="003E4EC6" w:rsidRDefault="003E4EC6" w:rsidP="00210175"/>
    <w:p w14:paraId="17AECCE5" w14:textId="707E373B" w:rsidR="00881CF6" w:rsidRDefault="00881CF6" w:rsidP="00210175">
      <w:r>
        <w:t>De volgende afbeelding geeft het afgewerkt design weer van de controller bord:</w:t>
      </w:r>
    </w:p>
    <w:p w14:paraId="3401A153" w14:textId="77777777" w:rsidR="00881CF6" w:rsidRDefault="00881CF6" w:rsidP="00210175"/>
    <w:p w14:paraId="48693788" w14:textId="04CBE6F2" w:rsidR="00881CF6" w:rsidRDefault="00881CF6" w:rsidP="00210175">
      <w:r>
        <w:rPr>
          <w:noProof/>
        </w:rPr>
        <w:drawing>
          <wp:inline distT="0" distB="0" distL="0" distR="0" wp14:anchorId="1F8F2567" wp14:editId="2F017FCD">
            <wp:extent cx="5760720" cy="49168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737E" w14:textId="66AE34A6" w:rsidR="00881CF6" w:rsidRDefault="00881CF6" w:rsidP="00210175">
      <w:r>
        <w:t>*eenheid: mm</w:t>
      </w:r>
    </w:p>
    <w:p w14:paraId="36DD1935" w14:textId="599DAAE1" w:rsidR="00897CF2" w:rsidRDefault="00897CF2" w:rsidP="00210175">
      <w:r>
        <w:t xml:space="preserve">Link: </w:t>
      </w:r>
      <w:hyperlink r:id="rId47" w:history="1">
        <w:r>
          <w:rPr>
            <w:rStyle w:val="Hyperlink"/>
          </w:rPr>
          <w:t>https://github.com/KingAbad/Autonomous_Cart_2/tree/Elektronica-bord/CAD%20tekeningnen%20LayOut</w:t>
        </w:r>
      </w:hyperlink>
    </w:p>
    <w:p w14:paraId="54474AAA" w14:textId="6E24AD33" w:rsidR="00897CF2" w:rsidRPr="00897CF2" w:rsidRDefault="00897CF2" w:rsidP="008B21B4">
      <w:pPr>
        <w:spacing w:after="160" w:line="259" w:lineRule="auto"/>
      </w:pPr>
    </w:p>
    <w:sectPr w:rsidR="00897CF2" w:rsidRPr="00897CF2" w:rsidSect="00343C01">
      <w:headerReference w:type="default" r:id="rId48"/>
      <w:footerReference w:type="default" r:id="rId49"/>
      <w:headerReference w:type="first" r:id="rId50"/>
      <w:footerReference w:type="first" r:id="rId51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4CE903" w14:textId="77777777" w:rsidR="00D04E17" w:rsidRDefault="00D04E17" w:rsidP="00B03C1B">
      <w:pPr>
        <w:spacing w:line="240" w:lineRule="auto"/>
      </w:pPr>
      <w:r>
        <w:separator/>
      </w:r>
    </w:p>
  </w:endnote>
  <w:endnote w:type="continuationSeparator" w:id="0">
    <w:p w14:paraId="6C0E251F" w14:textId="77777777" w:rsidR="00D04E17" w:rsidRDefault="00D04E17" w:rsidP="00B03C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132B20" w14:textId="6453CF48" w:rsidR="0008314B" w:rsidRDefault="00D04E17" w:rsidP="00174284">
    <w:pPr>
      <w:pStyle w:val="Voettekst"/>
    </w:pPr>
    <w:hyperlink r:id="rId1" w:history="1">
      <w:r w:rsidR="0008314B" w:rsidRPr="00B70994">
        <w:rPr>
          <w:rStyle w:val="Hyperlink"/>
          <w:color w:val="000000" w:themeColor="text1"/>
          <w:sz w:val="20"/>
          <w:szCs w:val="20"/>
          <w:u w:val="none"/>
        </w:rPr>
        <w:t>https://github.com/KingAbad/Autonomous_Cart_2</w:t>
      </w:r>
    </w:hyperlink>
    <w:r w:rsidR="0008314B" w:rsidRPr="00B70994">
      <w:rPr>
        <w:sz w:val="20"/>
        <w:szCs w:val="20"/>
      </w:rPr>
      <w:tab/>
    </w:r>
    <w:r w:rsidR="0008314B">
      <w:tab/>
    </w:r>
    <w:sdt>
      <w:sdtPr>
        <w:id w:val="-2041580391"/>
        <w:docPartObj>
          <w:docPartGallery w:val="Page Numbers (Bottom of Page)"/>
          <w:docPartUnique/>
        </w:docPartObj>
      </w:sdtPr>
      <w:sdtEndPr/>
      <w:sdtContent>
        <w:r w:rsidR="0008314B">
          <w:fldChar w:fldCharType="begin"/>
        </w:r>
        <w:r w:rsidR="0008314B">
          <w:instrText>PAGE   \* MERGEFORMAT</w:instrText>
        </w:r>
        <w:r w:rsidR="0008314B">
          <w:fldChar w:fldCharType="separate"/>
        </w:r>
        <w:r w:rsidR="0008314B">
          <w:rPr>
            <w:lang w:val="nl-NL"/>
          </w:rPr>
          <w:t>2</w:t>
        </w:r>
        <w:r w:rsidR="0008314B"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80617C" w14:textId="77777777" w:rsidR="0008314B" w:rsidRDefault="0008314B">
    <w:pPr>
      <w:pStyle w:val="Voettekst"/>
    </w:pPr>
    <w:r w:rsidRPr="005C0080">
      <w:rPr>
        <w:rFonts w:ascii="Arial" w:hAnsi="Arial" w:cs="Arial"/>
        <w:b/>
        <w:noProof/>
        <w:color w:val="FF0000"/>
        <w:sz w:val="70"/>
        <w:szCs w:val="70"/>
        <w:lang w:eastAsia="nl-BE"/>
      </w:rPr>
      <w:drawing>
        <wp:anchor distT="0" distB="0" distL="114300" distR="114300" simplePos="0" relativeHeight="251659264" behindDoc="1" locked="0" layoutInCell="1" allowOverlap="1" wp14:anchorId="35712FDF" wp14:editId="5246450B">
          <wp:simplePos x="0" y="0"/>
          <wp:positionH relativeFrom="column">
            <wp:posOffset>-890270</wp:posOffset>
          </wp:positionH>
          <wp:positionV relativeFrom="paragraph">
            <wp:posOffset>-885699</wp:posOffset>
          </wp:positionV>
          <wp:extent cx="2428875" cy="1755013"/>
          <wp:effectExtent l="0" t="0" r="0" b="0"/>
          <wp:wrapNone/>
          <wp:docPr id="12" name="Afbeelding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eeld_geselecteerd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6056" t="21281"/>
                  <a:stretch/>
                </pic:blipFill>
                <pic:spPr bwMode="auto">
                  <a:xfrm>
                    <a:off x="0" y="0"/>
                    <a:ext cx="2433679" cy="175848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34D010" w14:textId="77777777" w:rsidR="00D04E17" w:rsidRDefault="00D04E17" w:rsidP="00B03C1B">
      <w:pPr>
        <w:spacing w:line="240" w:lineRule="auto"/>
      </w:pPr>
      <w:r>
        <w:separator/>
      </w:r>
    </w:p>
  </w:footnote>
  <w:footnote w:type="continuationSeparator" w:id="0">
    <w:p w14:paraId="4D6AA9DC" w14:textId="77777777" w:rsidR="00D04E17" w:rsidRDefault="00D04E17" w:rsidP="00B03C1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F7108B" w14:textId="77777777" w:rsidR="0008314B" w:rsidRDefault="0008314B" w:rsidP="00B03C1B">
    <w:pPr>
      <w:pStyle w:val="Koptekst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E4F778" w14:textId="77777777" w:rsidR="0008314B" w:rsidRDefault="0008314B">
    <w:pPr>
      <w:pStyle w:val="Koptekst"/>
    </w:pPr>
    <w:r>
      <w:rPr>
        <w:noProof/>
        <w:lang w:eastAsia="nl-BE"/>
      </w:rPr>
      <w:drawing>
        <wp:anchor distT="0" distB="0" distL="114300" distR="114300" simplePos="0" relativeHeight="251660288" behindDoc="1" locked="0" layoutInCell="1" allowOverlap="1" wp14:anchorId="38DD1230" wp14:editId="140F991A">
          <wp:simplePos x="0" y="0"/>
          <wp:positionH relativeFrom="column">
            <wp:posOffset>2453005</wp:posOffset>
          </wp:positionH>
          <wp:positionV relativeFrom="paragraph">
            <wp:posOffset>-68580</wp:posOffset>
          </wp:positionV>
          <wp:extent cx="3460519" cy="2581275"/>
          <wp:effectExtent l="0" t="0" r="6985" b="0"/>
          <wp:wrapNone/>
          <wp:docPr id="11" name="Afbeelding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een.g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68583" cy="2587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52766"/>
    <w:multiLevelType w:val="hybridMultilevel"/>
    <w:tmpl w:val="63426058"/>
    <w:lvl w:ilvl="0" w:tplc="64FCAFF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B40606">
      <w:start w:val="55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4C2935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1C106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B02C5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AEAF5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9E3F4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E4329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BCECB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B3BDE"/>
    <w:multiLevelType w:val="hybridMultilevel"/>
    <w:tmpl w:val="5EE2675A"/>
    <w:lvl w:ilvl="0" w:tplc="4E88097A">
      <w:start w:val="1"/>
      <w:numFmt w:val="bullet"/>
      <w:pStyle w:val="Opsomming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31DA4"/>
    <w:multiLevelType w:val="hybridMultilevel"/>
    <w:tmpl w:val="C040FCCA"/>
    <w:lvl w:ilvl="0" w:tplc="0813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5203D80"/>
    <w:multiLevelType w:val="hybridMultilevel"/>
    <w:tmpl w:val="5434B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7D602B"/>
    <w:multiLevelType w:val="hybridMultilevel"/>
    <w:tmpl w:val="5D0E4AEC"/>
    <w:lvl w:ilvl="0" w:tplc="A8F6796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5C27CC">
      <w:start w:val="55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86253F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F2BA8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8C614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A8FA7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72FB1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94211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92BBB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C63B8"/>
    <w:multiLevelType w:val="hybridMultilevel"/>
    <w:tmpl w:val="EF147F9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50224D"/>
    <w:multiLevelType w:val="hybridMultilevel"/>
    <w:tmpl w:val="16089C8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6D5BF6"/>
    <w:multiLevelType w:val="hybridMultilevel"/>
    <w:tmpl w:val="818A0DD2"/>
    <w:lvl w:ilvl="0" w:tplc="61F6A1BC">
      <w:start w:val="1"/>
      <w:numFmt w:val="decimal"/>
      <w:pStyle w:val="Opsommingnummering"/>
      <w:lvlText w:val="%1."/>
      <w:lvlJc w:val="left"/>
      <w:pPr>
        <w:ind w:left="360" w:hanging="360"/>
      </w:pPr>
    </w:lvl>
    <w:lvl w:ilvl="1" w:tplc="08130019" w:tentative="1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4F815FF"/>
    <w:multiLevelType w:val="hybridMultilevel"/>
    <w:tmpl w:val="0A3043DA"/>
    <w:lvl w:ilvl="0" w:tplc="616CF7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721E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106B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0E86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00BB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4C669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EE72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D247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0C53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7B357B7"/>
    <w:multiLevelType w:val="hybridMultilevel"/>
    <w:tmpl w:val="8316558E"/>
    <w:lvl w:ilvl="0" w:tplc="8ADED786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BB2F21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E727470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E54EE20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889B2A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9306F6C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F601C14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C54BB58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A1067C8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18721350"/>
    <w:multiLevelType w:val="hybridMultilevel"/>
    <w:tmpl w:val="47D2C73A"/>
    <w:lvl w:ilvl="0" w:tplc="A398B10C">
      <w:start w:val="4"/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700B33"/>
    <w:multiLevelType w:val="hybridMultilevel"/>
    <w:tmpl w:val="C8F29D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8C686C"/>
    <w:multiLevelType w:val="multilevel"/>
    <w:tmpl w:val="9716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3639BE"/>
    <w:multiLevelType w:val="hybridMultilevel"/>
    <w:tmpl w:val="BB7E749C"/>
    <w:lvl w:ilvl="0" w:tplc="E51E72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FAB3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F802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200A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92D1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510EB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242D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AA76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74A21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39251DC"/>
    <w:multiLevelType w:val="hybridMultilevel"/>
    <w:tmpl w:val="579A4316"/>
    <w:lvl w:ilvl="0" w:tplc="0813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24767792"/>
    <w:multiLevelType w:val="hybridMultilevel"/>
    <w:tmpl w:val="86804AF2"/>
    <w:lvl w:ilvl="0" w:tplc="A398B10C">
      <w:start w:val="4"/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8F2589"/>
    <w:multiLevelType w:val="hybridMultilevel"/>
    <w:tmpl w:val="5F3CE854"/>
    <w:lvl w:ilvl="0" w:tplc="8354B0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F820F6">
      <w:start w:val="5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D466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6643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E40B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E862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3254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9E625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6C1B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9C77D6F"/>
    <w:multiLevelType w:val="multilevel"/>
    <w:tmpl w:val="E1AE6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A3F67AD"/>
    <w:multiLevelType w:val="multilevel"/>
    <w:tmpl w:val="46C8D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066D57"/>
    <w:multiLevelType w:val="hybridMultilevel"/>
    <w:tmpl w:val="C5E20F9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B467B3"/>
    <w:multiLevelType w:val="hybridMultilevel"/>
    <w:tmpl w:val="041029A8"/>
    <w:lvl w:ilvl="0" w:tplc="618E22D4">
      <w:start w:val="1"/>
      <w:numFmt w:val="upperRoman"/>
      <w:pStyle w:val="Kop1Romeins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21323F"/>
    <w:multiLevelType w:val="hybridMultilevel"/>
    <w:tmpl w:val="B36E051A"/>
    <w:lvl w:ilvl="0" w:tplc="A398B10C">
      <w:start w:val="4"/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497B7F"/>
    <w:multiLevelType w:val="multilevel"/>
    <w:tmpl w:val="14C07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C763D1"/>
    <w:multiLevelType w:val="hybridMultilevel"/>
    <w:tmpl w:val="07189B7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905ADF"/>
    <w:multiLevelType w:val="hybridMultilevel"/>
    <w:tmpl w:val="CC36C7F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5F7026"/>
    <w:multiLevelType w:val="hybridMultilevel"/>
    <w:tmpl w:val="792294F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68274D"/>
    <w:multiLevelType w:val="hybridMultilevel"/>
    <w:tmpl w:val="AF28008E"/>
    <w:lvl w:ilvl="0" w:tplc="DF22B95C">
      <w:start w:val="1"/>
      <w:numFmt w:val="upperLetter"/>
      <w:pStyle w:val="Kop2Romeins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182424"/>
    <w:multiLevelType w:val="hybridMultilevel"/>
    <w:tmpl w:val="7F1CF04A"/>
    <w:lvl w:ilvl="0" w:tplc="A398B10C">
      <w:start w:val="4"/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C12C2D"/>
    <w:multiLevelType w:val="multilevel"/>
    <w:tmpl w:val="FAAAD080"/>
    <w:lvl w:ilvl="0">
      <w:start w:val="1"/>
      <w:numFmt w:val="decimal"/>
      <w:pStyle w:val="Kop1"/>
      <w:lvlText w:val="%1"/>
      <w:lvlJc w:val="left"/>
      <w:pPr>
        <w:ind w:left="574" w:hanging="432"/>
      </w:pPr>
    </w:lvl>
    <w:lvl w:ilvl="1">
      <w:start w:val="1"/>
      <w:numFmt w:val="decimal"/>
      <w:pStyle w:val="Kop2"/>
      <w:lvlText w:val="%1.%2"/>
      <w:lvlJc w:val="left"/>
      <w:pPr>
        <w:ind w:left="717" w:hanging="576"/>
      </w:pPr>
    </w:lvl>
    <w:lvl w:ilvl="2">
      <w:start w:val="1"/>
      <w:numFmt w:val="decimal"/>
      <w:pStyle w:val="Kop3"/>
      <w:lvlText w:val="%1.%2.%3"/>
      <w:lvlJc w:val="left"/>
      <w:pPr>
        <w:ind w:left="862" w:hanging="720"/>
      </w:pPr>
    </w:lvl>
    <w:lvl w:ilvl="3">
      <w:start w:val="1"/>
      <w:numFmt w:val="decimal"/>
      <w:pStyle w:val="Kop4"/>
      <w:lvlText w:val="%1.%2.%3.%4"/>
      <w:lvlJc w:val="left"/>
      <w:pPr>
        <w:ind w:left="1006" w:hanging="864"/>
      </w:pPr>
    </w:lvl>
    <w:lvl w:ilvl="4">
      <w:start w:val="1"/>
      <w:numFmt w:val="decimal"/>
      <w:pStyle w:val="Kop5"/>
      <w:lvlText w:val="%1.%2.%3.%4.%5"/>
      <w:lvlJc w:val="left"/>
      <w:pPr>
        <w:ind w:left="1150" w:hanging="1008"/>
      </w:pPr>
    </w:lvl>
    <w:lvl w:ilvl="5">
      <w:start w:val="1"/>
      <w:numFmt w:val="decimal"/>
      <w:pStyle w:val="Kop6"/>
      <w:lvlText w:val="%1.%2.%3.%4.%5.%6"/>
      <w:lvlJc w:val="left"/>
      <w:pPr>
        <w:ind w:left="1294" w:hanging="1152"/>
      </w:pPr>
    </w:lvl>
    <w:lvl w:ilvl="6">
      <w:start w:val="1"/>
      <w:numFmt w:val="decimal"/>
      <w:pStyle w:val="Kop7"/>
      <w:lvlText w:val="%1.%2.%3.%4.%5.%6.%7"/>
      <w:lvlJc w:val="left"/>
      <w:pPr>
        <w:ind w:left="1438" w:hanging="1296"/>
      </w:pPr>
    </w:lvl>
    <w:lvl w:ilvl="7">
      <w:start w:val="1"/>
      <w:numFmt w:val="decimal"/>
      <w:pStyle w:val="Kop8"/>
      <w:lvlText w:val="%1.%2.%3.%4.%5.%6.%7.%8"/>
      <w:lvlJc w:val="left"/>
      <w:pPr>
        <w:ind w:left="1582" w:hanging="1440"/>
      </w:pPr>
    </w:lvl>
    <w:lvl w:ilvl="8">
      <w:start w:val="1"/>
      <w:numFmt w:val="decimal"/>
      <w:pStyle w:val="Kop9"/>
      <w:lvlText w:val="%1.%2.%3.%4.%5.%6.%7.%8.%9"/>
      <w:lvlJc w:val="left"/>
      <w:pPr>
        <w:ind w:left="1726" w:hanging="1584"/>
      </w:pPr>
    </w:lvl>
  </w:abstractNum>
  <w:abstractNum w:abstractNumId="29" w15:restartNumberingAfterBreak="0">
    <w:nsid w:val="60124DC7"/>
    <w:multiLevelType w:val="hybridMultilevel"/>
    <w:tmpl w:val="20386A2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9264AD"/>
    <w:multiLevelType w:val="hybridMultilevel"/>
    <w:tmpl w:val="294EE2F2"/>
    <w:lvl w:ilvl="0" w:tplc="0813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F6B3907"/>
    <w:multiLevelType w:val="hybridMultilevel"/>
    <w:tmpl w:val="0538B8D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4C1F6C"/>
    <w:multiLevelType w:val="hybridMultilevel"/>
    <w:tmpl w:val="6522228C"/>
    <w:lvl w:ilvl="0" w:tplc="0413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28"/>
  </w:num>
  <w:num w:numId="4">
    <w:abstractNumId w:val="11"/>
  </w:num>
  <w:num w:numId="5">
    <w:abstractNumId w:val="20"/>
  </w:num>
  <w:num w:numId="6">
    <w:abstractNumId w:val="26"/>
  </w:num>
  <w:num w:numId="7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7"/>
  </w:num>
  <w:num w:numId="10">
    <w:abstractNumId w:val="3"/>
  </w:num>
  <w:num w:numId="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9"/>
  </w:num>
  <w:num w:numId="13">
    <w:abstractNumId w:val="24"/>
  </w:num>
  <w:num w:numId="14">
    <w:abstractNumId w:val="5"/>
  </w:num>
  <w:num w:numId="15">
    <w:abstractNumId w:val="31"/>
  </w:num>
  <w:num w:numId="16">
    <w:abstractNumId w:val="18"/>
  </w:num>
  <w:num w:numId="17">
    <w:abstractNumId w:val="15"/>
  </w:num>
  <w:num w:numId="1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1"/>
  </w:num>
  <w:num w:numId="20">
    <w:abstractNumId w:val="22"/>
  </w:num>
  <w:num w:numId="21">
    <w:abstractNumId w:val="12"/>
  </w:num>
  <w:num w:numId="22">
    <w:abstractNumId w:val="16"/>
  </w:num>
  <w:num w:numId="23">
    <w:abstractNumId w:val="27"/>
  </w:num>
  <w:num w:numId="24">
    <w:abstractNumId w:val="13"/>
  </w:num>
  <w:num w:numId="25">
    <w:abstractNumId w:val="10"/>
  </w:num>
  <w:num w:numId="26">
    <w:abstractNumId w:val="9"/>
  </w:num>
  <w:num w:numId="27">
    <w:abstractNumId w:val="0"/>
  </w:num>
  <w:num w:numId="28">
    <w:abstractNumId w:val="4"/>
  </w:num>
  <w:num w:numId="29">
    <w:abstractNumId w:val="8"/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6"/>
    <w:lvlOverride w:ilvl="0">
      <w:startOverride w:val="1"/>
    </w:lvlOverride>
  </w:num>
  <w:num w:numId="32">
    <w:abstractNumId w:val="20"/>
  </w:num>
  <w:num w:numId="33">
    <w:abstractNumId w:val="32"/>
  </w:num>
  <w:num w:numId="34">
    <w:abstractNumId w:val="30"/>
  </w:num>
  <w:num w:numId="35">
    <w:abstractNumId w:val="26"/>
  </w:num>
  <w:num w:numId="36">
    <w:abstractNumId w:val="26"/>
  </w:num>
  <w:num w:numId="37">
    <w:abstractNumId w:val="26"/>
  </w:num>
  <w:num w:numId="38">
    <w:abstractNumId w:val="26"/>
  </w:num>
  <w:num w:numId="39">
    <w:abstractNumId w:val="26"/>
  </w:num>
  <w:num w:numId="40">
    <w:abstractNumId w:val="26"/>
  </w:num>
  <w:num w:numId="41">
    <w:abstractNumId w:val="26"/>
  </w:num>
  <w:num w:numId="42">
    <w:abstractNumId w:val="26"/>
  </w:num>
  <w:num w:numId="43">
    <w:abstractNumId w:val="26"/>
  </w:num>
  <w:num w:numId="44">
    <w:abstractNumId w:val="6"/>
  </w:num>
  <w:num w:numId="45">
    <w:abstractNumId w:val="2"/>
  </w:num>
  <w:num w:numId="46">
    <w:abstractNumId w:val="14"/>
  </w:num>
  <w:num w:numId="47">
    <w:abstractNumId w:val="25"/>
  </w:num>
  <w:num w:numId="4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3"/>
  </w:num>
  <w:num w:numId="50">
    <w:abstractNumId w:val="1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4160"/>
    <w:rsid w:val="0000057E"/>
    <w:rsid w:val="00000BF7"/>
    <w:rsid w:val="0000172F"/>
    <w:rsid w:val="000025E5"/>
    <w:rsid w:val="0000593E"/>
    <w:rsid w:val="00005F73"/>
    <w:rsid w:val="00014927"/>
    <w:rsid w:val="00015BC5"/>
    <w:rsid w:val="000329FF"/>
    <w:rsid w:val="0004048F"/>
    <w:rsid w:val="000413EE"/>
    <w:rsid w:val="00043251"/>
    <w:rsid w:val="00043257"/>
    <w:rsid w:val="00043CB6"/>
    <w:rsid w:val="000448B6"/>
    <w:rsid w:val="000458A6"/>
    <w:rsid w:val="0004666A"/>
    <w:rsid w:val="00052B91"/>
    <w:rsid w:val="000566F2"/>
    <w:rsid w:val="00057341"/>
    <w:rsid w:val="00057B40"/>
    <w:rsid w:val="00060842"/>
    <w:rsid w:val="00065896"/>
    <w:rsid w:val="00073CD0"/>
    <w:rsid w:val="00075379"/>
    <w:rsid w:val="000763FC"/>
    <w:rsid w:val="0008314B"/>
    <w:rsid w:val="00087E92"/>
    <w:rsid w:val="00093F26"/>
    <w:rsid w:val="000947FD"/>
    <w:rsid w:val="00096A16"/>
    <w:rsid w:val="000A00E7"/>
    <w:rsid w:val="000A1BAF"/>
    <w:rsid w:val="000A57BD"/>
    <w:rsid w:val="000B3E02"/>
    <w:rsid w:val="000B4757"/>
    <w:rsid w:val="000B6114"/>
    <w:rsid w:val="000B7E90"/>
    <w:rsid w:val="000C38A4"/>
    <w:rsid w:val="000C74D5"/>
    <w:rsid w:val="000C7EF8"/>
    <w:rsid w:val="000D099B"/>
    <w:rsid w:val="000D0AA9"/>
    <w:rsid w:val="000D2F6F"/>
    <w:rsid w:val="000D3DA9"/>
    <w:rsid w:val="000D5C7C"/>
    <w:rsid w:val="000D6E37"/>
    <w:rsid w:val="000D725F"/>
    <w:rsid w:val="000E2A91"/>
    <w:rsid w:val="000E777E"/>
    <w:rsid w:val="000F1938"/>
    <w:rsid w:val="000F1F98"/>
    <w:rsid w:val="00104C86"/>
    <w:rsid w:val="00107ABA"/>
    <w:rsid w:val="00107FF2"/>
    <w:rsid w:val="00110A1F"/>
    <w:rsid w:val="00111406"/>
    <w:rsid w:val="001120E5"/>
    <w:rsid w:val="001151FC"/>
    <w:rsid w:val="00120477"/>
    <w:rsid w:val="00121D52"/>
    <w:rsid w:val="001226F6"/>
    <w:rsid w:val="00122D29"/>
    <w:rsid w:val="00123BC4"/>
    <w:rsid w:val="00123FE6"/>
    <w:rsid w:val="001245AD"/>
    <w:rsid w:val="0012541D"/>
    <w:rsid w:val="00126052"/>
    <w:rsid w:val="00127896"/>
    <w:rsid w:val="0013563D"/>
    <w:rsid w:val="001402FE"/>
    <w:rsid w:val="00143768"/>
    <w:rsid w:val="00146719"/>
    <w:rsid w:val="00147930"/>
    <w:rsid w:val="00151319"/>
    <w:rsid w:val="00155D20"/>
    <w:rsid w:val="001611F1"/>
    <w:rsid w:val="00166A89"/>
    <w:rsid w:val="00174284"/>
    <w:rsid w:val="0018077D"/>
    <w:rsid w:val="00182F14"/>
    <w:rsid w:val="00184E85"/>
    <w:rsid w:val="0019022F"/>
    <w:rsid w:val="00190A29"/>
    <w:rsid w:val="0019569E"/>
    <w:rsid w:val="001A622B"/>
    <w:rsid w:val="001B00ED"/>
    <w:rsid w:val="001B2F7B"/>
    <w:rsid w:val="001B4C70"/>
    <w:rsid w:val="001B5B2B"/>
    <w:rsid w:val="001B63D1"/>
    <w:rsid w:val="001C0F95"/>
    <w:rsid w:val="001C4ADC"/>
    <w:rsid w:val="001C5548"/>
    <w:rsid w:val="001D01DB"/>
    <w:rsid w:val="001D1D09"/>
    <w:rsid w:val="001D208B"/>
    <w:rsid w:val="001E12AB"/>
    <w:rsid w:val="001E284A"/>
    <w:rsid w:val="001E3760"/>
    <w:rsid w:val="001E3815"/>
    <w:rsid w:val="001E4F17"/>
    <w:rsid w:val="001E6AB3"/>
    <w:rsid w:val="001E7E69"/>
    <w:rsid w:val="001F356D"/>
    <w:rsid w:val="001F5BBF"/>
    <w:rsid w:val="001F6B0B"/>
    <w:rsid w:val="001F6BAD"/>
    <w:rsid w:val="001F7210"/>
    <w:rsid w:val="001F72F2"/>
    <w:rsid w:val="001F730A"/>
    <w:rsid w:val="001F7AE5"/>
    <w:rsid w:val="002066A6"/>
    <w:rsid w:val="00210175"/>
    <w:rsid w:val="00211132"/>
    <w:rsid w:val="00213EEC"/>
    <w:rsid w:val="00220670"/>
    <w:rsid w:val="00222D37"/>
    <w:rsid w:val="00223971"/>
    <w:rsid w:val="00223B5A"/>
    <w:rsid w:val="002249B5"/>
    <w:rsid w:val="002270F7"/>
    <w:rsid w:val="00232D0B"/>
    <w:rsid w:val="002372BD"/>
    <w:rsid w:val="002414E6"/>
    <w:rsid w:val="00241DE4"/>
    <w:rsid w:val="0024243D"/>
    <w:rsid w:val="00246092"/>
    <w:rsid w:val="0024660F"/>
    <w:rsid w:val="00254657"/>
    <w:rsid w:val="002604DB"/>
    <w:rsid w:val="00261348"/>
    <w:rsid w:val="00261E34"/>
    <w:rsid w:val="00263AFF"/>
    <w:rsid w:val="002676FC"/>
    <w:rsid w:val="0027061E"/>
    <w:rsid w:val="00270F73"/>
    <w:rsid w:val="00271843"/>
    <w:rsid w:val="00273A00"/>
    <w:rsid w:val="002823BB"/>
    <w:rsid w:val="002838BB"/>
    <w:rsid w:val="00285BE0"/>
    <w:rsid w:val="00286453"/>
    <w:rsid w:val="00290E0B"/>
    <w:rsid w:val="00294F14"/>
    <w:rsid w:val="0029587D"/>
    <w:rsid w:val="00296C0C"/>
    <w:rsid w:val="0029701C"/>
    <w:rsid w:val="00297072"/>
    <w:rsid w:val="00297EFC"/>
    <w:rsid w:val="002A0590"/>
    <w:rsid w:val="002A0BA0"/>
    <w:rsid w:val="002A2584"/>
    <w:rsid w:val="002A717B"/>
    <w:rsid w:val="002B1400"/>
    <w:rsid w:val="002B1DA3"/>
    <w:rsid w:val="002B59AD"/>
    <w:rsid w:val="002B70D8"/>
    <w:rsid w:val="002C06F0"/>
    <w:rsid w:val="002C5937"/>
    <w:rsid w:val="002C6726"/>
    <w:rsid w:val="002D30AF"/>
    <w:rsid w:val="002D4AE8"/>
    <w:rsid w:val="002D5B57"/>
    <w:rsid w:val="002E0AD2"/>
    <w:rsid w:val="002E5274"/>
    <w:rsid w:val="002F04F8"/>
    <w:rsid w:val="002F23C6"/>
    <w:rsid w:val="002F31F8"/>
    <w:rsid w:val="002F3582"/>
    <w:rsid w:val="002F414A"/>
    <w:rsid w:val="002F4D0D"/>
    <w:rsid w:val="003008EE"/>
    <w:rsid w:val="00302F7A"/>
    <w:rsid w:val="00303629"/>
    <w:rsid w:val="00307ED1"/>
    <w:rsid w:val="00310DFC"/>
    <w:rsid w:val="00313E6A"/>
    <w:rsid w:val="003157A1"/>
    <w:rsid w:val="00317541"/>
    <w:rsid w:val="00317D99"/>
    <w:rsid w:val="00323D0B"/>
    <w:rsid w:val="00325AA1"/>
    <w:rsid w:val="003269D8"/>
    <w:rsid w:val="00326B1C"/>
    <w:rsid w:val="00326CE2"/>
    <w:rsid w:val="003275C8"/>
    <w:rsid w:val="00327708"/>
    <w:rsid w:val="003308E9"/>
    <w:rsid w:val="003322AB"/>
    <w:rsid w:val="003330EC"/>
    <w:rsid w:val="003362C7"/>
    <w:rsid w:val="0034083E"/>
    <w:rsid w:val="00340D1F"/>
    <w:rsid w:val="00340DBE"/>
    <w:rsid w:val="00343C01"/>
    <w:rsid w:val="00350FC6"/>
    <w:rsid w:val="00353709"/>
    <w:rsid w:val="0036087C"/>
    <w:rsid w:val="00360B66"/>
    <w:rsid w:val="0036143F"/>
    <w:rsid w:val="00363A8C"/>
    <w:rsid w:val="00364F63"/>
    <w:rsid w:val="00365191"/>
    <w:rsid w:val="0037007A"/>
    <w:rsid w:val="0037249E"/>
    <w:rsid w:val="00372EC4"/>
    <w:rsid w:val="003738E2"/>
    <w:rsid w:val="00374F53"/>
    <w:rsid w:val="00376B3F"/>
    <w:rsid w:val="00377519"/>
    <w:rsid w:val="00382816"/>
    <w:rsid w:val="00385167"/>
    <w:rsid w:val="003878AD"/>
    <w:rsid w:val="003906CC"/>
    <w:rsid w:val="0039430A"/>
    <w:rsid w:val="003945A0"/>
    <w:rsid w:val="0039477D"/>
    <w:rsid w:val="003958A2"/>
    <w:rsid w:val="00396C52"/>
    <w:rsid w:val="003A1E9A"/>
    <w:rsid w:val="003A4CB3"/>
    <w:rsid w:val="003B0788"/>
    <w:rsid w:val="003B2E1E"/>
    <w:rsid w:val="003B6723"/>
    <w:rsid w:val="003C34EC"/>
    <w:rsid w:val="003C5147"/>
    <w:rsid w:val="003D1726"/>
    <w:rsid w:val="003D1EF1"/>
    <w:rsid w:val="003E0D1C"/>
    <w:rsid w:val="003E2517"/>
    <w:rsid w:val="003E31D5"/>
    <w:rsid w:val="003E379F"/>
    <w:rsid w:val="003E3BB6"/>
    <w:rsid w:val="003E3CEF"/>
    <w:rsid w:val="003E4EC6"/>
    <w:rsid w:val="003E74B4"/>
    <w:rsid w:val="003F3042"/>
    <w:rsid w:val="003F3CCE"/>
    <w:rsid w:val="003F4025"/>
    <w:rsid w:val="003F4249"/>
    <w:rsid w:val="003F5902"/>
    <w:rsid w:val="004010DE"/>
    <w:rsid w:val="00401CCE"/>
    <w:rsid w:val="00402AC8"/>
    <w:rsid w:val="00404914"/>
    <w:rsid w:val="0040551F"/>
    <w:rsid w:val="00412725"/>
    <w:rsid w:val="004129C2"/>
    <w:rsid w:val="0041456B"/>
    <w:rsid w:val="00414B2E"/>
    <w:rsid w:val="00421659"/>
    <w:rsid w:val="00421BD4"/>
    <w:rsid w:val="004236F1"/>
    <w:rsid w:val="00424D1F"/>
    <w:rsid w:val="00426698"/>
    <w:rsid w:val="004304C4"/>
    <w:rsid w:val="004309B0"/>
    <w:rsid w:val="00430A6D"/>
    <w:rsid w:val="0043215D"/>
    <w:rsid w:val="00433DAA"/>
    <w:rsid w:val="00434688"/>
    <w:rsid w:val="00435EEF"/>
    <w:rsid w:val="0043771B"/>
    <w:rsid w:val="004414FF"/>
    <w:rsid w:val="00443325"/>
    <w:rsid w:val="00450524"/>
    <w:rsid w:val="004544DE"/>
    <w:rsid w:val="00455275"/>
    <w:rsid w:val="0045592D"/>
    <w:rsid w:val="004570D5"/>
    <w:rsid w:val="00457862"/>
    <w:rsid w:val="00457D09"/>
    <w:rsid w:val="00461BB8"/>
    <w:rsid w:val="00464640"/>
    <w:rsid w:val="00465FE8"/>
    <w:rsid w:val="00474192"/>
    <w:rsid w:val="00475D1E"/>
    <w:rsid w:val="0048171C"/>
    <w:rsid w:val="004829B3"/>
    <w:rsid w:val="00486796"/>
    <w:rsid w:val="0048693A"/>
    <w:rsid w:val="0049037C"/>
    <w:rsid w:val="00493EC8"/>
    <w:rsid w:val="004944FF"/>
    <w:rsid w:val="00497A5F"/>
    <w:rsid w:val="004A11D5"/>
    <w:rsid w:val="004A1AC3"/>
    <w:rsid w:val="004A3AC2"/>
    <w:rsid w:val="004A667D"/>
    <w:rsid w:val="004A6824"/>
    <w:rsid w:val="004B1391"/>
    <w:rsid w:val="004B309C"/>
    <w:rsid w:val="004B4901"/>
    <w:rsid w:val="004B6BAD"/>
    <w:rsid w:val="004B713F"/>
    <w:rsid w:val="004C1CF1"/>
    <w:rsid w:val="004C2268"/>
    <w:rsid w:val="004D042F"/>
    <w:rsid w:val="004D0E37"/>
    <w:rsid w:val="004D1D5B"/>
    <w:rsid w:val="004D2E74"/>
    <w:rsid w:val="004E009C"/>
    <w:rsid w:val="004E1625"/>
    <w:rsid w:val="004E20EC"/>
    <w:rsid w:val="004E451C"/>
    <w:rsid w:val="004F01EA"/>
    <w:rsid w:val="004F1121"/>
    <w:rsid w:val="004F4494"/>
    <w:rsid w:val="00500B3F"/>
    <w:rsid w:val="00505B01"/>
    <w:rsid w:val="00510053"/>
    <w:rsid w:val="005102F1"/>
    <w:rsid w:val="00510483"/>
    <w:rsid w:val="00511F0C"/>
    <w:rsid w:val="00513112"/>
    <w:rsid w:val="005171E5"/>
    <w:rsid w:val="00521C21"/>
    <w:rsid w:val="005220C7"/>
    <w:rsid w:val="0052523D"/>
    <w:rsid w:val="00525982"/>
    <w:rsid w:val="00525D8A"/>
    <w:rsid w:val="0053039B"/>
    <w:rsid w:val="005311B6"/>
    <w:rsid w:val="0053423B"/>
    <w:rsid w:val="00542573"/>
    <w:rsid w:val="00543EFE"/>
    <w:rsid w:val="00545AE1"/>
    <w:rsid w:val="00546151"/>
    <w:rsid w:val="00560201"/>
    <w:rsid w:val="0056122E"/>
    <w:rsid w:val="0056252A"/>
    <w:rsid w:val="00567894"/>
    <w:rsid w:val="00570E4F"/>
    <w:rsid w:val="00581FC2"/>
    <w:rsid w:val="005835FE"/>
    <w:rsid w:val="005839BC"/>
    <w:rsid w:val="005861EB"/>
    <w:rsid w:val="00587DAF"/>
    <w:rsid w:val="005903AF"/>
    <w:rsid w:val="0059056E"/>
    <w:rsid w:val="00594917"/>
    <w:rsid w:val="00595915"/>
    <w:rsid w:val="00596695"/>
    <w:rsid w:val="00597798"/>
    <w:rsid w:val="005A3297"/>
    <w:rsid w:val="005A6E59"/>
    <w:rsid w:val="005A70B0"/>
    <w:rsid w:val="005B3586"/>
    <w:rsid w:val="005B3F57"/>
    <w:rsid w:val="005C0080"/>
    <w:rsid w:val="005C0244"/>
    <w:rsid w:val="005C1112"/>
    <w:rsid w:val="005C2890"/>
    <w:rsid w:val="005C3988"/>
    <w:rsid w:val="005C3B66"/>
    <w:rsid w:val="005C3DA1"/>
    <w:rsid w:val="005C3ED9"/>
    <w:rsid w:val="005C6D8B"/>
    <w:rsid w:val="005D2FFD"/>
    <w:rsid w:val="005D69DD"/>
    <w:rsid w:val="005D73B9"/>
    <w:rsid w:val="005E26BA"/>
    <w:rsid w:val="005E3779"/>
    <w:rsid w:val="005E4465"/>
    <w:rsid w:val="005E5123"/>
    <w:rsid w:val="005E6FEF"/>
    <w:rsid w:val="005E7B63"/>
    <w:rsid w:val="005F1806"/>
    <w:rsid w:val="005F1CF6"/>
    <w:rsid w:val="005F2133"/>
    <w:rsid w:val="005F2171"/>
    <w:rsid w:val="005F4B76"/>
    <w:rsid w:val="006026DA"/>
    <w:rsid w:val="006052BE"/>
    <w:rsid w:val="006110C9"/>
    <w:rsid w:val="00611514"/>
    <w:rsid w:val="00615136"/>
    <w:rsid w:val="00620FD7"/>
    <w:rsid w:val="0062159D"/>
    <w:rsid w:val="00624E4A"/>
    <w:rsid w:val="006256F6"/>
    <w:rsid w:val="00626F6B"/>
    <w:rsid w:val="00635617"/>
    <w:rsid w:val="006367D7"/>
    <w:rsid w:val="00645BCE"/>
    <w:rsid w:val="00646804"/>
    <w:rsid w:val="00647594"/>
    <w:rsid w:val="00654F4D"/>
    <w:rsid w:val="0065596A"/>
    <w:rsid w:val="006564EA"/>
    <w:rsid w:val="006571AA"/>
    <w:rsid w:val="0066180A"/>
    <w:rsid w:val="00662257"/>
    <w:rsid w:val="00662F12"/>
    <w:rsid w:val="00663688"/>
    <w:rsid w:val="0066436C"/>
    <w:rsid w:val="00665D92"/>
    <w:rsid w:val="006672FB"/>
    <w:rsid w:val="006712EE"/>
    <w:rsid w:val="0068070A"/>
    <w:rsid w:val="00681DAF"/>
    <w:rsid w:val="00681FCF"/>
    <w:rsid w:val="006830B5"/>
    <w:rsid w:val="006850D5"/>
    <w:rsid w:val="00686958"/>
    <w:rsid w:val="0069168C"/>
    <w:rsid w:val="006923A3"/>
    <w:rsid w:val="006931FC"/>
    <w:rsid w:val="0069709D"/>
    <w:rsid w:val="00697A8D"/>
    <w:rsid w:val="006A0C5B"/>
    <w:rsid w:val="006A10F9"/>
    <w:rsid w:val="006A1B19"/>
    <w:rsid w:val="006A2174"/>
    <w:rsid w:val="006B5DDE"/>
    <w:rsid w:val="006C1409"/>
    <w:rsid w:val="006C2EC9"/>
    <w:rsid w:val="006C31D4"/>
    <w:rsid w:val="006C3B18"/>
    <w:rsid w:val="006C642D"/>
    <w:rsid w:val="006D2D2D"/>
    <w:rsid w:val="006D2F7A"/>
    <w:rsid w:val="006E203A"/>
    <w:rsid w:val="006E7CEC"/>
    <w:rsid w:val="006F318B"/>
    <w:rsid w:val="006F7008"/>
    <w:rsid w:val="00701888"/>
    <w:rsid w:val="00703DF7"/>
    <w:rsid w:val="00704419"/>
    <w:rsid w:val="00705A0E"/>
    <w:rsid w:val="00706BE0"/>
    <w:rsid w:val="007075CC"/>
    <w:rsid w:val="007114AA"/>
    <w:rsid w:val="007238CE"/>
    <w:rsid w:val="00726114"/>
    <w:rsid w:val="00726B5A"/>
    <w:rsid w:val="00730124"/>
    <w:rsid w:val="00730517"/>
    <w:rsid w:val="00735178"/>
    <w:rsid w:val="00735867"/>
    <w:rsid w:val="00737501"/>
    <w:rsid w:val="00737C0A"/>
    <w:rsid w:val="007428B3"/>
    <w:rsid w:val="00743BFF"/>
    <w:rsid w:val="00745975"/>
    <w:rsid w:val="00750E18"/>
    <w:rsid w:val="00750F41"/>
    <w:rsid w:val="007521BC"/>
    <w:rsid w:val="00756428"/>
    <w:rsid w:val="007578EB"/>
    <w:rsid w:val="00762615"/>
    <w:rsid w:val="00762A3C"/>
    <w:rsid w:val="0076300C"/>
    <w:rsid w:val="00763D08"/>
    <w:rsid w:val="007646A7"/>
    <w:rsid w:val="00766164"/>
    <w:rsid w:val="00771154"/>
    <w:rsid w:val="00772389"/>
    <w:rsid w:val="007723F6"/>
    <w:rsid w:val="00774189"/>
    <w:rsid w:val="00774C64"/>
    <w:rsid w:val="0077648C"/>
    <w:rsid w:val="00776A75"/>
    <w:rsid w:val="00777FDC"/>
    <w:rsid w:val="00780D22"/>
    <w:rsid w:val="00781E32"/>
    <w:rsid w:val="007822B5"/>
    <w:rsid w:val="00782C9A"/>
    <w:rsid w:val="00783B9A"/>
    <w:rsid w:val="00783DAF"/>
    <w:rsid w:val="00785875"/>
    <w:rsid w:val="00786FE6"/>
    <w:rsid w:val="00791B41"/>
    <w:rsid w:val="00792F3C"/>
    <w:rsid w:val="007967A7"/>
    <w:rsid w:val="007A239C"/>
    <w:rsid w:val="007A6C34"/>
    <w:rsid w:val="007A7A59"/>
    <w:rsid w:val="007B1985"/>
    <w:rsid w:val="007B2E10"/>
    <w:rsid w:val="007B43F4"/>
    <w:rsid w:val="007B6E88"/>
    <w:rsid w:val="007C0BC9"/>
    <w:rsid w:val="007C2C6F"/>
    <w:rsid w:val="007C3C98"/>
    <w:rsid w:val="007C3E45"/>
    <w:rsid w:val="007D305F"/>
    <w:rsid w:val="007D3855"/>
    <w:rsid w:val="007D5CC8"/>
    <w:rsid w:val="007D7776"/>
    <w:rsid w:val="007E2EB2"/>
    <w:rsid w:val="007E3CD8"/>
    <w:rsid w:val="007E7FE6"/>
    <w:rsid w:val="007F02BB"/>
    <w:rsid w:val="007F2B68"/>
    <w:rsid w:val="007F42B3"/>
    <w:rsid w:val="007F625D"/>
    <w:rsid w:val="007F66E9"/>
    <w:rsid w:val="008039DB"/>
    <w:rsid w:val="00810E0B"/>
    <w:rsid w:val="00810EF1"/>
    <w:rsid w:val="008133F0"/>
    <w:rsid w:val="0081574E"/>
    <w:rsid w:val="00817C47"/>
    <w:rsid w:val="00822E27"/>
    <w:rsid w:val="00827876"/>
    <w:rsid w:val="008278E4"/>
    <w:rsid w:val="0083016A"/>
    <w:rsid w:val="00830E9C"/>
    <w:rsid w:val="0083375F"/>
    <w:rsid w:val="008337CB"/>
    <w:rsid w:val="00835141"/>
    <w:rsid w:val="00842C52"/>
    <w:rsid w:val="0084474E"/>
    <w:rsid w:val="0084538F"/>
    <w:rsid w:val="0085096A"/>
    <w:rsid w:val="0085111B"/>
    <w:rsid w:val="008522A6"/>
    <w:rsid w:val="00852B4A"/>
    <w:rsid w:val="00853D1F"/>
    <w:rsid w:val="00854CF2"/>
    <w:rsid w:val="00855F26"/>
    <w:rsid w:val="00856249"/>
    <w:rsid w:val="008569D1"/>
    <w:rsid w:val="0086032D"/>
    <w:rsid w:val="0086140E"/>
    <w:rsid w:val="00863F00"/>
    <w:rsid w:val="00865CF2"/>
    <w:rsid w:val="00867640"/>
    <w:rsid w:val="008705CD"/>
    <w:rsid w:val="008711C2"/>
    <w:rsid w:val="008753FA"/>
    <w:rsid w:val="00876F8C"/>
    <w:rsid w:val="008778B6"/>
    <w:rsid w:val="00880935"/>
    <w:rsid w:val="0088131A"/>
    <w:rsid w:val="00881CF6"/>
    <w:rsid w:val="00882098"/>
    <w:rsid w:val="00882614"/>
    <w:rsid w:val="00885B83"/>
    <w:rsid w:val="00887E62"/>
    <w:rsid w:val="008923D7"/>
    <w:rsid w:val="008925DD"/>
    <w:rsid w:val="008935BA"/>
    <w:rsid w:val="008967F0"/>
    <w:rsid w:val="00897CF2"/>
    <w:rsid w:val="008A2E11"/>
    <w:rsid w:val="008A3712"/>
    <w:rsid w:val="008A383A"/>
    <w:rsid w:val="008A4FBE"/>
    <w:rsid w:val="008A56BC"/>
    <w:rsid w:val="008A6DCB"/>
    <w:rsid w:val="008A7B57"/>
    <w:rsid w:val="008B21B4"/>
    <w:rsid w:val="008B2583"/>
    <w:rsid w:val="008B3835"/>
    <w:rsid w:val="008B3EB7"/>
    <w:rsid w:val="008B4AE0"/>
    <w:rsid w:val="008B4F41"/>
    <w:rsid w:val="008B7C99"/>
    <w:rsid w:val="008C047A"/>
    <w:rsid w:val="008C314E"/>
    <w:rsid w:val="008C42D9"/>
    <w:rsid w:val="008C510B"/>
    <w:rsid w:val="008C6351"/>
    <w:rsid w:val="008E083E"/>
    <w:rsid w:val="008E0E55"/>
    <w:rsid w:val="008E2AE0"/>
    <w:rsid w:val="008E4160"/>
    <w:rsid w:val="008E44E1"/>
    <w:rsid w:val="008E5641"/>
    <w:rsid w:val="008E6DD8"/>
    <w:rsid w:val="008E7B05"/>
    <w:rsid w:val="008F057E"/>
    <w:rsid w:val="008F2FAC"/>
    <w:rsid w:val="008F4D0C"/>
    <w:rsid w:val="008F59A7"/>
    <w:rsid w:val="008F6827"/>
    <w:rsid w:val="009023E0"/>
    <w:rsid w:val="00902823"/>
    <w:rsid w:val="0091094C"/>
    <w:rsid w:val="00914448"/>
    <w:rsid w:val="00917778"/>
    <w:rsid w:val="00920114"/>
    <w:rsid w:val="009240DE"/>
    <w:rsid w:val="00925FFB"/>
    <w:rsid w:val="00926A55"/>
    <w:rsid w:val="0093029F"/>
    <w:rsid w:val="009372F7"/>
    <w:rsid w:val="009427E4"/>
    <w:rsid w:val="00944D17"/>
    <w:rsid w:val="00946709"/>
    <w:rsid w:val="009473F6"/>
    <w:rsid w:val="00951E88"/>
    <w:rsid w:val="00957775"/>
    <w:rsid w:val="0096185D"/>
    <w:rsid w:val="009668B6"/>
    <w:rsid w:val="00966DFE"/>
    <w:rsid w:val="00971B61"/>
    <w:rsid w:val="00971CA1"/>
    <w:rsid w:val="009743A8"/>
    <w:rsid w:val="00975D0A"/>
    <w:rsid w:val="00977BA9"/>
    <w:rsid w:val="0098219A"/>
    <w:rsid w:val="009848F8"/>
    <w:rsid w:val="00984C04"/>
    <w:rsid w:val="009876F7"/>
    <w:rsid w:val="00987F1C"/>
    <w:rsid w:val="009916B6"/>
    <w:rsid w:val="00992425"/>
    <w:rsid w:val="00992F4F"/>
    <w:rsid w:val="00996850"/>
    <w:rsid w:val="00996F85"/>
    <w:rsid w:val="009A2348"/>
    <w:rsid w:val="009A463A"/>
    <w:rsid w:val="009A721D"/>
    <w:rsid w:val="009B014E"/>
    <w:rsid w:val="009B174F"/>
    <w:rsid w:val="009B241E"/>
    <w:rsid w:val="009B3552"/>
    <w:rsid w:val="009B399E"/>
    <w:rsid w:val="009B58CD"/>
    <w:rsid w:val="009C147C"/>
    <w:rsid w:val="009C15A9"/>
    <w:rsid w:val="009C240F"/>
    <w:rsid w:val="009C37C5"/>
    <w:rsid w:val="009C5A15"/>
    <w:rsid w:val="009C69E3"/>
    <w:rsid w:val="009C7687"/>
    <w:rsid w:val="009D07B8"/>
    <w:rsid w:val="009D7000"/>
    <w:rsid w:val="009E014E"/>
    <w:rsid w:val="009E0DFC"/>
    <w:rsid w:val="009E438C"/>
    <w:rsid w:val="009E43FE"/>
    <w:rsid w:val="009E5B7F"/>
    <w:rsid w:val="009E61E7"/>
    <w:rsid w:val="009E6CD7"/>
    <w:rsid w:val="009F3768"/>
    <w:rsid w:val="009F7886"/>
    <w:rsid w:val="00A014E8"/>
    <w:rsid w:val="00A0197A"/>
    <w:rsid w:val="00A020D7"/>
    <w:rsid w:val="00A03233"/>
    <w:rsid w:val="00A03338"/>
    <w:rsid w:val="00A049AD"/>
    <w:rsid w:val="00A05FC6"/>
    <w:rsid w:val="00A0738D"/>
    <w:rsid w:val="00A135B0"/>
    <w:rsid w:val="00A173F5"/>
    <w:rsid w:val="00A233E8"/>
    <w:rsid w:val="00A277C2"/>
    <w:rsid w:val="00A30DA8"/>
    <w:rsid w:val="00A33EC1"/>
    <w:rsid w:val="00A357FE"/>
    <w:rsid w:val="00A37130"/>
    <w:rsid w:val="00A375D9"/>
    <w:rsid w:val="00A37D73"/>
    <w:rsid w:val="00A405B1"/>
    <w:rsid w:val="00A41C53"/>
    <w:rsid w:val="00A42A32"/>
    <w:rsid w:val="00A43E63"/>
    <w:rsid w:val="00A44FEC"/>
    <w:rsid w:val="00A46292"/>
    <w:rsid w:val="00A50E9F"/>
    <w:rsid w:val="00A51F92"/>
    <w:rsid w:val="00A51FA1"/>
    <w:rsid w:val="00A53F98"/>
    <w:rsid w:val="00A54B08"/>
    <w:rsid w:val="00A557C2"/>
    <w:rsid w:val="00A56CE3"/>
    <w:rsid w:val="00A572B8"/>
    <w:rsid w:val="00A64716"/>
    <w:rsid w:val="00A671D7"/>
    <w:rsid w:val="00A8331E"/>
    <w:rsid w:val="00A848F8"/>
    <w:rsid w:val="00A86D11"/>
    <w:rsid w:val="00A87826"/>
    <w:rsid w:val="00A916DE"/>
    <w:rsid w:val="00A926EB"/>
    <w:rsid w:val="00A95BAF"/>
    <w:rsid w:val="00AA3583"/>
    <w:rsid w:val="00AA7543"/>
    <w:rsid w:val="00AA79E7"/>
    <w:rsid w:val="00AA7C22"/>
    <w:rsid w:val="00AB2E7C"/>
    <w:rsid w:val="00AC353B"/>
    <w:rsid w:val="00AC374C"/>
    <w:rsid w:val="00AC4B88"/>
    <w:rsid w:val="00AC5527"/>
    <w:rsid w:val="00AC7A53"/>
    <w:rsid w:val="00AC7D8B"/>
    <w:rsid w:val="00AD0114"/>
    <w:rsid w:val="00AD53A1"/>
    <w:rsid w:val="00AD7237"/>
    <w:rsid w:val="00AE027A"/>
    <w:rsid w:val="00AE23A0"/>
    <w:rsid w:val="00AE2FB5"/>
    <w:rsid w:val="00AE4B41"/>
    <w:rsid w:val="00AE6C91"/>
    <w:rsid w:val="00AE7820"/>
    <w:rsid w:val="00AF0AAD"/>
    <w:rsid w:val="00AF302C"/>
    <w:rsid w:val="00AF5C8F"/>
    <w:rsid w:val="00B00C85"/>
    <w:rsid w:val="00B0260B"/>
    <w:rsid w:val="00B03C1B"/>
    <w:rsid w:val="00B06E85"/>
    <w:rsid w:val="00B07500"/>
    <w:rsid w:val="00B0776B"/>
    <w:rsid w:val="00B1042C"/>
    <w:rsid w:val="00B10FE0"/>
    <w:rsid w:val="00B125D7"/>
    <w:rsid w:val="00B13F89"/>
    <w:rsid w:val="00B177DA"/>
    <w:rsid w:val="00B17B2F"/>
    <w:rsid w:val="00B20B8B"/>
    <w:rsid w:val="00B2430D"/>
    <w:rsid w:val="00B24558"/>
    <w:rsid w:val="00B259C8"/>
    <w:rsid w:val="00B25C03"/>
    <w:rsid w:val="00B25D75"/>
    <w:rsid w:val="00B26863"/>
    <w:rsid w:val="00B27D0B"/>
    <w:rsid w:val="00B30DEA"/>
    <w:rsid w:val="00B31E5B"/>
    <w:rsid w:val="00B35042"/>
    <w:rsid w:val="00B363CD"/>
    <w:rsid w:val="00B36788"/>
    <w:rsid w:val="00B42823"/>
    <w:rsid w:val="00B42F16"/>
    <w:rsid w:val="00B45794"/>
    <w:rsid w:val="00B468A2"/>
    <w:rsid w:val="00B53446"/>
    <w:rsid w:val="00B64BC4"/>
    <w:rsid w:val="00B66B1F"/>
    <w:rsid w:val="00B6701F"/>
    <w:rsid w:val="00B70994"/>
    <w:rsid w:val="00B7285F"/>
    <w:rsid w:val="00B8158C"/>
    <w:rsid w:val="00B82ECE"/>
    <w:rsid w:val="00B86742"/>
    <w:rsid w:val="00B86A5F"/>
    <w:rsid w:val="00B9487F"/>
    <w:rsid w:val="00B94890"/>
    <w:rsid w:val="00BA12C4"/>
    <w:rsid w:val="00BA12D8"/>
    <w:rsid w:val="00BA14BF"/>
    <w:rsid w:val="00BA36D5"/>
    <w:rsid w:val="00BA4C96"/>
    <w:rsid w:val="00BA7862"/>
    <w:rsid w:val="00BB4776"/>
    <w:rsid w:val="00BB75CB"/>
    <w:rsid w:val="00BB775F"/>
    <w:rsid w:val="00BC08C4"/>
    <w:rsid w:val="00BC41CE"/>
    <w:rsid w:val="00BC46A9"/>
    <w:rsid w:val="00BC472B"/>
    <w:rsid w:val="00BC5F9E"/>
    <w:rsid w:val="00BD006E"/>
    <w:rsid w:val="00BD1669"/>
    <w:rsid w:val="00BD7A79"/>
    <w:rsid w:val="00BE0CCC"/>
    <w:rsid w:val="00BE2A9A"/>
    <w:rsid w:val="00BE4671"/>
    <w:rsid w:val="00BE7BD4"/>
    <w:rsid w:val="00BE7C95"/>
    <w:rsid w:val="00BF005F"/>
    <w:rsid w:val="00BF2C57"/>
    <w:rsid w:val="00BF6862"/>
    <w:rsid w:val="00BF7C06"/>
    <w:rsid w:val="00C000B0"/>
    <w:rsid w:val="00C00842"/>
    <w:rsid w:val="00C03F4D"/>
    <w:rsid w:val="00C07882"/>
    <w:rsid w:val="00C100A3"/>
    <w:rsid w:val="00C109F6"/>
    <w:rsid w:val="00C127B1"/>
    <w:rsid w:val="00C14DC9"/>
    <w:rsid w:val="00C15268"/>
    <w:rsid w:val="00C166E4"/>
    <w:rsid w:val="00C1687C"/>
    <w:rsid w:val="00C17308"/>
    <w:rsid w:val="00C17C95"/>
    <w:rsid w:val="00C24425"/>
    <w:rsid w:val="00C24B0D"/>
    <w:rsid w:val="00C24CD4"/>
    <w:rsid w:val="00C26EFA"/>
    <w:rsid w:val="00C272BC"/>
    <w:rsid w:val="00C34F4B"/>
    <w:rsid w:val="00C36536"/>
    <w:rsid w:val="00C37266"/>
    <w:rsid w:val="00C3771B"/>
    <w:rsid w:val="00C45C5E"/>
    <w:rsid w:val="00C47DD3"/>
    <w:rsid w:val="00C506E7"/>
    <w:rsid w:val="00C50E1B"/>
    <w:rsid w:val="00C53253"/>
    <w:rsid w:val="00C54C3B"/>
    <w:rsid w:val="00C605B2"/>
    <w:rsid w:val="00C60892"/>
    <w:rsid w:val="00C61237"/>
    <w:rsid w:val="00C66B50"/>
    <w:rsid w:val="00C66FAA"/>
    <w:rsid w:val="00C676DA"/>
    <w:rsid w:val="00C70929"/>
    <w:rsid w:val="00C70FCD"/>
    <w:rsid w:val="00C71F29"/>
    <w:rsid w:val="00C7324F"/>
    <w:rsid w:val="00C82923"/>
    <w:rsid w:val="00C82AFD"/>
    <w:rsid w:val="00C84A5B"/>
    <w:rsid w:val="00C853EB"/>
    <w:rsid w:val="00C879DD"/>
    <w:rsid w:val="00C87D80"/>
    <w:rsid w:val="00C9052D"/>
    <w:rsid w:val="00C92D9E"/>
    <w:rsid w:val="00C9328B"/>
    <w:rsid w:val="00C94A99"/>
    <w:rsid w:val="00CA4BCC"/>
    <w:rsid w:val="00CA4D61"/>
    <w:rsid w:val="00CA6B2A"/>
    <w:rsid w:val="00CA7D81"/>
    <w:rsid w:val="00CB1A71"/>
    <w:rsid w:val="00CB3854"/>
    <w:rsid w:val="00CB3A69"/>
    <w:rsid w:val="00CB6107"/>
    <w:rsid w:val="00CB70ED"/>
    <w:rsid w:val="00CC385E"/>
    <w:rsid w:val="00CC7176"/>
    <w:rsid w:val="00CC7C5E"/>
    <w:rsid w:val="00CD1667"/>
    <w:rsid w:val="00CD5459"/>
    <w:rsid w:val="00CD7D27"/>
    <w:rsid w:val="00CE27EE"/>
    <w:rsid w:val="00CE4E9F"/>
    <w:rsid w:val="00CE7837"/>
    <w:rsid w:val="00CF71DC"/>
    <w:rsid w:val="00D026C3"/>
    <w:rsid w:val="00D029EF"/>
    <w:rsid w:val="00D03772"/>
    <w:rsid w:val="00D0409A"/>
    <w:rsid w:val="00D0459A"/>
    <w:rsid w:val="00D04E17"/>
    <w:rsid w:val="00D07D84"/>
    <w:rsid w:val="00D16209"/>
    <w:rsid w:val="00D16701"/>
    <w:rsid w:val="00D20058"/>
    <w:rsid w:val="00D21136"/>
    <w:rsid w:val="00D23917"/>
    <w:rsid w:val="00D23E1E"/>
    <w:rsid w:val="00D300A2"/>
    <w:rsid w:val="00D31FA1"/>
    <w:rsid w:val="00D32D58"/>
    <w:rsid w:val="00D33609"/>
    <w:rsid w:val="00D33BD5"/>
    <w:rsid w:val="00D34770"/>
    <w:rsid w:val="00D34A39"/>
    <w:rsid w:val="00D362F9"/>
    <w:rsid w:val="00D37C81"/>
    <w:rsid w:val="00D41005"/>
    <w:rsid w:val="00D50E77"/>
    <w:rsid w:val="00D52666"/>
    <w:rsid w:val="00D52BBE"/>
    <w:rsid w:val="00D53C12"/>
    <w:rsid w:val="00D53E3A"/>
    <w:rsid w:val="00D54670"/>
    <w:rsid w:val="00D55B4C"/>
    <w:rsid w:val="00D56C75"/>
    <w:rsid w:val="00D57E98"/>
    <w:rsid w:val="00D62DBF"/>
    <w:rsid w:val="00D63C0F"/>
    <w:rsid w:val="00D66223"/>
    <w:rsid w:val="00D66537"/>
    <w:rsid w:val="00D669CB"/>
    <w:rsid w:val="00D6759F"/>
    <w:rsid w:val="00D72494"/>
    <w:rsid w:val="00D75FFF"/>
    <w:rsid w:val="00D77B22"/>
    <w:rsid w:val="00D81319"/>
    <w:rsid w:val="00D81535"/>
    <w:rsid w:val="00D83DF4"/>
    <w:rsid w:val="00D840CF"/>
    <w:rsid w:val="00D85111"/>
    <w:rsid w:val="00D86657"/>
    <w:rsid w:val="00D908B9"/>
    <w:rsid w:val="00D90ED5"/>
    <w:rsid w:val="00D91C42"/>
    <w:rsid w:val="00D94F95"/>
    <w:rsid w:val="00D96594"/>
    <w:rsid w:val="00D96BA2"/>
    <w:rsid w:val="00DA1D89"/>
    <w:rsid w:val="00DA25D5"/>
    <w:rsid w:val="00DB557C"/>
    <w:rsid w:val="00DB7377"/>
    <w:rsid w:val="00DB7948"/>
    <w:rsid w:val="00DC4C13"/>
    <w:rsid w:val="00DD5169"/>
    <w:rsid w:val="00DD54D2"/>
    <w:rsid w:val="00DE0C96"/>
    <w:rsid w:val="00DE32CF"/>
    <w:rsid w:val="00DE4B12"/>
    <w:rsid w:val="00DE5084"/>
    <w:rsid w:val="00DE63AC"/>
    <w:rsid w:val="00DE6847"/>
    <w:rsid w:val="00DF00CF"/>
    <w:rsid w:val="00DF45B3"/>
    <w:rsid w:val="00DF4D77"/>
    <w:rsid w:val="00DF6F8D"/>
    <w:rsid w:val="00E060FD"/>
    <w:rsid w:val="00E13619"/>
    <w:rsid w:val="00E147A2"/>
    <w:rsid w:val="00E14C4E"/>
    <w:rsid w:val="00E156DA"/>
    <w:rsid w:val="00E15D5A"/>
    <w:rsid w:val="00E15E70"/>
    <w:rsid w:val="00E17344"/>
    <w:rsid w:val="00E17430"/>
    <w:rsid w:val="00E2334C"/>
    <w:rsid w:val="00E26B6A"/>
    <w:rsid w:val="00E30AB8"/>
    <w:rsid w:val="00E30FEA"/>
    <w:rsid w:val="00E3413E"/>
    <w:rsid w:val="00E348E1"/>
    <w:rsid w:val="00E40133"/>
    <w:rsid w:val="00E4259A"/>
    <w:rsid w:val="00E446EA"/>
    <w:rsid w:val="00E463F3"/>
    <w:rsid w:val="00E506A9"/>
    <w:rsid w:val="00E50EFA"/>
    <w:rsid w:val="00E522E5"/>
    <w:rsid w:val="00E52FE8"/>
    <w:rsid w:val="00E535E4"/>
    <w:rsid w:val="00E60A8D"/>
    <w:rsid w:val="00E63D41"/>
    <w:rsid w:val="00E65459"/>
    <w:rsid w:val="00E65CC6"/>
    <w:rsid w:val="00E65D21"/>
    <w:rsid w:val="00E66787"/>
    <w:rsid w:val="00E66ADA"/>
    <w:rsid w:val="00E718AD"/>
    <w:rsid w:val="00E7488A"/>
    <w:rsid w:val="00E80156"/>
    <w:rsid w:val="00E80CB1"/>
    <w:rsid w:val="00E82C43"/>
    <w:rsid w:val="00E92E30"/>
    <w:rsid w:val="00E94B23"/>
    <w:rsid w:val="00E94E93"/>
    <w:rsid w:val="00E958C4"/>
    <w:rsid w:val="00E95B1A"/>
    <w:rsid w:val="00E95D13"/>
    <w:rsid w:val="00E96C6F"/>
    <w:rsid w:val="00E97394"/>
    <w:rsid w:val="00EA50E3"/>
    <w:rsid w:val="00EA668D"/>
    <w:rsid w:val="00EB7EB8"/>
    <w:rsid w:val="00EC1C0A"/>
    <w:rsid w:val="00EC284F"/>
    <w:rsid w:val="00EC6AA5"/>
    <w:rsid w:val="00ED0C5B"/>
    <w:rsid w:val="00ED2AFC"/>
    <w:rsid w:val="00ED5430"/>
    <w:rsid w:val="00EE1830"/>
    <w:rsid w:val="00EE792A"/>
    <w:rsid w:val="00EF25D8"/>
    <w:rsid w:val="00EF446C"/>
    <w:rsid w:val="00EF61D5"/>
    <w:rsid w:val="00EF7D19"/>
    <w:rsid w:val="00F009AB"/>
    <w:rsid w:val="00F12C14"/>
    <w:rsid w:val="00F133C9"/>
    <w:rsid w:val="00F16A60"/>
    <w:rsid w:val="00F2315A"/>
    <w:rsid w:val="00F23D18"/>
    <w:rsid w:val="00F24892"/>
    <w:rsid w:val="00F30139"/>
    <w:rsid w:val="00F335CC"/>
    <w:rsid w:val="00F337E7"/>
    <w:rsid w:val="00F349D6"/>
    <w:rsid w:val="00F354F5"/>
    <w:rsid w:val="00F361C8"/>
    <w:rsid w:val="00F4557D"/>
    <w:rsid w:val="00F45A63"/>
    <w:rsid w:val="00F50265"/>
    <w:rsid w:val="00F50EBA"/>
    <w:rsid w:val="00F52A5A"/>
    <w:rsid w:val="00F53681"/>
    <w:rsid w:val="00F550FC"/>
    <w:rsid w:val="00F5609F"/>
    <w:rsid w:val="00F56647"/>
    <w:rsid w:val="00F64403"/>
    <w:rsid w:val="00F65279"/>
    <w:rsid w:val="00F67AAF"/>
    <w:rsid w:val="00F73CC6"/>
    <w:rsid w:val="00F76C68"/>
    <w:rsid w:val="00F80B90"/>
    <w:rsid w:val="00F82D34"/>
    <w:rsid w:val="00F861EF"/>
    <w:rsid w:val="00F8622C"/>
    <w:rsid w:val="00F86CFB"/>
    <w:rsid w:val="00F87C67"/>
    <w:rsid w:val="00F8FA87"/>
    <w:rsid w:val="00F90BF2"/>
    <w:rsid w:val="00F92B4A"/>
    <w:rsid w:val="00F94225"/>
    <w:rsid w:val="00FA04B5"/>
    <w:rsid w:val="00FA1268"/>
    <w:rsid w:val="00FA2681"/>
    <w:rsid w:val="00FA2C24"/>
    <w:rsid w:val="00FA63D4"/>
    <w:rsid w:val="00FA7F5C"/>
    <w:rsid w:val="00FB14E0"/>
    <w:rsid w:val="00FB20E6"/>
    <w:rsid w:val="00FB29B7"/>
    <w:rsid w:val="00FB3FA8"/>
    <w:rsid w:val="00FC35AC"/>
    <w:rsid w:val="00FC44F6"/>
    <w:rsid w:val="00FD1622"/>
    <w:rsid w:val="00FD3341"/>
    <w:rsid w:val="00FD3883"/>
    <w:rsid w:val="00FD44E0"/>
    <w:rsid w:val="00FE11E0"/>
    <w:rsid w:val="00FE426B"/>
    <w:rsid w:val="00FE44CB"/>
    <w:rsid w:val="00FE7309"/>
    <w:rsid w:val="00FF58A5"/>
    <w:rsid w:val="00FF6DC5"/>
    <w:rsid w:val="00FF7A01"/>
    <w:rsid w:val="0199002D"/>
    <w:rsid w:val="059B42F8"/>
    <w:rsid w:val="06D7D1F6"/>
    <w:rsid w:val="0806641D"/>
    <w:rsid w:val="0BBF1670"/>
    <w:rsid w:val="0E917B3E"/>
    <w:rsid w:val="0FAAC3F2"/>
    <w:rsid w:val="121181BB"/>
    <w:rsid w:val="14255722"/>
    <w:rsid w:val="14737B7D"/>
    <w:rsid w:val="15908AD5"/>
    <w:rsid w:val="162A7A49"/>
    <w:rsid w:val="177239D2"/>
    <w:rsid w:val="1867A363"/>
    <w:rsid w:val="18E80C00"/>
    <w:rsid w:val="193471C8"/>
    <w:rsid w:val="1AB7C0B4"/>
    <w:rsid w:val="1E632876"/>
    <w:rsid w:val="1F8E0047"/>
    <w:rsid w:val="232AD873"/>
    <w:rsid w:val="2330C86D"/>
    <w:rsid w:val="254F8C6D"/>
    <w:rsid w:val="28CCA9E6"/>
    <w:rsid w:val="2B7CB221"/>
    <w:rsid w:val="2E19FB7F"/>
    <w:rsid w:val="3291C891"/>
    <w:rsid w:val="32C745A0"/>
    <w:rsid w:val="3B1B6E6A"/>
    <w:rsid w:val="3B4A2DE4"/>
    <w:rsid w:val="3ECA1A9E"/>
    <w:rsid w:val="43B706E8"/>
    <w:rsid w:val="479D0F57"/>
    <w:rsid w:val="48AB9807"/>
    <w:rsid w:val="496E409A"/>
    <w:rsid w:val="4BFA5552"/>
    <w:rsid w:val="538D76D9"/>
    <w:rsid w:val="5863D621"/>
    <w:rsid w:val="5A606C46"/>
    <w:rsid w:val="5AB47359"/>
    <w:rsid w:val="5ACF661F"/>
    <w:rsid w:val="5B6A67C6"/>
    <w:rsid w:val="5D4B74F2"/>
    <w:rsid w:val="5E0CCBE6"/>
    <w:rsid w:val="60B76F16"/>
    <w:rsid w:val="61B76E46"/>
    <w:rsid w:val="624356E2"/>
    <w:rsid w:val="643B9846"/>
    <w:rsid w:val="648A08DB"/>
    <w:rsid w:val="66427B98"/>
    <w:rsid w:val="675D0353"/>
    <w:rsid w:val="6BF298D1"/>
    <w:rsid w:val="6C75774C"/>
    <w:rsid w:val="6DC316DE"/>
    <w:rsid w:val="6E28B3B4"/>
    <w:rsid w:val="6F259C4B"/>
    <w:rsid w:val="700F97B4"/>
    <w:rsid w:val="707FFE16"/>
    <w:rsid w:val="716FBF72"/>
    <w:rsid w:val="74EB121A"/>
    <w:rsid w:val="75936B6B"/>
    <w:rsid w:val="77B8449A"/>
    <w:rsid w:val="77DE04D7"/>
    <w:rsid w:val="78B74205"/>
    <w:rsid w:val="7CCA6593"/>
    <w:rsid w:val="7D1F7A03"/>
    <w:rsid w:val="7D57F02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87A67C"/>
  <w15:docId w15:val="{9514AA4F-24CA-489A-8CE4-2E152A48C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iPriority="0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aliases w:val="Standaard tekst"/>
    <w:qFormat/>
    <w:rsid w:val="006A1B19"/>
    <w:pPr>
      <w:spacing w:after="220" w:line="288" w:lineRule="auto"/>
    </w:pPr>
    <w:rPr>
      <w:rFonts w:ascii="Calibri Light" w:hAnsi="Calibri Light"/>
      <w:color w:val="000000" w:themeColor="text1"/>
    </w:rPr>
  </w:style>
  <w:style w:type="paragraph" w:styleId="Kop1">
    <w:name w:val="heading 1"/>
    <w:basedOn w:val="Standaard"/>
    <w:next w:val="Standaard"/>
    <w:link w:val="Kop1Char"/>
    <w:uiPriority w:val="9"/>
    <w:qFormat/>
    <w:rsid w:val="006A1B19"/>
    <w:pPr>
      <w:keepNext/>
      <w:keepLines/>
      <w:numPr>
        <w:numId w:val="3"/>
      </w:numPr>
      <w:spacing w:before="320" w:line="240" w:lineRule="auto"/>
      <w:outlineLvl w:val="0"/>
    </w:pPr>
    <w:rPr>
      <w:rFonts w:ascii="Calibri" w:eastAsiaTheme="majorEastAsia" w:hAnsi="Calibri" w:cstheme="majorBidi"/>
      <w:b/>
      <w:color w:val="009900"/>
      <w:sz w:val="34"/>
      <w:szCs w:val="3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2A0590"/>
    <w:pPr>
      <w:keepNext/>
      <w:keepLines/>
      <w:numPr>
        <w:ilvl w:val="1"/>
        <w:numId w:val="3"/>
      </w:numPr>
      <w:spacing w:before="40" w:line="240" w:lineRule="auto"/>
      <w:ind w:left="718"/>
      <w:outlineLvl w:val="1"/>
    </w:pPr>
    <w:rPr>
      <w:rFonts w:ascii="Calibri" w:eastAsiaTheme="majorEastAsia" w:hAnsi="Calibri" w:cstheme="majorBidi"/>
      <w:b/>
      <w:color w:val="009900"/>
      <w:sz w:val="28"/>
      <w:szCs w:val="28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6A1B19"/>
    <w:pPr>
      <w:keepNext/>
      <w:keepLines/>
      <w:numPr>
        <w:ilvl w:val="2"/>
        <w:numId w:val="3"/>
      </w:numPr>
      <w:spacing w:before="40" w:line="240" w:lineRule="auto"/>
      <w:outlineLvl w:val="2"/>
    </w:pPr>
    <w:rPr>
      <w:rFonts w:ascii="Calibri" w:eastAsiaTheme="majorEastAsia" w:hAnsi="Calibri" w:cstheme="majorBidi"/>
      <w:b/>
      <w:color w:val="009900"/>
      <w:sz w:val="26"/>
      <w:szCs w:val="26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6A1B19"/>
    <w:pPr>
      <w:keepNext/>
      <w:keepLines/>
      <w:numPr>
        <w:ilvl w:val="3"/>
        <w:numId w:val="3"/>
      </w:numPr>
      <w:spacing w:before="40"/>
      <w:outlineLvl w:val="3"/>
    </w:pPr>
    <w:rPr>
      <w:rFonts w:ascii="Calibri" w:eastAsiaTheme="majorEastAsia" w:hAnsi="Calibri" w:cstheme="majorBidi"/>
      <w:b/>
      <w:iCs/>
      <w:color w:val="009900"/>
      <w:sz w:val="24"/>
      <w:szCs w:val="25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rsid w:val="003878AD"/>
    <w:pPr>
      <w:keepNext/>
      <w:keepLines/>
      <w:numPr>
        <w:ilvl w:val="4"/>
        <w:numId w:val="3"/>
      </w:numPr>
      <w:spacing w:before="40"/>
      <w:outlineLvl w:val="4"/>
    </w:pPr>
    <w:rPr>
      <w:rFonts w:ascii="Calibri" w:eastAsiaTheme="majorEastAsia" w:hAnsi="Calibri" w:cstheme="majorBidi"/>
      <w:i/>
      <w:iCs/>
      <w:color w:val="58A618"/>
      <w:szCs w:val="24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E95B1A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i/>
      <w:iCs/>
      <w:color w:val="381850" w:themeColor="accent6" w:themeShade="80"/>
      <w:sz w:val="23"/>
      <w:szCs w:val="23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E95B1A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color w:val="005827" w:themeColor="accent1" w:themeShade="8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E95B1A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1C5F90" w:themeColor="accent2" w:themeShade="80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E95B1A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color w:val="381850" w:themeColor="accent6" w:themeShade="8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Normaalweb">
    <w:name w:val="Normal (Web)"/>
    <w:basedOn w:val="Standaard"/>
    <w:uiPriority w:val="99"/>
    <w:unhideWhenUsed/>
    <w:rsid w:val="00D0377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nl-BE"/>
    </w:rPr>
  </w:style>
  <w:style w:type="paragraph" w:styleId="Koptekst">
    <w:name w:val="header"/>
    <w:basedOn w:val="Standaard"/>
    <w:link w:val="KoptekstChar"/>
    <w:uiPriority w:val="99"/>
    <w:unhideWhenUsed/>
    <w:rsid w:val="00B03C1B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B03C1B"/>
  </w:style>
  <w:style w:type="paragraph" w:styleId="Voettekst">
    <w:name w:val="footer"/>
    <w:basedOn w:val="Standaard"/>
    <w:link w:val="VoettekstChar"/>
    <w:uiPriority w:val="99"/>
    <w:unhideWhenUsed/>
    <w:rsid w:val="00B03C1B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B03C1B"/>
  </w:style>
  <w:style w:type="table" w:styleId="Tabelraster">
    <w:name w:val="Table Grid"/>
    <w:basedOn w:val="Standaardtabel"/>
    <w:uiPriority w:val="39"/>
    <w:rsid w:val="00706BE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Kop1Char">
    <w:name w:val="Kop 1 Char"/>
    <w:basedOn w:val="Standaardalinea-lettertype"/>
    <w:link w:val="Kop1"/>
    <w:uiPriority w:val="9"/>
    <w:rsid w:val="006A1B19"/>
    <w:rPr>
      <w:rFonts w:ascii="Calibri" w:eastAsiaTheme="majorEastAsia" w:hAnsi="Calibri" w:cstheme="majorBidi"/>
      <w:b/>
      <w:color w:val="009900"/>
      <w:sz w:val="34"/>
      <w:szCs w:val="30"/>
    </w:rPr>
  </w:style>
  <w:style w:type="paragraph" w:styleId="Lijstalinea">
    <w:name w:val="List Paragraph"/>
    <w:basedOn w:val="Standaard"/>
    <w:uiPriority w:val="34"/>
    <w:qFormat/>
    <w:rsid w:val="00E95B1A"/>
    <w:pPr>
      <w:ind w:left="720"/>
      <w:contextualSpacing/>
    </w:pPr>
  </w:style>
  <w:style w:type="character" w:styleId="Hyperlink">
    <w:name w:val="Hyperlink"/>
    <w:basedOn w:val="Standaardalinea-lettertype"/>
    <w:uiPriority w:val="99"/>
    <w:unhideWhenUsed/>
    <w:rsid w:val="009E43FE"/>
    <w:rPr>
      <w:color w:val="00B050" w:themeColor="hyperlink"/>
      <w:u w:val="single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8A6D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A6DCB"/>
    <w:rPr>
      <w:rFonts w:ascii="Tahoma" w:hAnsi="Tahoma" w:cs="Tahoma"/>
      <w:sz w:val="16"/>
      <w:szCs w:val="16"/>
    </w:rPr>
  </w:style>
  <w:style w:type="character" w:customStyle="1" w:styleId="Kop2Char">
    <w:name w:val="Kop 2 Char"/>
    <w:basedOn w:val="Standaardalinea-lettertype"/>
    <w:link w:val="Kop2"/>
    <w:uiPriority w:val="9"/>
    <w:rsid w:val="002A0590"/>
    <w:rPr>
      <w:rFonts w:ascii="Calibri" w:eastAsiaTheme="majorEastAsia" w:hAnsi="Calibri" w:cstheme="majorBidi"/>
      <w:b/>
      <w:color w:val="009900"/>
      <w:sz w:val="28"/>
      <w:szCs w:val="28"/>
    </w:rPr>
  </w:style>
  <w:style w:type="table" w:styleId="Gemiddeldearcering1">
    <w:name w:val="Medium Shading 1"/>
    <w:basedOn w:val="Standaardtabel"/>
    <w:uiPriority w:val="63"/>
    <w:semiHidden/>
    <w:unhideWhenUsed/>
    <w:rsid w:val="007D3855"/>
    <w:pPr>
      <w:spacing w:after="0" w:line="240" w:lineRule="auto"/>
      <w:ind w:left="2160"/>
    </w:pPr>
    <w:rPr>
      <w:szCs w:val="20"/>
      <w:lang w:val="en-US" w:bidi="en-US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Kop3Char">
    <w:name w:val="Kop 3 Char"/>
    <w:basedOn w:val="Standaardalinea-lettertype"/>
    <w:link w:val="Kop3"/>
    <w:uiPriority w:val="9"/>
    <w:rsid w:val="006A1B19"/>
    <w:rPr>
      <w:rFonts w:ascii="Calibri" w:eastAsiaTheme="majorEastAsia" w:hAnsi="Calibri" w:cstheme="majorBidi"/>
      <w:b/>
      <w:color w:val="009900"/>
      <w:sz w:val="26"/>
      <w:szCs w:val="26"/>
    </w:rPr>
  </w:style>
  <w:style w:type="character" w:customStyle="1" w:styleId="Kop4Char">
    <w:name w:val="Kop 4 Char"/>
    <w:basedOn w:val="Standaardalinea-lettertype"/>
    <w:link w:val="Kop4"/>
    <w:uiPriority w:val="9"/>
    <w:rsid w:val="006A1B19"/>
    <w:rPr>
      <w:rFonts w:ascii="Calibri" w:eastAsiaTheme="majorEastAsia" w:hAnsi="Calibri" w:cstheme="majorBidi"/>
      <w:b/>
      <w:iCs/>
      <w:color w:val="009900"/>
      <w:sz w:val="24"/>
      <w:szCs w:val="25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3878AD"/>
    <w:rPr>
      <w:rFonts w:ascii="Calibri" w:eastAsiaTheme="majorEastAsia" w:hAnsi="Calibri" w:cstheme="majorBidi"/>
      <w:i/>
      <w:iCs/>
      <w:color w:val="58A618"/>
      <w:szCs w:val="24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E95B1A"/>
    <w:rPr>
      <w:rFonts w:asciiTheme="majorHAnsi" w:eastAsiaTheme="majorEastAsia" w:hAnsiTheme="majorHAnsi" w:cstheme="majorBidi"/>
      <w:i/>
      <w:iCs/>
      <w:color w:val="381850" w:themeColor="accent6" w:themeShade="80"/>
      <w:sz w:val="23"/>
      <w:szCs w:val="23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E95B1A"/>
    <w:rPr>
      <w:rFonts w:asciiTheme="majorHAnsi" w:eastAsiaTheme="majorEastAsia" w:hAnsiTheme="majorHAnsi" w:cstheme="majorBidi"/>
      <w:color w:val="005827" w:themeColor="accent1" w:themeShade="8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E95B1A"/>
    <w:rPr>
      <w:rFonts w:asciiTheme="majorHAnsi" w:eastAsiaTheme="majorEastAsia" w:hAnsiTheme="majorHAnsi" w:cstheme="majorBidi"/>
      <w:color w:val="1C5F90" w:themeColor="accent2" w:themeShade="80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E95B1A"/>
    <w:rPr>
      <w:rFonts w:asciiTheme="majorHAnsi" w:eastAsiaTheme="majorEastAsia" w:hAnsiTheme="majorHAnsi" w:cstheme="majorBidi"/>
      <w:color w:val="381850" w:themeColor="accent6" w:themeShade="80"/>
    </w:rPr>
  </w:style>
  <w:style w:type="paragraph" w:styleId="Bijschrift">
    <w:name w:val="caption"/>
    <w:basedOn w:val="Standaard"/>
    <w:next w:val="Standaard"/>
    <w:uiPriority w:val="35"/>
    <w:unhideWhenUsed/>
    <w:qFormat/>
    <w:rsid w:val="006A1B19"/>
    <w:pPr>
      <w:spacing w:line="240" w:lineRule="auto"/>
    </w:pPr>
    <w:rPr>
      <w:bCs/>
      <w:i/>
      <w:color w:val="auto"/>
      <w:spacing w:val="6"/>
      <w:sz w:val="20"/>
    </w:rPr>
  </w:style>
  <w:style w:type="paragraph" w:styleId="Titel">
    <w:name w:val="Title"/>
    <w:basedOn w:val="Standaard"/>
    <w:next w:val="Standaard"/>
    <w:link w:val="TitelChar"/>
    <w:uiPriority w:val="10"/>
    <w:qFormat/>
    <w:rsid w:val="003878AD"/>
    <w:pPr>
      <w:spacing w:line="240" w:lineRule="auto"/>
      <w:contextualSpacing/>
    </w:pPr>
    <w:rPr>
      <w:rFonts w:ascii="Calibri" w:eastAsiaTheme="majorEastAsia" w:hAnsi="Calibri" w:cstheme="majorBidi"/>
      <w:color w:val="009900"/>
      <w:spacing w:val="-10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3878AD"/>
    <w:rPr>
      <w:rFonts w:ascii="Calibri" w:eastAsiaTheme="majorEastAsia" w:hAnsi="Calibri" w:cstheme="majorBidi"/>
      <w:color w:val="009900"/>
      <w:spacing w:val="-10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rsid w:val="00D81319"/>
    <w:pPr>
      <w:numPr>
        <w:ilvl w:val="1"/>
      </w:numPr>
      <w:spacing w:line="240" w:lineRule="auto"/>
    </w:pPr>
    <w:rPr>
      <w:rFonts w:ascii="Calibri" w:eastAsiaTheme="majorEastAsia" w:hAnsi="Calibri" w:cstheme="majorBidi"/>
      <w:b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D81319"/>
    <w:rPr>
      <w:rFonts w:ascii="Calibri" w:eastAsiaTheme="majorEastAsia" w:hAnsi="Calibri" w:cstheme="majorBidi"/>
      <w:b/>
      <w:color w:val="000000" w:themeColor="text1"/>
    </w:rPr>
  </w:style>
  <w:style w:type="character" w:styleId="Zwaar">
    <w:name w:val="Strong"/>
    <w:aliases w:val="Vet"/>
    <w:basedOn w:val="Standaardalinea-lettertype"/>
    <w:uiPriority w:val="22"/>
    <w:qFormat/>
    <w:rsid w:val="006A1B19"/>
    <w:rPr>
      <w:rFonts w:ascii="Calibri" w:hAnsi="Calibri"/>
      <w:b/>
      <w:bCs/>
      <w:sz w:val="22"/>
    </w:rPr>
  </w:style>
  <w:style w:type="character" w:styleId="Nadruk">
    <w:name w:val="Emphasis"/>
    <w:aliases w:val="Cursief"/>
    <w:basedOn w:val="Standaardalinea-lettertype"/>
    <w:uiPriority w:val="20"/>
    <w:qFormat/>
    <w:rsid w:val="00E95B1A"/>
    <w:rPr>
      <w:i/>
      <w:iCs/>
    </w:rPr>
  </w:style>
  <w:style w:type="paragraph" w:styleId="Geenafstand">
    <w:name w:val="No Spacing"/>
    <w:link w:val="GeenafstandChar"/>
    <w:uiPriority w:val="1"/>
    <w:qFormat/>
    <w:rsid w:val="00E95B1A"/>
    <w:pPr>
      <w:spacing w:after="0" w:line="240" w:lineRule="auto"/>
    </w:pPr>
  </w:style>
  <w:style w:type="paragraph" w:styleId="Citaat">
    <w:name w:val="Quote"/>
    <w:basedOn w:val="Standaard"/>
    <w:next w:val="Standaard"/>
    <w:link w:val="CitaatChar"/>
    <w:uiPriority w:val="29"/>
    <w:qFormat/>
    <w:rsid w:val="006A1B19"/>
    <w:pPr>
      <w:spacing w:before="120"/>
      <w:ind w:left="720" w:right="720"/>
    </w:pPr>
    <w:rPr>
      <w:rFonts w:ascii="Calibri" w:hAnsi="Calibri"/>
      <w:i/>
      <w:iCs/>
    </w:rPr>
  </w:style>
  <w:style w:type="character" w:customStyle="1" w:styleId="CitaatChar">
    <w:name w:val="Citaat Char"/>
    <w:basedOn w:val="Standaardalinea-lettertype"/>
    <w:link w:val="Citaat"/>
    <w:uiPriority w:val="29"/>
    <w:rsid w:val="006A1B19"/>
    <w:rPr>
      <w:rFonts w:ascii="Calibri" w:hAnsi="Calibri"/>
      <w:i/>
      <w:iCs/>
      <w:color w:val="000000" w:themeColor="text1"/>
    </w:rPr>
  </w:style>
  <w:style w:type="paragraph" w:styleId="Duidelijkcitaat">
    <w:name w:val="Intense Quote"/>
    <w:basedOn w:val="Standaard"/>
    <w:next w:val="Standaard"/>
    <w:link w:val="DuidelijkcitaatChar"/>
    <w:uiPriority w:val="30"/>
    <w:rsid w:val="00E95B1A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00B050" w:themeColor="accent1"/>
      <w:sz w:val="24"/>
      <w:szCs w:val="24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E95B1A"/>
    <w:rPr>
      <w:rFonts w:asciiTheme="majorHAnsi" w:eastAsiaTheme="majorEastAsia" w:hAnsiTheme="majorHAnsi" w:cstheme="majorBidi"/>
      <w:color w:val="00B050" w:themeColor="accent1"/>
      <w:sz w:val="24"/>
      <w:szCs w:val="24"/>
    </w:rPr>
  </w:style>
  <w:style w:type="character" w:styleId="Subtielebenadrukking">
    <w:name w:val="Subtle Emphasis"/>
    <w:basedOn w:val="Standaardalinea-lettertype"/>
    <w:uiPriority w:val="19"/>
    <w:rsid w:val="003878AD"/>
    <w:rPr>
      <w:rFonts w:ascii="Calibri" w:hAnsi="Calibri"/>
      <w:i/>
      <w:iCs/>
      <w:color w:val="404040" w:themeColor="text1" w:themeTint="BF"/>
    </w:rPr>
  </w:style>
  <w:style w:type="character" w:styleId="Intensievebenadrukking">
    <w:name w:val="Intense Emphasis"/>
    <w:basedOn w:val="Standaardalinea-lettertype"/>
    <w:uiPriority w:val="21"/>
    <w:rsid w:val="006A1B19"/>
    <w:rPr>
      <w:rFonts w:ascii="Calibri Light" w:hAnsi="Calibri Light"/>
      <w:b w:val="0"/>
      <w:bCs w:val="0"/>
      <w:i/>
      <w:iCs/>
      <w:color w:val="auto"/>
    </w:rPr>
  </w:style>
  <w:style w:type="character" w:styleId="Subtieleverwijzing">
    <w:name w:val="Subtle Reference"/>
    <w:basedOn w:val="Standaardalinea-lettertype"/>
    <w:uiPriority w:val="31"/>
    <w:rsid w:val="00E95B1A"/>
    <w:rPr>
      <w:smallCaps/>
      <w:color w:val="404040" w:themeColor="text1" w:themeTint="BF"/>
      <w:u w:val="single" w:color="7F7F7F" w:themeColor="text1" w:themeTint="80"/>
    </w:rPr>
  </w:style>
  <w:style w:type="character" w:styleId="Intensieveverwijzing">
    <w:name w:val="Intense Reference"/>
    <w:basedOn w:val="Standaardalinea-lettertype"/>
    <w:uiPriority w:val="32"/>
    <w:rsid w:val="00E95B1A"/>
    <w:rPr>
      <w:b/>
      <w:bCs/>
      <w:smallCaps/>
      <w:color w:val="00B050" w:themeColor="accent1"/>
      <w:spacing w:val="5"/>
      <w:u w:val="single"/>
    </w:rPr>
  </w:style>
  <w:style w:type="character" w:styleId="Titelvanboek">
    <w:name w:val="Book Title"/>
    <w:basedOn w:val="Standaardalinea-lettertype"/>
    <w:uiPriority w:val="33"/>
    <w:qFormat/>
    <w:rsid w:val="00E95B1A"/>
    <w:rPr>
      <w:b/>
      <w:bCs/>
      <w:smallCaps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E95B1A"/>
    <w:pPr>
      <w:outlineLvl w:val="9"/>
    </w:pPr>
  </w:style>
  <w:style w:type="character" w:customStyle="1" w:styleId="GeenafstandChar">
    <w:name w:val="Geen afstand Char"/>
    <w:basedOn w:val="Standaardalinea-lettertype"/>
    <w:link w:val="Geenafstand"/>
    <w:uiPriority w:val="1"/>
    <w:rsid w:val="00E95B1A"/>
  </w:style>
  <w:style w:type="paragraph" w:styleId="Inhopg1">
    <w:name w:val="toc 1"/>
    <w:basedOn w:val="Standaard"/>
    <w:next w:val="Standaard"/>
    <w:autoRedefine/>
    <w:uiPriority w:val="39"/>
    <w:unhideWhenUsed/>
    <w:rsid w:val="00E463F3"/>
    <w:pPr>
      <w:tabs>
        <w:tab w:val="left" w:pos="440"/>
        <w:tab w:val="right" w:leader="dot" w:pos="9062"/>
      </w:tabs>
      <w:spacing w:after="100"/>
    </w:pPr>
    <w:rPr>
      <w:b/>
      <w:noProof/>
    </w:rPr>
  </w:style>
  <w:style w:type="paragraph" w:styleId="Inhopg2">
    <w:name w:val="toc 2"/>
    <w:basedOn w:val="Standaard"/>
    <w:next w:val="Standaard"/>
    <w:autoRedefine/>
    <w:uiPriority w:val="39"/>
    <w:unhideWhenUsed/>
    <w:rsid w:val="00B0776B"/>
    <w:pPr>
      <w:spacing w:after="100"/>
      <w:ind w:left="220"/>
    </w:pPr>
  </w:style>
  <w:style w:type="paragraph" w:customStyle="1" w:styleId="Opsommingbullets">
    <w:name w:val="Opsomming bullets"/>
    <w:basedOn w:val="Lijstalinea"/>
    <w:qFormat/>
    <w:rsid w:val="006A1B19"/>
    <w:pPr>
      <w:numPr>
        <w:numId w:val="1"/>
      </w:numPr>
      <w:ind w:left="851" w:hanging="284"/>
    </w:pPr>
  </w:style>
  <w:style w:type="paragraph" w:customStyle="1" w:styleId="Opsommingnummering">
    <w:name w:val="Opsomming nummering"/>
    <w:basedOn w:val="Opsommingbullets"/>
    <w:qFormat/>
    <w:rsid w:val="003878AD"/>
    <w:pPr>
      <w:numPr>
        <w:numId w:val="2"/>
      </w:numPr>
      <w:ind w:left="992" w:hanging="284"/>
    </w:pPr>
  </w:style>
  <w:style w:type="table" w:customStyle="1" w:styleId="Rastertabel41">
    <w:name w:val="Rastertabel 41"/>
    <w:basedOn w:val="Standaardtabel"/>
    <w:uiPriority w:val="49"/>
    <w:rsid w:val="008E564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Rastertabel1licht-Accent11">
    <w:name w:val="Rastertabel 1 licht - Accent 11"/>
    <w:basedOn w:val="Standaardtabel"/>
    <w:uiPriority w:val="46"/>
    <w:rsid w:val="00CD7D27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79FFB5" w:themeColor="accent1" w:themeTint="66"/>
        <w:left w:val="single" w:sz="4" w:space="0" w:color="79FFB5" w:themeColor="accent1" w:themeTint="66"/>
        <w:bottom w:val="single" w:sz="4" w:space="0" w:color="79FFB5" w:themeColor="accent1" w:themeTint="66"/>
        <w:right w:val="single" w:sz="4" w:space="0" w:color="79FFB5" w:themeColor="accent1" w:themeTint="66"/>
        <w:insideH w:val="single" w:sz="4" w:space="0" w:color="79FFB5" w:themeColor="accent1" w:themeTint="66"/>
        <w:insideV w:val="single" w:sz="4" w:space="0" w:color="79FFB5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6FF9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6FF9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Rastertabel1licht-Accent51">
    <w:name w:val="Rastertabel 1 licht - Accent 51"/>
    <w:basedOn w:val="Standaardtabel"/>
    <w:uiPriority w:val="46"/>
    <w:rsid w:val="00CD7D27"/>
    <w:pPr>
      <w:spacing w:after="0" w:line="240" w:lineRule="auto"/>
    </w:pPr>
    <w:tblPr>
      <w:tblStyleRowBandSize w:val="1"/>
      <w:tblStyleColBandSize w:val="1"/>
      <w:tblBorders>
        <w:top w:val="single" w:sz="4" w:space="0" w:color="93B8D0" w:themeColor="accent5" w:themeTint="66"/>
        <w:left w:val="single" w:sz="4" w:space="0" w:color="93B8D0" w:themeColor="accent5" w:themeTint="66"/>
        <w:bottom w:val="single" w:sz="4" w:space="0" w:color="93B8D0" w:themeColor="accent5" w:themeTint="66"/>
        <w:right w:val="single" w:sz="4" w:space="0" w:color="93B8D0" w:themeColor="accent5" w:themeTint="66"/>
        <w:insideH w:val="single" w:sz="4" w:space="0" w:color="93B8D0" w:themeColor="accent5" w:themeTint="66"/>
        <w:insideV w:val="single" w:sz="4" w:space="0" w:color="93B8D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5E95B8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E95B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Rastertabel1licht-Accent41">
    <w:name w:val="Rastertabel 1 licht - Accent 41"/>
    <w:basedOn w:val="Standaardtabel"/>
    <w:uiPriority w:val="46"/>
    <w:rsid w:val="00CD7D27"/>
    <w:pPr>
      <w:spacing w:after="0" w:line="240" w:lineRule="auto"/>
    </w:pPr>
    <w:tblPr>
      <w:tblStyleRowBandSize w:val="1"/>
      <w:tblStyleColBandSize w:val="1"/>
      <w:tblBorders>
        <w:top w:val="single" w:sz="4" w:space="0" w:color="FF9999" w:themeColor="accent4" w:themeTint="66"/>
        <w:left w:val="single" w:sz="4" w:space="0" w:color="FF9999" w:themeColor="accent4" w:themeTint="66"/>
        <w:bottom w:val="single" w:sz="4" w:space="0" w:color="FF9999" w:themeColor="accent4" w:themeTint="66"/>
        <w:right w:val="single" w:sz="4" w:space="0" w:color="FF9999" w:themeColor="accent4" w:themeTint="66"/>
        <w:insideH w:val="single" w:sz="4" w:space="0" w:color="FF9999" w:themeColor="accent4" w:themeTint="66"/>
        <w:insideV w:val="single" w:sz="4" w:space="0" w:color="FF99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Verwijzingopmerking">
    <w:name w:val="annotation reference"/>
    <w:basedOn w:val="Standaardalinea-lettertype"/>
    <w:uiPriority w:val="99"/>
    <w:semiHidden/>
    <w:unhideWhenUsed/>
    <w:rsid w:val="006C31D4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6C31D4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6C31D4"/>
    <w:rPr>
      <w:rFonts w:ascii="Calibri Light" w:hAnsi="Calibri Light"/>
      <w:color w:val="000000" w:themeColor="text1"/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6C31D4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6C31D4"/>
    <w:rPr>
      <w:rFonts w:ascii="Calibri Light" w:hAnsi="Calibri Light"/>
      <w:b/>
      <w:bCs/>
      <w:color w:val="000000" w:themeColor="text1"/>
      <w:sz w:val="20"/>
      <w:szCs w:val="20"/>
    </w:rPr>
  </w:style>
  <w:style w:type="paragraph" w:styleId="Inhopg3">
    <w:name w:val="toc 3"/>
    <w:basedOn w:val="Standaard"/>
    <w:next w:val="Standaard"/>
    <w:autoRedefine/>
    <w:uiPriority w:val="39"/>
    <w:unhideWhenUsed/>
    <w:rsid w:val="00F335CC"/>
    <w:pPr>
      <w:spacing w:after="100"/>
      <w:ind w:left="440"/>
    </w:pPr>
  </w:style>
  <w:style w:type="paragraph" w:customStyle="1" w:styleId="Default">
    <w:name w:val="Default"/>
    <w:rsid w:val="00DE63AC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sz w:val="24"/>
      <w:szCs w:val="24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313E6A"/>
    <w:pPr>
      <w:spacing w:line="240" w:lineRule="auto"/>
    </w:pPr>
    <w:rPr>
      <w:rFonts w:ascii="Arial" w:eastAsiaTheme="minorHAnsi" w:hAnsi="Arial"/>
      <w:color w:val="auto"/>
      <w:sz w:val="20"/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313E6A"/>
    <w:rPr>
      <w:rFonts w:ascii="Arial" w:eastAsiaTheme="minorHAnsi" w:hAnsi="Arial"/>
      <w:sz w:val="20"/>
      <w:szCs w:val="20"/>
    </w:rPr>
  </w:style>
  <w:style w:type="character" w:styleId="Voetnootmarkering">
    <w:name w:val="footnote reference"/>
    <w:basedOn w:val="Standaardalinea-lettertype"/>
    <w:uiPriority w:val="99"/>
    <w:semiHidden/>
    <w:unhideWhenUsed/>
    <w:rsid w:val="00313E6A"/>
    <w:rPr>
      <w:vertAlign w:val="superscript"/>
    </w:rPr>
  </w:style>
  <w:style w:type="table" w:styleId="Eenvoudigetabel3">
    <w:name w:val="Table Simple 3"/>
    <w:basedOn w:val="Standaardtabel"/>
    <w:rsid w:val="00313E6A"/>
    <w:pPr>
      <w:spacing w:after="0" w:line="280" w:lineRule="atLeast"/>
    </w:pPr>
    <w:rPr>
      <w:rFonts w:ascii="Times New Roman" w:eastAsia="Times New Roman" w:hAnsi="Times New Roman" w:cs="Times New Roman"/>
      <w:sz w:val="20"/>
      <w:szCs w:val="20"/>
      <w:lang w:eastAsia="nl-BE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highlight">
    <w:name w:val="highlight"/>
    <w:basedOn w:val="Standaardalinea-lettertype"/>
    <w:rsid w:val="00313E6A"/>
  </w:style>
  <w:style w:type="paragraph" w:styleId="Plattetekst">
    <w:name w:val="Body Text"/>
    <w:basedOn w:val="Standaard"/>
    <w:link w:val="PlattetekstChar"/>
    <w:semiHidden/>
    <w:rsid w:val="00E94E93"/>
    <w:pPr>
      <w:spacing w:after="120" w:line="240" w:lineRule="auto"/>
    </w:pPr>
    <w:rPr>
      <w:rFonts w:ascii="Verdana" w:eastAsia="Times New Roman" w:hAnsi="Verdana" w:cs="Times New Roman"/>
      <w:color w:val="auto"/>
      <w:sz w:val="20"/>
      <w:szCs w:val="20"/>
      <w:lang w:val="nl-NL" w:eastAsia="nl-NL"/>
    </w:rPr>
  </w:style>
  <w:style w:type="character" w:customStyle="1" w:styleId="PlattetekstChar">
    <w:name w:val="Platte tekst Char"/>
    <w:basedOn w:val="Standaardalinea-lettertype"/>
    <w:link w:val="Plattetekst"/>
    <w:semiHidden/>
    <w:rsid w:val="00E94E93"/>
    <w:rPr>
      <w:rFonts w:ascii="Verdana" w:eastAsia="Times New Roman" w:hAnsi="Verdana" w:cs="Times New Roman"/>
      <w:sz w:val="20"/>
      <w:szCs w:val="20"/>
      <w:lang w:val="nl-NL" w:eastAsia="nl-NL"/>
    </w:rPr>
  </w:style>
  <w:style w:type="paragraph" w:styleId="Bibliografie">
    <w:name w:val="Bibliography"/>
    <w:basedOn w:val="Standaard"/>
    <w:next w:val="Standaard"/>
    <w:uiPriority w:val="37"/>
    <w:unhideWhenUsed/>
    <w:rsid w:val="00475D1E"/>
  </w:style>
  <w:style w:type="table" w:customStyle="1" w:styleId="Rastertabel1licht-Accent52">
    <w:name w:val="Rastertabel 1 licht - Accent 52"/>
    <w:basedOn w:val="Standaardtabel"/>
    <w:uiPriority w:val="46"/>
    <w:rsid w:val="00F50265"/>
    <w:pPr>
      <w:spacing w:after="0" w:line="240" w:lineRule="auto"/>
    </w:pPr>
    <w:tblPr>
      <w:tblStyleRowBandSize w:val="1"/>
      <w:tblStyleColBandSize w:val="1"/>
      <w:tblBorders>
        <w:top w:val="single" w:sz="4" w:space="0" w:color="93B8D0" w:themeColor="accent5" w:themeTint="66"/>
        <w:left w:val="single" w:sz="4" w:space="0" w:color="93B8D0" w:themeColor="accent5" w:themeTint="66"/>
        <w:bottom w:val="single" w:sz="4" w:space="0" w:color="93B8D0" w:themeColor="accent5" w:themeTint="66"/>
        <w:right w:val="single" w:sz="4" w:space="0" w:color="93B8D0" w:themeColor="accent5" w:themeTint="66"/>
        <w:insideH w:val="single" w:sz="4" w:space="0" w:color="93B8D0" w:themeColor="accent5" w:themeTint="66"/>
        <w:insideV w:val="single" w:sz="4" w:space="0" w:color="93B8D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5E95B8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E95B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GevolgdeHyperlink">
    <w:name w:val="FollowedHyperlink"/>
    <w:basedOn w:val="Standaardalinea-lettertype"/>
    <w:uiPriority w:val="99"/>
    <w:semiHidden/>
    <w:unhideWhenUsed/>
    <w:rsid w:val="0048693A"/>
    <w:rPr>
      <w:color w:val="335B74" w:themeColor="followedHyperlink"/>
      <w:u w:val="single"/>
    </w:rPr>
  </w:style>
  <w:style w:type="character" w:customStyle="1" w:styleId="job-title-wrapper">
    <w:name w:val="job-title-wrapper"/>
    <w:basedOn w:val="Standaardalinea-lettertype"/>
    <w:rsid w:val="00977BA9"/>
  </w:style>
  <w:style w:type="character" w:customStyle="1" w:styleId="job-title">
    <w:name w:val="job-title"/>
    <w:basedOn w:val="Standaardalinea-lettertype"/>
    <w:rsid w:val="00977BA9"/>
  </w:style>
  <w:style w:type="character" w:customStyle="1" w:styleId="company-wrapper">
    <w:name w:val="company-wrapper"/>
    <w:basedOn w:val="Standaardalinea-lettertype"/>
    <w:rsid w:val="00977BA9"/>
  </w:style>
  <w:style w:type="character" w:customStyle="1" w:styleId="company">
    <w:name w:val="company"/>
    <w:basedOn w:val="Standaardalinea-lettertype"/>
    <w:rsid w:val="00977BA9"/>
  </w:style>
  <w:style w:type="character" w:customStyle="1" w:styleId="h-date-container">
    <w:name w:val="h-date-container"/>
    <w:basedOn w:val="Standaardalinea-lettertype"/>
    <w:rsid w:val="00977BA9"/>
  </w:style>
  <w:style w:type="table" w:customStyle="1" w:styleId="Tabelrasterlicht1">
    <w:name w:val="Tabelraster licht1"/>
    <w:basedOn w:val="Standaardtabel"/>
    <w:uiPriority w:val="40"/>
    <w:rsid w:val="00D8131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labelsgdtitelblok">
    <w:name w:val="labelsgdtitelblok"/>
    <w:basedOn w:val="Standaardalinea-lettertype"/>
    <w:rsid w:val="00D81319"/>
  </w:style>
  <w:style w:type="paragraph" w:customStyle="1" w:styleId="Kop1Romeins">
    <w:name w:val="Kop 1 Romeins"/>
    <w:basedOn w:val="Kop1"/>
    <w:link w:val="Kop1RomeinsChar"/>
    <w:qFormat/>
    <w:rsid w:val="004B309C"/>
    <w:pPr>
      <w:numPr>
        <w:numId w:val="5"/>
      </w:numPr>
    </w:pPr>
  </w:style>
  <w:style w:type="paragraph" w:customStyle="1" w:styleId="Kop2Romeins">
    <w:name w:val="Kop 2 Romeins"/>
    <w:link w:val="Kop2RomeinsChar"/>
    <w:qFormat/>
    <w:rsid w:val="00073CD0"/>
    <w:pPr>
      <w:numPr>
        <w:numId w:val="6"/>
      </w:numPr>
    </w:pPr>
    <w:rPr>
      <w:rFonts w:ascii="Calibri" w:eastAsiaTheme="majorEastAsia" w:hAnsi="Calibri" w:cstheme="majorBidi"/>
      <w:b/>
      <w:color w:val="009900"/>
      <w:sz w:val="28"/>
      <w:szCs w:val="28"/>
    </w:rPr>
  </w:style>
  <w:style w:type="character" w:customStyle="1" w:styleId="Kop1RomeinsChar">
    <w:name w:val="Kop 1 Romeins Char"/>
    <w:basedOn w:val="Kop1Char"/>
    <w:link w:val="Kop1Romeins"/>
    <w:rsid w:val="004B309C"/>
    <w:rPr>
      <w:rFonts w:ascii="Calibri" w:eastAsiaTheme="majorEastAsia" w:hAnsi="Calibri" w:cstheme="majorBidi"/>
      <w:b/>
      <w:color w:val="009900"/>
      <w:sz w:val="34"/>
      <w:szCs w:val="30"/>
    </w:rPr>
  </w:style>
  <w:style w:type="paragraph" w:customStyle="1" w:styleId="Vetinkader">
    <w:name w:val="Vet in kader"/>
    <w:basedOn w:val="Standaard"/>
    <w:link w:val="VetinkaderChar"/>
    <w:qFormat/>
    <w:rsid w:val="00A357FE"/>
    <w:pPr>
      <w:pBdr>
        <w:top w:val="single" w:sz="4" w:space="1" w:color="BFBFBF" w:themeColor="background1" w:themeShade="BF"/>
        <w:left w:val="single" w:sz="4" w:space="4" w:color="BFBFBF" w:themeColor="background1" w:themeShade="BF"/>
        <w:bottom w:val="single" w:sz="4" w:space="1" w:color="BFBFBF" w:themeColor="background1" w:themeShade="BF"/>
        <w:right w:val="single" w:sz="4" w:space="4" w:color="BFBFBF" w:themeColor="background1" w:themeShade="BF"/>
      </w:pBdr>
      <w:shd w:val="clear" w:color="auto" w:fill="DCFFC1"/>
    </w:pPr>
    <w:rPr>
      <w:b/>
      <w:sz w:val="24"/>
      <w:szCs w:val="24"/>
    </w:rPr>
  </w:style>
  <w:style w:type="character" w:customStyle="1" w:styleId="Kop2RomeinsChar">
    <w:name w:val="Kop 2 Romeins Char"/>
    <w:basedOn w:val="Kop2Char"/>
    <w:link w:val="Kop2Romeins"/>
    <w:rsid w:val="00073CD0"/>
    <w:rPr>
      <w:rFonts w:ascii="Calibri" w:eastAsiaTheme="majorEastAsia" w:hAnsi="Calibri" w:cstheme="majorBidi"/>
      <w:b/>
      <w:color w:val="009900"/>
      <w:sz w:val="28"/>
      <w:szCs w:val="28"/>
    </w:rPr>
  </w:style>
  <w:style w:type="character" w:customStyle="1" w:styleId="VetinkaderChar">
    <w:name w:val="Vet in kader Char"/>
    <w:basedOn w:val="Standaardalinea-lettertype"/>
    <w:link w:val="Vetinkader"/>
    <w:rsid w:val="00A357FE"/>
    <w:rPr>
      <w:rFonts w:ascii="Calibri Light" w:hAnsi="Calibri Light"/>
      <w:b/>
      <w:color w:val="000000" w:themeColor="text1"/>
      <w:sz w:val="24"/>
      <w:szCs w:val="24"/>
      <w:shd w:val="clear" w:color="auto" w:fill="DCFFC1"/>
    </w:rPr>
  </w:style>
  <w:style w:type="character" w:styleId="Tekstvantijdelijkeaanduiding">
    <w:name w:val="Placeholder Text"/>
    <w:basedOn w:val="Standaardalinea-lettertype"/>
    <w:uiPriority w:val="99"/>
    <w:semiHidden/>
    <w:rsid w:val="00343C01"/>
    <w:rPr>
      <w:color w:val="808080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50FC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4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9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23185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1616445897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863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08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22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30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99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12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3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1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5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97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880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47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92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150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74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87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830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27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55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03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2193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517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46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28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8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60540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16449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373796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</w:divsChild>
    </w:div>
    <w:div w:id="2066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5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6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2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8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792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127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568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570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9004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8656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3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9850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1500610039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586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6543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18346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31043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</w:divsChild>
    </w:div>
    <w:div w:id="3478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7447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8075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234687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</w:divsChild>
    </w:div>
    <w:div w:id="3492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2810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947391783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1249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1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1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5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4824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841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891334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</w:divsChild>
    </w:div>
    <w:div w:id="4099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96126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2016765980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19916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3656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1207716006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2343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4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26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6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16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5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7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0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0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34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5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5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38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9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0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4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1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0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6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3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87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6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5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224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320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55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25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65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343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51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18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50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558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92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16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17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49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574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158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6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50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37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69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96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26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20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3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9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34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8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6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6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6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8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6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9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6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86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33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8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4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6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1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0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5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7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1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4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5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83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1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0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4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7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9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8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8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9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738116">
          <w:marLeft w:val="1354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45074">
          <w:marLeft w:val="1354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7274">
          <w:marLeft w:val="1354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16578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565670">
          <w:marLeft w:val="1354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94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0380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6341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167463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</w:divsChild>
    </w:div>
    <w:div w:id="136520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99841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10480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007215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</w:divsChild>
    </w:div>
    <w:div w:id="13691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22090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1905263605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6007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256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8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7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7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6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90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97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348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26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923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328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2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0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7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913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87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20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86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67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4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82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91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80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27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41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3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03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65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77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95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85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7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66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42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21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9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8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43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32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09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1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94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78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16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75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14139">
          <w:marLeft w:val="1354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71413">
          <w:marLeft w:val="1354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6327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15863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85702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</w:divsChild>
    </w:div>
    <w:div w:id="18175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1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9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2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9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40738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439028132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696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1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6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5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18584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1240870828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4724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8785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1649941078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1265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9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5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9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84265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8319">
          <w:marLeft w:val="1354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677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7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79128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2030719685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16907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8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647101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</w:div>
        <w:div w:id="834998763">
          <w:marLeft w:val="0"/>
          <w:marRight w:val="0"/>
          <w:marTop w:val="0"/>
          <w:marBottom w:val="0"/>
          <w:divBdr>
            <w:top w:val="single" w:sz="6" w:space="0" w:color="58A618"/>
            <w:left w:val="single" w:sz="6" w:space="0" w:color="58A618"/>
            <w:bottom w:val="single" w:sz="6" w:space="0" w:color="58A618"/>
            <w:right w:val="single" w:sz="6" w:space="0" w:color="58A618"/>
          </w:divBdr>
          <w:divsChild>
            <w:div w:id="7975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4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KingAbad/Autonomous_Cart_2/projects/1" TargetMode="External"/><Relationship Id="rId18" Type="http://schemas.openxmlformats.org/officeDocument/2006/relationships/hyperlink" Target="https://github.com/KingAbad/Autonomous_Cart_2/blob/Elektronica-bord/CAD%20tekeningnen%20LayOut/Kazim-ElekBord.dwg" TargetMode="External"/><Relationship Id="rId26" Type="http://schemas.openxmlformats.org/officeDocument/2006/relationships/image" Target="media/image10.png"/><Relationship Id="rId39" Type="http://schemas.openxmlformats.org/officeDocument/2006/relationships/hyperlink" Target="https://github.com/KingAbad/Autonomous_Cart_2/tree/Elektronica-bord/PCB_ACTUAL" TargetMode="External"/><Relationship Id="rId21" Type="http://schemas.openxmlformats.org/officeDocument/2006/relationships/hyperlink" Target="https://github.com/KingAbad/Autonomous_Cart_2/blob/Elektronica-bord/Componentenlijsten/ComponentenlijstRelaisPCB.xlsx" TargetMode="External"/><Relationship Id="rId34" Type="http://schemas.openxmlformats.org/officeDocument/2006/relationships/hyperlink" Target="https://github.com/KingAbad/Autonomous_Cart_2/tree/Elektronica-bord/PCB_ACTUAL" TargetMode="External"/><Relationship Id="rId42" Type="http://schemas.openxmlformats.org/officeDocument/2006/relationships/hyperlink" Target="https://github.com/KingAbad/Autonomous_Cart_2/tree/Elektronica-bord/CAD%20tekeningnen%20LayOut" TargetMode="External"/><Relationship Id="rId47" Type="http://schemas.openxmlformats.org/officeDocument/2006/relationships/hyperlink" Target="https://github.com/KingAbad/Autonomous_Cart_2/tree/Elektronica-bord/CAD%20tekeningnen%20LayOut" TargetMode="External"/><Relationship Id="rId50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2.png"/><Relationship Id="rId11" Type="http://schemas.openxmlformats.org/officeDocument/2006/relationships/image" Target="media/image1.png"/><Relationship Id="rId24" Type="http://schemas.openxmlformats.org/officeDocument/2006/relationships/hyperlink" Target="https://www.youtube.com/playlist?list=PL3aaAq2OJU5H_V1wJfcxn9RtUf2hs2FU6" TargetMode="External"/><Relationship Id="rId32" Type="http://schemas.openxmlformats.org/officeDocument/2006/relationships/hyperlink" Target="https://github.com/KingAbad/Autonomous_Cart_2/tree/Elektronica-bord/PCB_RELAIS7-4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github.com/KingAbad/Autonomous_Cart_2/tree/Elektronica-bord/PCB_RELAIS7-4" TargetMode="External"/><Relationship Id="rId45" Type="http://schemas.openxmlformats.org/officeDocument/2006/relationships/hyperlink" Target="https://github.com/KingAbad/Autonomous_Cart_2/tree/Elektronica-bord/CAD%20tekeningnen%20LayOut" TargetMode="External"/><Relationship Id="rId53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KingAbad/Autonomous_Cart_2/blob/Abad_Sethi/Documentatie/Documentatie.docx" TargetMode="External"/><Relationship Id="rId23" Type="http://schemas.openxmlformats.org/officeDocument/2006/relationships/hyperlink" Target="https://github.com/KingAbad/Autonomous_Cart_2/blob/Elektronica-bord/Componentenlijsten/ComponentenlijstActualPCB.xlsx" TargetMode="External"/><Relationship Id="rId28" Type="http://schemas.openxmlformats.org/officeDocument/2006/relationships/hyperlink" Target="https://github.com/KingAbad/Autonomous_Cart_2/tree/Elektronica-bord/PCB_RELAIS7-4" TargetMode="External"/><Relationship Id="rId36" Type="http://schemas.openxmlformats.org/officeDocument/2006/relationships/hyperlink" Target="https://github.com/KingAbad/Autonomous_Cart_2/tree/Elektronica-bord/PCB_ACTUAL" TargetMode="External"/><Relationship Id="rId4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KingAbad/Autonomous_Cart_2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ACK%20UP%20CAROLINE\PXL\TECH\template%20ontwerp%20EM\definitief\Template_wetenschappelijk_verslag_en_paper_TECH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A406BE75FBB4B56B14220756D6CD0A8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04F40D18-E08B-4576-9A4F-6E18A1360E90}"/>
      </w:docPartPr>
      <w:docPartBody>
        <w:p w:rsidR="00833771" w:rsidRDefault="00327708">
          <w:pPr>
            <w:pStyle w:val="2A406BE75FBB4B56B14220756D6CD0A8"/>
          </w:pPr>
          <w:r w:rsidRPr="006E7A97">
            <w:rPr>
              <w:rFonts w:ascii="Arial" w:hAnsi="Arial" w:cs="Arial"/>
              <w:b/>
              <w:sz w:val="44"/>
              <w:szCs w:val="44"/>
            </w:rPr>
            <w:t>[ Klik hier om het departement in te geven ]</w:t>
          </w:r>
        </w:p>
      </w:docPartBody>
    </w:docPart>
    <w:docPart>
      <w:docPartPr>
        <w:name w:val="B501E6181EA34A3FBD63A9B42311F78F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DD574C6-DD2A-4AFF-AA48-90B62273838A}"/>
      </w:docPartPr>
      <w:docPartBody>
        <w:p w:rsidR="00833771" w:rsidRDefault="00327708">
          <w:pPr>
            <w:pStyle w:val="B501E6181EA34A3FBD63A9B42311F78F"/>
          </w:pPr>
          <w:r w:rsidRPr="00F23D18">
            <w:rPr>
              <w:rFonts w:ascii="Arial" w:hAnsi="Arial" w:cs="Arial"/>
              <w:sz w:val="30"/>
              <w:szCs w:val="30"/>
            </w:rPr>
            <w:t xml:space="preserve">[ </w:t>
          </w:r>
          <w:r w:rsidRPr="00F23D18">
            <w:rPr>
              <w:rStyle w:val="Tekstvantijdelijkeaanduiding"/>
              <w:rFonts w:ascii="Arial" w:hAnsi="Arial" w:cs="Arial"/>
              <w:color w:val="auto"/>
              <w:sz w:val="30"/>
              <w:szCs w:val="30"/>
            </w:rPr>
            <w:t xml:space="preserve">Klik hier om de opleiding in te geven ] </w:t>
          </w:r>
        </w:p>
      </w:docPartBody>
    </w:docPart>
    <w:docPart>
      <w:docPartPr>
        <w:name w:val="D2CF27EDBD3F4E1A8D0558EC0166493D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2CF9562A-5824-415B-BE94-86532523C75A}"/>
      </w:docPartPr>
      <w:docPartBody>
        <w:p w:rsidR="00833771" w:rsidRDefault="00327708">
          <w:pPr>
            <w:pStyle w:val="D2CF27EDBD3F4E1A8D0558EC0166493D"/>
          </w:pPr>
          <w:r w:rsidRPr="0064784E">
            <w:rPr>
              <w:rStyle w:val="Tekstvantijdelijkeaanduiding"/>
            </w:rPr>
            <w:t xml:space="preserve">Klik hier </w:t>
          </w:r>
          <w:r>
            <w:rPr>
              <w:rStyle w:val="Tekstvantijdelijkeaanduiding"/>
            </w:rPr>
            <w:t>om de naam van het vak in te geven.</w:t>
          </w:r>
        </w:p>
      </w:docPartBody>
    </w:docPart>
    <w:docPart>
      <w:docPartPr>
        <w:name w:val="0B26EFB35EF646F5A52B73E06533E35E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6F62CA21-D0C7-4F2D-85CB-388FFA58687B}"/>
      </w:docPartPr>
      <w:docPartBody>
        <w:p w:rsidR="00833771" w:rsidRDefault="00327708">
          <w:pPr>
            <w:pStyle w:val="0B26EFB35EF646F5A52B73E06533E35E"/>
          </w:pPr>
          <w:r w:rsidRPr="00E718AD">
            <w:rPr>
              <w:rStyle w:val="Tekstvantijdelijkeaanduiding"/>
            </w:rPr>
            <w:t xml:space="preserve">Klik hier om je </w:t>
          </w:r>
          <w:r>
            <w:rPr>
              <w:rStyle w:val="Tekstvantijdelijkeaanduiding"/>
            </w:rPr>
            <w:t>naam</w:t>
          </w:r>
          <w:r w:rsidRPr="00E718AD">
            <w:rPr>
              <w:rStyle w:val="Tekstvantijdelijkeaanduiding"/>
            </w:rPr>
            <w:t xml:space="preserve"> in te geven.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7708"/>
    <w:rsid w:val="00036FC1"/>
    <w:rsid w:val="000E377A"/>
    <w:rsid w:val="001B165C"/>
    <w:rsid w:val="00223839"/>
    <w:rsid w:val="00240997"/>
    <w:rsid w:val="00307ED1"/>
    <w:rsid w:val="00327708"/>
    <w:rsid w:val="003664A8"/>
    <w:rsid w:val="003B0316"/>
    <w:rsid w:val="003B35FD"/>
    <w:rsid w:val="004E4430"/>
    <w:rsid w:val="005E3E6B"/>
    <w:rsid w:val="00697B38"/>
    <w:rsid w:val="00792AAD"/>
    <w:rsid w:val="00833771"/>
    <w:rsid w:val="00850D1D"/>
    <w:rsid w:val="008917A1"/>
    <w:rsid w:val="008C3DB7"/>
    <w:rsid w:val="008F2764"/>
    <w:rsid w:val="00976233"/>
    <w:rsid w:val="00A674E1"/>
    <w:rsid w:val="00A72A3E"/>
    <w:rsid w:val="00A95743"/>
    <w:rsid w:val="00B45BFF"/>
    <w:rsid w:val="00B67BDF"/>
    <w:rsid w:val="00BB7B60"/>
    <w:rsid w:val="00CF1B3D"/>
    <w:rsid w:val="00D646D7"/>
    <w:rsid w:val="00D84879"/>
    <w:rsid w:val="00E36177"/>
    <w:rsid w:val="00E45004"/>
    <w:rsid w:val="00E50E0E"/>
    <w:rsid w:val="00E56CD3"/>
    <w:rsid w:val="00EA308E"/>
    <w:rsid w:val="00EB76DB"/>
    <w:rsid w:val="00EE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nl-BE" w:eastAsia="nl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2A406BE75FBB4B56B14220756D6CD0A8">
    <w:name w:val="2A406BE75FBB4B56B14220756D6CD0A8"/>
  </w:style>
  <w:style w:type="character" w:styleId="Tekstvantijdelijkeaanduiding">
    <w:name w:val="Placeholder Text"/>
    <w:basedOn w:val="Standaardalinea-lettertype"/>
    <w:uiPriority w:val="99"/>
    <w:semiHidden/>
    <w:rsid w:val="00307ED1"/>
    <w:rPr>
      <w:color w:val="808080"/>
    </w:rPr>
  </w:style>
  <w:style w:type="paragraph" w:customStyle="1" w:styleId="B501E6181EA34A3FBD63A9B42311F78F">
    <w:name w:val="B501E6181EA34A3FBD63A9B42311F78F"/>
  </w:style>
  <w:style w:type="paragraph" w:customStyle="1" w:styleId="24BECD59DFA94D71847EB2844380B02F">
    <w:name w:val="24BECD59DFA94D71847EB2844380B02F"/>
  </w:style>
  <w:style w:type="paragraph" w:customStyle="1" w:styleId="D2CF27EDBD3F4E1A8D0558EC0166493D">
    <w:name w:val="D2CF27EDBD3F4E1A8D0558EC0166493D"/>
  </w:style>
  <w:style w:type="paragraph" w:customStyle="1" w:styleId="E6A670ADAACD4BB08213C506649BF2CE">
    <w:name w:val="E6A670ADAACD4BB08213C506649BF2CE"/>
  </w:style>
  <w:style w:type="paragraph" w:customStyle="1" w:styleId="0B26EFB35EF646F5A52B73E06533E35E">
    <w:name w:val="0B26EFB35EF646F5A52B73E06533E35E"/>
  </w:style>
  <w:style w:type="paragraph" w:customStyle="1" w:styleId="2D93F5CE88714A63A97ED6A657544B69">
    <w:name w:val="2D93F5CE88714A63A97ED6A657544B69"/>
  </w:style>
  <w:style w:type="paragraph" w:customStyle="1" w:styleId="29770384ED6E4D2F97DC5BCFC9CF3C0B">
    <w:name w:val="29770384ED6E4D2F97DC5BCFC9CF3C0B"/>
    <w:rsid w:val="00307ED1"/>
  </w:style>
  <w:style w:type="paragraph" w:customStyle="1" w:styleId="76040797A6654EE7838A20F544167A40">
    <w:name w:val="76040797A6654EE7838A20F544167A40"/>
    <w:rsid w:val="00307E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5.jpeg"/></Relationships>
</file>

<file path=word/theme/theme1.xml><?xml version="1.0" encoding="utf-8"?>
<a:theme xmlns:a="http://schemas.openxmlformats.org/drawingml/2006/main" name="Integraal">
  <a:themeElements>
    <a:clrScheme name="Aangepast 9">
      <a:dk1>
        <a:sysClr val="windowText" lastClr="000000"/>
      </a:dk1>
      <a:lt1>
        <a:sysClr val="window" lastClr="FFFFFF"/>
      </a:lt1>
      <a:dk2>
        <a:srgbClr val="335B74"/>
      </a:dk2>
      <a:lt2>
        <a:srgbClr val="FFFFFF"/>
      </a:lt2>
      <a:accent1>
        <a:srgbClr val="00B050"/>
      </a:accent1>
      <a:accent2>
        <a:srgbClr val="75B5E4"/>
      </a:accent2>
      <a:accent3>
        <a:srgbClr val="FFC000"/>
      </a:accent3>
      <a:accent4>
        <a:srgbClr val="FF0000"/>
      </a:accent4>
      <a:accent5>
        <a:srgbClr val="264457"/>
      </a:accent5>
      <a:accent6>
        <a:srgbClr val="7030A0"/>
      </a:accent6>
      <a:hlink>
        <a:srgbClr val="00B050"/>
      </a:hlink>
      <a:folHlink>
        <a:srgbClr val="335B74"/>
      </a:folHlink>
    </a:clrScheme>
    <a:fontScheme name="Integraal">
      <a:majorFont>
        <a:latin typeface="Tw Cen MT Condensed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784598B927B842A8F3ECFC91570424" ma:contentTypeVersion="5" ma:contentTypeDescription="Een nieuw document maken." ma:contentTypeScope="" ma:versionID="f9227e00a3130dded6917ab6176bb546">
  <xsd:schema xmlns:xsd="http://www.w3.org/2001/XMLSchema" xmlns:xs="http://www.w3.org/2001/XMLSchema" xmlns:p="http://schemas.microsoft.com/office/2006/metadata/properties" xmlns:ns3="91668137-cf5e-4524-beb0-a96b71a6a05e" xmlns:ns4="967a8ea1-3692-4351-b248-2ebc53cd7499" targetNamespace="http://schemas.microsoft.com/office/2006/metadata/properties" ma:root="true" ma:fieldsID="fdea858105b19ad76383da378fae26a1" ns3:_="" ns4:_="">
    <xsd:import namespace="91668137-cf5e-4524-beb0-a96b71a6a05e"/>
    <xsd:import namespace="967a8ea1-3692-4351-b248-2ebc53cd749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668137-cf5e-4524-beb0-a96b71a6a0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7a8ea1-3692-4351-b248-2ebc53cd749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Rei12</b:Tag>
    <b:SourceType>Book</b:SourceType>
    <b:Guid>{6635B26A-DA78-435B-97A5-33FE652F9795}</b:Guid>
    <b:Author>
      <b:Author>
        <b:NameList>
          <b:Person>
            <b:Last>Reints</b:Last>
            <b:First>Arno</b:First>
          </b:Person>
          <b:Person>
            <b:Last>Wilkens</b:Last>
            <b:First>H.</b:First>
          </b:Person>
        </b:NameList>
      </b:Author>
    </b:Author>
    <b:Title>Wat bepaalt de kwaliteit van digitaal leermateriaal</b:Title>
    <b:Year>2012</b:Year>
    <b:URL>http://4w.kennisnet.nl/artikelen/2013/02/13/wat-bepaalt-de-kwaliteit-van-digitaal-leermateriaa/</b:URL>
    <b:Publisher>Weten Wat Werkt en Waarom</b:Publisher>
    <b:Edition>nummer 1</b:Edition>
    <b:RefOrder>9</b:RefOrder>
  </b:Source>
  <b:Source>
    <b:Tag>Rei02</b:Tag>
    <b:SourceType>Book</b:SourceType>
    <b:Guid>{3B6B5773-523F-4FE7-A4AC-0517F69E7997}</b:Guid>
    <b:Author>
      <b:Author>
        <b:NameList>
          <b:Person>
            <b:Last>Reints</b:Last>
            <b:First>A.J.C.</b:First>
          </b:Person>
        </b:NameList>
      </b:Author>
    </b:Author>
    <b:Title>A framework for assesing the quality of learning materials. In: Selander, S., Tholey,M. &amp; Lorentzen, S (eds.) </b:Title>
    <b:Year>2002</b:Year>
    <b:City>Stockholm</b:City>
    <b:Publisher>New Educational Press</b:Publisher>
    <b:RefOrder>6</b:RefOrder>
  </b:Source>
  <b:Source>
    <b:Tag>Pen08</b:Tag>
    <b:SourceType>Book</b:SourceType>
    <b:Guid>{4DCA13C7-A641-42DD-BF0D-94B621A1D8A9}</b:Guid>
    <b:Author>
      <b:Author>
        <b:NameList>
          <b:Person>
            <b:Last>Pennings</b:Last>
            <b:First>L.</b:First>
          </b:Person>
          <b:Person>
            <b:Last>Esmeijer</b:Last>
            <b:First>J.</b:First>
          </b:Person>
          <b:Person>
            <b:Last>Leendertse</b:Last>
            <b:First>M.</b:First>
          </b:Person>
        </b:NameList>
      </b:Author>
    </b:Author>
    <b:Title>TNO Rapport Leermiddelen voor de 21e eeuw – Eindrapport</b:Title>
    <b:Year>2008</b:Year>
    <b:URL>http://www.onderwijsraad.nl/upload/publicaties/274/documenten/leermiddelen_voor_de_21e_eeuw.pdf</b:URL>
    <b:RefOrder>5</b:RefOrder>
  </b:Source>
  <b:Source>
    <b:Tag>Ele93</b:Tag>
    <b:SourceType>Book</b:SourceType>
    <b:Guid>{305720D1-9A33-4DFD-A1E0-53FA02D72A35}</b:Guid>
    <b:Author>
      <b:Author>
        <b:NameList>
          <b:Person>
            <b:Last>Elen</b:Last>
            <b:First>J.</b:First>
          </b:Person>
        </b:NameList>
      </b:Author>
    </b:Author>
    <b:Title>Beoordelen van opleidingsmateriaal. Enkele theoretische bedenkingen. In Opleiding en Ontwikkeling, 9, 13-17.</b:Title>
    <b:Year>1993</b:Year>
    <b:RefOrder>8</b:RefOrder>
  </b:Source>
  <b:Source>
    <b:Tag>Cle05</b:Tag>
    <b:SourceType>Book</b:SourceType>
    <b:Guid>{9532591A-058B-4C5D-BFE6-95401486BA2D}</b:Guid>
    <b:Author>
      <b:Author>
        <b:NameList>
          <b:Person>
            <b:Last>Clement</b:Last>
            <b:First>M.</b:First>
          </b:Person>
          <b:Person>
            <b:Last>Laga</b:Last>
            <b:First>L.</b:First>
            <b:Middle>(Eds.)</b:Middle>
          </b:Person>
        </b:NameList>
      </b:Author>
    </b:Author>
    <b:Title>Steekkaarten doceerpraktijk – steekkaart studiemateriaal</b:Title>
    <b:Year>2005</b:Year>
    <b:City>Antwerpen-Apeldoorn</b:City>
    <b:Publisher>Garant</b:Publisher>
    <b:RefOrder>1</b:RefOrder>
  </b:Source>
  <b:Source>
    <b:Tag>Bun</b:Tag>
    <b:SourceType>Book</b:SourceType>
    <b:Guid>{7CA54680-4564-426F-B8C1-BA3BCD3D9339}</b:Guid>
    <b:Author>
      <b:Author>
        <b:NameList>
          <b:Person>
            <b:Last>Bunnik-Tibbe</b:Last>
            <b:First>P</b:First>
          </b:Person>
        </b:NameList>
      </b:Author>
    </b:Author>
    <b:Year>2008</b:Year>
    <b:Title>Kenmerken van leerfuncties binnen onderwijsleermiddelen - ontwikkeling en toetsing van een instrument voor de beoordeling van leermiddelen</b:Title>
    <b:YearAccessed>2014</b:YearAccessed>
    <b:MonthAccessed>januari</b:MonthAccessed>
    <b:URL>http://essay.utwente.nl/58183/1/scriptie_P_Tibbe.pdf</b:URL>
    <b:DayAccessed>9</b:DayAccessed>
    <b:RefOrder>3</b:RefOrder>
  </b:Source>
  <b:Source>
    <b:Tag>Ban12</b:Tag>
    <b:SourceType>Book</b:SourceType>
    <b:Guid>{275E22EC-B871-47A0-B936-6548EAC00602}</b:Guid>
    <b:Author>
      <b:Author>
        <b:NameList>
          <b:Person>
            <b:Last>Banens</b:Last>
            <b:First>M</b:First>
          </b:Person>
          <b:Person>
            <b:Last>Wilkens</b:Last>
            <b:First>A</b:First>
          </b:Person>
        </b:NameList>
      </b:Author>
    </b:Author>
    <b:Title>De Verleiding Weerstaan</b:Title>
    <b:Year>2012</b:Year>
    <b:Publisher>Bohn Stafleu van Loghum</b:Publisher>
    <b:RefOrder>4</b:RefOrder>
  </b:Source>
  <b:Source>
    <b:Tag>deV09</b:Tag>
    <b:SourceType>Book</b:SourceType>
    <b:Guid>{D76F52F8-7E21-44BE-85A3-FE63160731BB}</b:Guid>
    <b:Author>
      <b:Author>
        <b:NameList>
          <b:Person>
            <b:Last>de Valk</b:Last>
            <b:First>Stephan</b:First>
          </b:Person>
        </b:NameList>
      </b:Author>
    </b:Author>
    <b:Title>Wijs met Wikiwijs - reactie van de Groep Educatie Uitgeverijen op de brief van de minister van 7 april 2009 betreffende Stimulering open leermiddelen.</b:Title>
    <b:Year>2009</b:Year>
    <b:RefOrder>2</b:RefOrder>
  </b:Source>
  <b:Source>
    <b:Tag>van03</b:Tag>
    <b:SourceType>Book</b:SourceType>
    <b:Guid>{08E8CFA7-F8DB-4040-BF0A-896E4D8051AA}</b:Guid>
    <b:Author>
      <b:Author>
        <b:NameList>
          <b:Person>
            <b:Last>van den Akker</b:Last>
            <b:First>J</b:First>
          </b:Person>
        </b:NameList>
      </b:Author>
    </b:Author>
    <b:Title> Curriculum perspectives: An introduction. In J. van den Akker, W. Kuiper &amp; U. Hameyer (Eds.)</b:Title>
    <b:Year>2003</b:Year>
    <b:City>Dordrecht</b:City>
    <b:Publisher>Kluwer Academic Publishers</b:Publisher>
    <b:RefOrder>7</b:RefOrder>
  </b:Source>
  <b:Source>
    <b:Tag>Uba12</b:Tag>
    <b:SourceType>Book</b:SourceType>
    <b:Guid>{FFB7CB57-D28E-4667-B699-78ECF422987E}</b:Guid>
    <b:Title>Quality Assessment for E-learning: a Benchmarking Approach</b:Title>
    <b:Year>2012</b:Year>
    <b:City>Heerlen</b:City>
    <b:Publisher>EADTU</b:Publisher>
    <b:Author>
      <b:Author>
        <b:NameList>
          <b:Person>
            <b:Last>Ubachs</b:Last>
            <b:First>G</b:First>
          </b:Person>
          <b:Person>
            <b:Last>Williams</b:Last>
            <b:First>K</b:First>
          </b:Person>
          <b:Person>
            <b:Last>Kear</b:Last>
            <b:First>K</b:First>
          </b:Person>
          <b:Person>
            <b:Last>Rosewell</b:Last>
            <b:First>J</b:First>
          </b:Person>
        </b:NameList>
      </b:Author>
    </b:Author>
    <b:RefOrder>10</b:RefOrder>
  </b:Source>
</b:Sources>
</file>

<file path=customXml/itemProps1.xml><?xml version="1.0" encoding="utf-8"?>
<ds:datastoreItem xmlns:ds="http://schemas.openxmlformats.org/officeDocument/2006/customXml" ds:itemID="{25DA7E2F-24F8-43D2-90D7-4C4F98882F0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2F2640D-6DAB-4ADD-A5D5-B54F08600C3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86266B5-F242-45BE-93E8-23F8581E70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668137-cf5e-4524-beb0-a96b71a6a05e"/>
    <ds:schemaRef ds:uri="967a8ea1-3692-4351-b248-2ebc53cd74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11CB112-E828-48E6-8B03-11F9A3F5B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Template_wetenschappelijk_verslag_en_paper_TECH.dotx</Template>
  <TotalTime>42</TotalTime>
  <Pages>19</Pages>
  <Words>1265</Words>
  <Characters>6960</Characters>
  <Application>Microsoft Office Word</Application>
  <DocSecurity>0</DocSecurity>
  <Lines>58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PHL</Company>
  <LinksUpToDate>false</LinksUpToDate>
  <CharactersWithSpaces>8209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Caroline Simon</dc:creator>
  <cp:keywords/>
  <dc:description/>
  <cp:lastModifiedBy>Kazim bozca</cp:lastModifiedBy>
  <cp:revision>4</cp:revision>
  <cp:lastPrinted>2019-06-07T09:56:00Z</cp:lastPrinted>
  <dcterms:created xsi:type="dcterms:W3CDTF">2020-05-20T22:03:00Z</dcterms:created>
  <dcterms:modified xsi:type="dcterms:W3CDTF">2020-05-21T01:04:00Z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0x010100CA784598B927B842A8F3ECFC91570424</vt:lpwstr>
  </property>
</Properties>
</file>